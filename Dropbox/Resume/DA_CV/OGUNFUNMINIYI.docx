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70" w:type="pct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Main host layout table"/>
      </w:tblPr>
      <w:tblGrid>
        <w:gridCol w:w="3828"/>
        <w:gridCol w:w="6497"/>
      </w:tblGrid>
      <w:tr w:rsidR="002C2CDD" w:rsidRPr="00333CD3" w14:paraId="662B14D5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62049F5D" w14:textId="77777777" w:rsidR="00386409" w:rsidRDefault="00B54661" w:rsidP="007532F0">
            <w:pPr>
              <w:pStyle w:val="Heading1"/>
            </w:pPr>
            <w:sdt>
              <w:sdtPr>
                <w:alias w:val="Initials:"/>
                <w:tag w:val="Initials:"/>
                <w:id w:val="-606576828"/>
                <w:placeholder>
                  <w:docPart w:val="717CC1AA284B9E43A632A30BDA47666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47C37" w:rsidRPr="00A47C37">
                  <w:rPr>
                    <w:color w:val="FFFFFF" w:themeColor="background1"/>
                  </w:rPr>
                  <w:t>YN</w:t>
                </w:r>
              </w:sdtContent>
            </w:sdt>
          </w:p>
          <w:p w14:paraId="66629B3C" w14:textId="77777777" w:rsidR="00F26024" w:rsidRDefault="00F26024" w:rsidP="007569C1">
            <w:pPr>
              <w:pStyle w:val="Heading3"/>
            </w:pPr>
            <w:r>
              <w:t>contact</w:t>
            </w:r>
          </w:p>
          <w:p w14:paraId="6FEA2E93" w14:textId="77777777" w:rsidR="00F26024" w:rsidRDefault="00F26024" w:rsidP="00F26024">
            <w:pPr>
              <w:pStyle w:val="Heading5"/>
            </w:pPr>
            <w:r>
              <w:t>Address: 6363 W. Airport Blvd, Houston, Texas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7"/>
              <w:gridCol w:w="2531"/>
            </w:tblGrid>
            <w:tr w:rsidR="00F21822" w14:paraId="0DA321FE" w14:textId="77777777" w:rsidTr="00F21822">
              <w:tc>
                <w:tcPr>
                  <w:tcW w:w="567" w:type="dxa"/>
                </w:tcPr>
                <w:p w14:paraId="0609BF2F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276442" wp14:editId="693DEE99">
                            <wp:extent cx="194633" cy="194633"/>
                            <wp:effectExtent l="0" t="0" r="0" b="0"/>
                            <wp:docPr id="5" name="Group 10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194633" cy="194633"/>
                                      <a:chOff x="0" y="0"/>
                                      <a:chExt cx="734576" cy="734576"/>
                                    </a:xfrm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0" y="0"/>
                                        <a:ext cx="734576" cy="7345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163954" y="245845"/>
                                        <a:ext cx="406667" cy="242889"/>
                                        <a:chOff x="163954" y="245844"/>
                                        <a:chExt cx="727861" cy="434726"/>
                                      </a:xfrm>
                                    </wpg:grpSpPr>
                                    <wps:wsp>
                                      <wps:cNvPr id="23" name="Freeform 23"/>
                                      <wps:cNvSpPr/>
                                      <wps:spPr>
                                        <a:xfrm flipV="1">
                                          <a:off x="163954" y="471541"/>
                                          <a:ext cx="727861" cy="20902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15411 w 785097"/>
                                            <a:gd name="connsiteY0" fmla="*/ 218554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315411 w 785097"/>
                                            <a:gd name="connsiteY5" fmla="*/ 218554 h 218554"/>
                                            <a:gd name="connsiteX0" fmla="*/ 287158 w 785097"/>
                                            <a:gd name="connsiteY0" fmla="*/ 209029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287158 w 785097"/>
                                            <a:gd name="connsiteY5" fmla="*/ 209029 h 218554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65103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7687 w 785097"/>
                                            <a:gd name="connsiteY1" fmla="*/ 134147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87413 w 785097"/>
                                            <a:gd name="connsiteY1" fmla="*/ 122241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38910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85097" h="209029">
                                              <a:moveTo>
                                                <a:pt x="287158" y="209029"/>
                                              </a:moveTo>
                                              <a:lnTo>
                                                <a:pt x="392549" y="138910"/>
                                              </a:lnTo>
                                              <a:lnTo>
                                                <a:pt x="500509" y="209029"/>
                                              </a:lnTo>
                                              <a:lnTo>
                                                <a:pt x="78509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287158" y="20902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Isosceles Triangle 90"/>
                                      <wps:cNvSpPr/>
                                      <wps:spPr>
                                        <a:xfrm rot="5400000" flipV="1">
                                          <a:off x="583899" y="338416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Isosceles Triangle 90"/>
                                      <wps:cNvSpPr/>
                                      <wps:spPr>
                                        <a:xfrm rot="16200000" flipH="1" flipV="1">
                                          <a:off x="99717" y="341263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Isosceles Triangle 22"/>
                                      <wps:cNvSpPr/>
                                      <wps:spPr>
                                        <a:xfrm flipV="1">
                                          <a:off x="168712" y="245844"/>
                                          <a:ext cx="723102" cy="264827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5386E8" id="Group 102" o:spid="_x0000_s1026" alt="Email icon" style="width:15.35pt;height:15.35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">
                            <o:lock v:ext="edit" aspectratio="t"/>
                            <v:oval id="Oval 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ea4e4e [3204]" stroked="f" strokeweight="1pt">
                              <v:stroke joinstyle="miter"/>
                            </v:oval>
                            <v:group id="Group 15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    <v:shape id="Freeform 2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" path="m287158,209029l392549,138910r107960,70119l785097,,,,287158,209029xe" fillcolor="black [3213]" stroked="f" strokeweight="1pt">
                                <v:stroke joinstyle="miter"/>
                                <v:path arrowok="t" o:connecttype="custom" o:connectlocs="266223,209029;363931,138910;464020,209029;727861,0;0,0;266223,209029" o:connectangles="0,0,0,0,0,0"/>
                              </v:shape>
    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" fillcolor="black [3213]" stroked="f" strokeweight="1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EF81244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4DE18A47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frankfurtmacmoses@gmail.com</w:t>
                  </w:r>
                </w:p>
                <w:p w14:paraId="60829BE2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3764B758" w14:textId="77777777" w:rsidTr="00F21822">
              <w:tc>
                <w:tcPr>
                  <w:tcW w:w="567" w:type="dxa"/>
                </w:tcPr>
                <w:p w14:paraId="465BCE89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F74D62" wp14:editId="35606E5C">
                            <wp:extent cx="185530" cy="185530"/>
                            <wp:effectExtent l="0" t="0" r="17780" b="17780"/>
                            <wp:docPr id="45" name="Group 10" descr="Telephon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85530" cy="185530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6" name="Circle around 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831 w 3451"/>
                                          <a:gd name="T1" fmla="*/ 3 h 3450"/>
                                          <a:gd name="T2" fmla="*/ 2035 w 3451"/>
                                          <a:gd name="T3" fmla="*/ 28 h 3450"/>
                                          <a:gd name="T4" fmla="*/ 2232 w 3451"/>
                                          <a:gd name="T5" fmla="*/ 76 h 3450"/>
                                          <a:gd name="T6" fmla="*/ 2419 w 3451"/>
                                          <a:gd name="T7" fmla="*/ 145 h 3450"/>
                                          <a:gd name="T8" fmla="*/ 2596 w 3451"/>
                                          <a:gd name="T9" fmla="*/ 235 h 3450"/>
                                          <a:gd name="T10" fmla="*/ 2760 w 3451"/>
                                          <a:gd name="T11" fmla="*/ 344 h 3450"/>
                                          <a:gd name="T12" fmla="*/ 2909 w 3451"/>
                                          <a:gd name="T13" fmla="*/ 471 h 3450"/>
                                          <a:gd name="T14" fmla="*/ 3044 w 3451"/>
                                          <a:gd name="T15" fmla="*/ 613 h 3450"/>
                                          <a:gd name="T16" fmla="*/ 3163 w 3451"/>
                                          <a:gd name="T17" fmla="*/ 771 h 3450"/>
                                          <a:gd name="T18" fmla="*/ 3262 w 3451"/>
                                          <a:gd name="T19" fmla="*/ 941 h 3450"/>
                                          <a:gd name="T20" fmla="*/ 3342 w 3451"/>
                                          <a:gd name="T21" fmla="*/ 1123 h 3450"/>
                                          <a:gd name="T22" fmla="*/ 3402 w 3451"/>
                                          <a:gd name="T23" fmla="*/ 1316 h 3450"/>
                                          <a:gd name="T24" fmla="*/ 3438 w 3451"/>
                                          <a:gd name="T25" fmla="*/ 1517 h 3450"/>
                                          <a:gd name="T26" fmla="*/ 3451 w 3451"/>
                                          <a:gd name="T27" fmla="*/ 1725 h 3450"/>
                                          <a:gd name="T28" fmla="*/ 3438 w 3451"/>
                                          <a:gd name="T29" fmla="*/ 1934 h 3450"/>
                                          <a:gd name="T30" fmla="*/ 3402 w 3451"/>
                                          <a:gd name="T31" fmla="*/ 2135 h 3450"/>
                                          <a:gd name="T32" fmla="*/ 3342 w 3451"/>
                                          <a:gd name="T33" fmla="*/ 2327 h 3450"/>
                                          <a:gd name="T34" fmla="*/ 3262 w 3451"/>
                                          <a:gd name="T35" fmla="*/ 2509 h 3450"/>
                                          <a:gd name="T36" fmla="*/ 3163 w 3451"/>
                                          <a:gd name="T37" fmla="*/ 2679 h 3450"/>
                                          <a:gd name="T38" fmla="*/ 3044 w 3451"/>
                                          <a:gd name="T39" fmla="*/ 2836 h 3450"/>
                                          <a:gd name="T40" fmla="*/ 2909 w 3451"/>
                                          <a:gd name="T41" fmla="*/ 2979 h 3450"/>
                                          <a:gd name="T42" fmla="*/ 2760 w 3451"/>
                                          <a:gd name="T43" fmla="*/ 3105 h 3450"/>
                                          <a:gd name="T44" fmla="*/ 2596 w 3451"/>
                                          <a:gd name="T45" fmla="*/ 3214 h 3450"/>
                                          <a:gd name="T46" fmla="*/ 2419 w 3451"/>
                                          <a:gd name="T47" fmla="*/ 3304 h 3450"/>
                                          <a:gd name="T48" fmla="*/ 2232 w 3451"/>
                                          <a:gd name="T49" fmla="*/ 3375 h 3450"/>
                                          <a:gd name="T50" fmla="*/ 2035 w 3451"/>
                                          <a:gd name="T51" fmla="*/ 3422 h 3450"/>
                                          <a:gd name="T52" fmla="*/ 1831 w 3451"/>
                                          <a:gd name="T53" fmla="*/ 3447 h 3450"/>
                                          <a:gd name="T54" fmla="*/ 1620 w 3451"/>
                                          <a:gd name="T55" fmla="*/ 3447 h 3450"/>
                                          <a:gd name="T56" fmla="*/ 1415 w 3451"/>
                                          <a:gd name="T57" fmla="*/ 3422 h 3450"/>
                                          <a:gd name="T58" fmla="*/ 1218 w 3451"/>
                                          <a:gd name="T59" fmla="*/ 3375 h 3450"/>
                                          <a:gd name="T60" fmla="*/ 1031 w 3451"/>
                                          <a:gd name="T61" fmla="*/ 3304 h 3450"/>
                                          <a:gd name="T62" fmla="*/ 855 w 3451"/>
                                          <a:gd name="T63" fmla="*/ 3214 h 3450"/>
                                          <a:gd name="T64" fmla="*/ 690 w 3451"/>
                                          <a:gd name="T65" fmla="*/ 3105 h 3450"/>
                                          <a:gd name="T66" fmla="*/ 540 w 3451"/>
                                          <a:gd name="T67" fmla="*/ 2979 h 3450"/>
                                          <a:gd name="T68" fmla="*/ 405 w 3451"/>
                                          <a:gd name="T69" fmla="*/ 2836 h 3450"/>
                                          <a:gd name="T70" fmla="*/ 288 w 3451"/>
                                          <a:gd name="T71" fmla="*/ 2679 h 3450"/>
                                          <a:gd name="T72" fmla="*/ 189 w 3451"/>
                                          <a:gd name="T73" fmla="*/ 2509 h 3450"/>
                                          <a:gd name="T74" fmla="*/ 108 w 3451"/>
                                          <a:gd name="T75" fmla="*/ 2327 h 3450"/>
                                          <a:gd name="T76" fmla="*/ 49 w 3451"/>
                                          <a:gd name="T77" fmla="*/ 2135 h 3450"/>
                                          <a:gd name="T78" fmla="*/ 13 w 3451"/>
                                          <a:gd name="T79" fmla="*/ 1934 h 3450"/>
                                          <a:gd name="T80" fmla="*/ 0 w 3451"/>
                                          <a:gd name="T81" fmla="*/ 1725 h 3450"/>
                                          <a:gd name="T82" fmla="*/ 13 w 3451"/>
                                          <a:gd name="T83" fmla="*/ 1517 h 3450"/>
                                          <a:gd name="T84" fmla="*/ 49 w 3451"/>
                                          <a:gd name="T85" fmla="*/ 1316 h 3450"/>
                                          <a:gd name="T86" fmla="*/ 108 w 3451"/>
                                          <a:gd name="T87" fmla="*/ 1123 h 3450"/>
                                          <a:gd name="T88" fmla="*/ 189 w 3451"/>
                                          <a:gd name="T89" fmla="*/ 941 h 3450"/>
                                          <a:gd name="T90" fmla="*/ 288 w 3451"/>
                                          <a:gd name="T91" fmla="*/ 771 h 3450"/>
                                          <a:gd name="T92" fmla="*/ 405 w 3451"/>
                                          <a:gd name="T93" fmla="*/ 613 h 3450"/>
                                          <a:gd name="T94" fmla="*/ 540 w 3451"/>
                                          <a:gd name="T95" fmla="*/ 471 h 3450"/>
                                          <a:gd name="T96" fmla="*/ 690 w 3451"/>
                                          <a:gd name="T97" fmla="*/ 344 h 3450"/>
                                          <a:gd name="T98" fmla="*/ 855 w 3451"/>
                                          <a:gd name="T99" fmla="*/ 235 h 3450"/>
                                          <a:gd name="T100" fmla="*/ 1031 w 3451"/>
                                          <a:gd name="T101" fmla="*/ 145 h 3450"/>
                                          <a:gd name="T102" fmla="*/ 1218 w 3451"/>
                                          <a:gd name="T103" fmla="*/ 76 h 3450"/>
                                          <a:gd name="T104" fmla="*/ 1415 w 3451"/>
                                          <a:gd name="T105" fmla="*/ 28 h 3450"/>
                                          <a:gd name="T106" fmla="*/ 1620 w 3451"/>
                                          <a:gd name="T107" fmla="*/ 3 h 3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0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933" y="12"/>
                                            </a:lnTo>
                                            <a:lnTo>
                                              <a:pt x="2035" y="28"/>
                                            </a:lnTo>
                                            <a:lnTo>
                                              <a:pt x="2134" y="48"/>
                                            </a:lnTo>
                                            <a:lnTo>
                                              <a:pt x="2232" y="76"/>
                                            </a:lnTo>
                                            <a:lnTo>
                                              <a:pt x="2327" y="108"/>
                                            </a:lnTo>
                                            <a:lnTo>
                                              <a:pt x="2419" y="145"/>
                                            </a:lnTo>
                                            <a:lnTo>
                                              <a:pt x="2509" y="188"/>
                                            </a:lnTo>
                                            <a:lnTo>
                                              <a:pt x="2596" y="235"/>
                                            </a:lnTo>
                                            <a:lnTo>
                                              <a:pt x="2679" y="287"/>
                                            </a:lnTo>
                                            <a:lnTo>
                                              <a:pt x="2760" y="344"/>
                                            </a:lnTo>
                                            <a:lnTo>
                                              <a:pt x="2837" y="406"/>
                                            </a:lnTo>
                                            <a:lnTo>
                                              <a:pt x="2909" y="471"/>
                                            </a:lnTo>
                                            <a:lnTo>
                                              <a:pt x="2979" y="541"/>
                                            </a:lnTo>
                                            <a:lnTo>
                                              <a:pt x="3044" y="613"/>
                                            </a:lnTo>
                                            <a:lnTo>
                                              <a:pt x="3105" y="690"/>
                                            </a:lnTo>
                                            <a:lnTo>
                                              <a:pt x="3163" y="771"/>
                                            </a:lnTo>
                                            <a:lnTo>
                                              <a:pt x="3215" y="854"/>
                                            </a:lnTo>
                                            <a:lnTo>
                                              <a:pt x="3262" y="941"/>
                                            </a:lnTo>
                                            <a:lnTo>
                                              <a:pt x="3305" y="1031"/>
                                            </a:lnTo>
                                            <a:lnTo>
                                              <a:pt x="3342" y="1123"/>
                                            </a:lnTo>
                                            <a:lnTo>
                                              <a:pt x="3374" y="1218"/>
                                            </a:lnTo>
                                            <a:lnTo>
                                              <a:pt x="3402" y="1316"/>
                                            </a:lnTo>
                                            <a:lnTo>
                                              <a:pt x="3422" y="1415"/>
                                            </a:lnTo>
                                            <a:lnTo>
                                              <a:pt x="3438" y="1517"/>
                                            </a:lnTo>
                                            <a:lnTo>
                                              <a:pt x="3447" y="1619"/>
                                            </a:lnTo>
                                            <a:lnTo>
                                              <a:pt x="3451" y="1725"/>
                                            </a:lnTo>
                                            <a:lnTo>
                                              <a:pt x="3447" y="1830"/>
                                            </a:lnTo>
                                            <a:lnTo>
                                              <a:pt x="3438" y="1934"/>
                                            </a:lnTo>
                                            <a:lnTo>
                                              <a:pt x="3422" y="2035"/>
                                            </a:lnTo>
                                            <a:lnTo>
                                              <a:pt x="3402" y="2135"/>
                                            </a:lnTo>
                                            <a:lnTo>
                                              <a:pt x="3374" y="2232"/>
                                            </a:lnTo>
                                            <a:lnTo>
                                              <a:pt x="3342" y="2327"/>
                                            </a:lnTo>
                                            <a:lnTo>
                                              <a:pt x="3305" y="2419"/>
                                            </a:lnTo>
                                            <a:lnTo>
                                              <a:pt x="3262" y="2509"/>
                                            </a:lnTo>
                                            <a:lnTo>
                                              <a:pt x="3215" y="2595"/>
                                            </a:lnTo>
                                            <a:lnTo>
                                              <a:pt x="3163" y="2679"/>
                                            </a:lnTo>
                                            <a:lnTo>
                                              <a:pt x="3105" y="2760"/>
                                            </a:lnTo>
                                            <a:lnTo>
                                              <a:pt x="3044" y="2836"/>
                                            </a:lnTo>
                                            <a:lnTo>
                                              <a:pt x="2979" y="2910"/>
                                            </a:lnTo>
                                            <a:lnTo>
                                              <a:pt x="2909" y="2979"/>
                                            </a:lnTo>
                                            <a:lnTo>
                                              <a:pt x="2837" y="3045"/>
                                            </a:lnTo>
                                            <a:lnTo>
                                              <a:pt x="2760" y="3105"/>
                                            </a:lnTo>
                                            <a:lnTo>
                                              <a:pt x="2679" y="3162"/>
                                            </a:lnTo>
                                            <a:lnTo>
                                              <a:pt x="2596" y="3214"/>
                                            </a:lnTo>
                                            <a:lnTo>
                                              <a:pt x="2509" y="3261"/>
                                            </a:lnTo>
                                            <a:lnTo>
                                              <a:pt x="2419" y="3304"/>
                                            </a:lnTo>
                                            <a:lnTo>
                                              <a:pt x="2327" y="3342"/>
                                            </a:lnTo>
                                            <a:lnTo>
                                              <a:pt x="2232" y="3375"/>
                                            </a:lnTo>
                                            <a:lnTo>
                                              <a:pt x="2134" y="3401"/>
                                            </a:lnTo>
                                            <a:lnTo>
                                              <a:pt x="2035" y="3422"/>
                                            </a:lnTo>
                                            <a:lnTo>
                                              <a:pt x="1933" y="3437"/>
                                            </a:lnTo>
                                            <a:lnTo>
                                              <a:pt x="1831" y="3447"/>
                                            </a:lnTo>
                                            <a:lnTo>
                                              <a:pt x="1725" y="3450"/>
                                            </a:lnTo>
                                            <a:lnTo>
                                              <a:pt x="1620" y="3447"/>
                                            </a:lnTo>
                                            <a:lnTo>
                                              <a:pt x="1516" y="3437"/>
                                            </a:lnTo>
                                            <a:lnTo>
                                              <a:pt x="1415" y="3422"/>
                                            </a:lnTo>
                                            <a:lnTo>
                                              <a:pt x="1315" y="3401"/>
                                            </a:lnTo>
                                            <a:lnTo>
                                              <a:pt x="1218" y="3375"/>
                                            </a:lnTo>
                                            <a:lnTo>
                                              <a:pt x="1123" y="3342"/>
                                            </a:lnTo>
                                            <a:lnTo>
                                              <a:pt x="1031" y="3304"/>
                                            </a:lnTo>
                                            <a:lnTo>
                                              <a:pt x="941" y="3261"/>
                                            </a:lnTo>
                                            <a:lnTo>
                                              <a:pt x="855" y="3214"/>
                                            </a:lnTo>
                                            <a:lnTo>
                                              <a:pt x="771" y="3162"/>
                                            </a:lnTo>
                                            <a:lnTo>
                                              <a:pt x="690" y="3105"/>
                                            </a:lnTo>
                                            <a:lnTo>
                                              <a:pt x="614" y="3045"/>
                                            </a:lnTo>
                                            <a:lnTo>
                                              <a:pt x="540" y="2979"/>
                                            </a:lnTo>
                                            <a:lnTo>
                                              <a:pt x="471" y="2910"/>
                                            </a:lnTo>
                                            <a:lnTo>
                                              <a:pt x="405" y="2836"/>
                                            </a:lnTo>
                                            <a:lnTo>
                                              <a:pt x="345" y="2760"/>
                                            </a:lnTo>
                                            <a:lnTo>
                                              <a:pt x="288" y="2679"/>
                                            </a:lnTo>
                                            <a:lnTo>
                                              <a:pt x="236" y="2595"/>
                                            </a:lnTo>
                                            <a:lnTo>
                                              <a:pt x="189" y="2509"/>
                                            </a:lnTo>
                                            <a:lnTo>
                                              <a:pt x="146" y="2419"/>
                                            </a:lnTo>
                                            <a:lnTo>
                                              <a:pt x="108" y="2327"/>
                                            </a:lnTo>
                                            <a:lnTo>
                                              <a:pt x="75" y="2232"/>
                                            </a:lnTo>
                                            <a:lnTo>
                                              <a:pt x="49" y="2135"/>
                                            </a:lnTo>
                                            <a:lnTo>
                                              <a:pt x="28" y="2035"/>
                                            </a:lnTo>
                                            <a:lnTo>
                                              <a:pt x="13" y="1934"/>
                                            </a:lnTo>
                                            <a:lnTo>
                                              <a:pt x="3" y="1830"/>
                                            </a:lnTo>
                                            <a:lnTo>
                                              <a:pt x="0" y="1725"/>
                                            </a:lnTo>
                                            <a:lnTo>
                                              <a:pt x="3" y="1619"/>
                                            </a:lnTo>
                                            <a:lnTo>
                                              <a:pt x="13" y="1517"/>
                                            </a:lnTo>
                                            <a:lnTo>
                                              <a:pt x="28" y="1415"/>
                                            </a:lnTo>
                                            <a:lnTo>
                                              <a:pt x="49" y="1316"/>
                                            </a:lnTo>
                                            <a:lnTo>
                                              <a:pt x="75" y="1218"/>
                                            </a:lnTo>
                                            <a:lnTo>
                                              <a:pt x="108" y="1123"/>
                                            </a:lnTo>
                                            <a:lnTo>
                                              <a:pt x="146" y="1031"/>
                                            </a:lnTo>
                                            <a:lnTo>
                                              <a:pt x="189" y="941"/>
                                            </a:lnTo>
                                            <a:lnTo>
                                              <a:pt x="236" y="854"/>
                                            </a:lnTo>
                                            <a:lnTo>
                                              <a:pt x="288" y="771"/>
                                            </a:lnTo>
                                            <a:lnTo>
                                              <a:pt x="345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1" y="541"/>
                                            </a:lnTo>
                                            <a:lnTo>
                                              <a:pt x="540" y="471"/>
                                            </a:lnTo>
                                            <a:lnTo>
                                              <a:pt x="614" y="406"/>
                                            </a:lnTo>
                                            <a:lnTo>
                                              <a:pt x="690" y="344"/>
                                            </a:lnTo>
                                            <a:lnTo>
                                              <a:pt x="771" y="287"/>
                                            </a:lnTo>
                                            <a:lnTo>
                                              <a:pt x="855" y="235"/>
                                            </a:lnTo>
                                            <a:lnTo>
                                              <a:pt x="941" y="188"/>
                                            </a:lnTo>
                                            <a:lnTo>
                                              <a:pt x="1031" y="145"/>
                                            </a:lnTo>
                                            <a:lnTo>
                                              <a:pt x="1123" y="108"/>
                                            </a:lnTo>
                                            <a:lnTo>
                                              <a:pt x="1218" y="76"/>
                                            </a:lnTo>
                                            <a:lnTo>
                                              <a:pt x="1315" y="48"/>
                                            </a:lnTo>
                                            <a:lnTo>
                                              <a:pt x="1415" y="28"/>
                                            </a:lnTo>
                                            <a:lnTo>
                                              <a:pt x="1516" y="12"/>
                                            </a:lnTo>
                                            <a:lnTo>
                                              <a:pt x="1620" y="3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7" y="95"/>
                                        <a:ext cx="237" cy="238"/>
                                      </a:xfrm>
                                      <a:custGeom>
                                        <a:avLst/>
                                        <a:gdLst>
                                          <a:gd name="T0" fmla="*/ 709 w 1894"/>
                                          <a:gd name="T1" fmla="*/ 495 h 1896"/>
                                          <a:gd name="T2" fmla="*/ 653 w 1894"/>
                                          <a:gd name="T3" fmla="*/ 560 h 1896"/>
                                          <a:gd name="T4" fmla="*/ 593 w 1894"/>
                                          <a:gd name="T5" fmla="*/ 617 h 1896"/>
                                          <a:gd name="T6" fmla="*/ 527 w 1894"/>
                                          <a:gd name="T7" fmla="*/ 661 h 1896"/>
                                          <a:gd name="T8" fmla="*/ 500 w 1894"/>
                                          <a:gd name="T9" fmla="*/ 691 h 1896"/>
                                          <a:gd name="T10" fmla="*/ 524 w 1894"/>
                                          <a:gd name="T11" fmla="*/ 733 h 1896"/>
                                          <a:gd name="T12" fmla="*/ 559 w 1894"/>
                                          <a:gd name="T13" fmla="*/ 789 h 1896"/>
                                          <a:gd name="T14" fmla="*/ 608 w 1894"/>
                                          <a:gd name="T15" fmla="*/ 860 h 1896"/>
                                          <a:gd name="T16" fmla="*/ 668 w 1894"/>
                                          <a:gd name="T17" fmla="*/ 938 h 1896"/>
                                          <a:gd name="T18" fmla="*/ 741 w 1894"/>
                                          <a:gd name="T19" fmla="*/ 1024 h 1896"/>
                                          <a:gd name="T20" fmla="*/ 825 w 1894"/>
                                          <a:gd name="T21" fmla="*/ 1113 h 1896"/>
                                          <a:gd name="T22" fmla="*/ 923 w 1894"/>
                                          <a:gd name="T23" fmla="*/ 1202 h 1896"/>
                                          <a:gd name="T24" fmla="*/ 1033 w 1894"/>
                                          <a:gd name="T25" fmla="*/ 1289 h 1896"/>
                                          <a:gd name="T26" fmla="*/ 1155 w 1894"/>
                                          <a:gd name="T27" fmla="*/ 1371 h 1896"/>
                                          <a:gd name="T28" fmla="*/ 1241 w 1894"/>
                                          <a:gd name="T29" fmla="*/ 1369 h 1896"/>
                                          <a:gd name="T30" fmla="*/ 1295 w 1894"/>
                                          <a:gd name="T31" fmla="*/ 1291 h 1896"/>
                                          <a:gd name="T32" fmla="*/ 1364 w 1894"/>
                                          <a:gd name="T33" fmla="*/ 1220 h 1896"/>
                                          <a:gd name="T34" fmla="*/ 1894 w 1894"/>
                                          <a:gd name="T35" fmla="*/ 1594 h 1896"/>
                                          <a:gd name="T36" fmla="*/ 1856 w 1894"/>
                                          <a:gd name="T37" fmla="*/ 1640 h 1896"/>
                                          <a:gd name="T38" fmla="*/ 1808 w 1894"/>
                                          <a:gd name="T39" fmla="*/ 1686 h 1896"/>
                                          <a:gd name="T40" fmla="*/ 1752 w 1894"/>
                                          <a:gd name="T41" fmla="*/ 1730 h 1896"/>
                                          <a:gd name="T42" fmla="*/ 1694 w 1894"/>
                                          <a:gd name="T43" fmla="*/ 1771 h 1896"/>
                                          <a:gd name="T44" fmla="*/ 1636 w 1894"/>
                                          <a:gd name="T45" fmla="*/ 1808 h 1896"/>
                                          <a:gd name="T46" fmla="*/ 1582 w 1894"/>
                                          <a:gd name="T47" fmla="*/ 1841 h 1896"/>
                                          <a:gd name="T48" fmla="*/ 1536 w 1894"/>
                                          <a:gd name="T49" fmla="*/ 1867 h 1896"/>
                                          <a:gd name="T50" fmla="*/ 1502 w 1894"/>
                                          <a:gd name="T51" fmla="*/ 1885 h 1896"/>
                                          <a:gd name="T52" fmla="*/ 1483 w 1894"/>
                                          <a:gd name="T53" fmla="*/ 1895 h 1896"/>
                                          <a:gd name="T54" fmla="*/ 1439 w 1894"/>
                                          <a:gd name="T55" fmla="*/ 1881 h 1896"/>
                                          <a:gd name="T56" fmla="*/ 1352 w 1894"/>
                                          <a:gd name="T57" fmla="*/ 1847 h 1896"/>
                                          <a:gd name="T58" fmla="*/ 1257 w 1894"/>
                                          <a:gd name="T59" fmla="*/ 1808 h 1896"/>
                                          <a:gd name="T60" fmla="*/ 1157 w 1894"/>
                                          <a:gd name="T61" fmla="*/ 1763 h 1896"/>
                                          <a:gd name="T62" fmla="*/ 1053 w 1894"/>
                                          <a:gd name="T63" fmla="*/ 1712 h 1896"/>
                                          <a:gd name="T64" fmla="*/ 945 w 1894"/>
                                          <a:gd name="T65" fmla="*/ 1652 h 1896"/>
                                          <a:gd name="T66" fmla="*/ 835 w 1894"/>
                                          <a:gd name="T67" fmla="*/ 1583 h 1896"/>
                                          <a:gd name="T68" fmla="*/ 724 w 1894"/>
                                          <a:gd name="T69" fmla="*/ 1503 h 1896"/>
                                          <a:gd name="T70" fmla="*/ 615 w 1894"/>
                                          <a:gd name="T71" fmla="*/ 1409 h 1896"/>
                                          <a:gd name="T72" fmla="*/ 506 w 1894"/>
                                          <a:gd name="T73" fmla="*/ 1304 h 1896"/>
                                          <a:gd name="T74" fmla="*/ 401 w 1894"/>
                                          <a:gd name="T75" fmla="*/ 1182 h 1896"/>
                                          <a:gd name="T76" fmla="*/ 301 w 1894"/>
                                          <a:gd name="T77" fmla="*/ 1045 h 1896"/>
                                          <a:gd name="T78" fmla="*/ 205 w 1894"/>
                                          <a:gd name="T79" fmla="*/ 891 h 1896"/>
                                          <a:gd name="T80" fmla="*/ 117 w 1894"/>
                                          <a:gd name="T81" fmla="*/ 718 h 1896"/>
                                          <a:gd name="T82" fmla="*/ 37 w 1894"/>
                                          <a:gd name="T83" fmla="*/ 526 h 1896"/>
                                          <a:gd name="T84" fmla="*/ 32 w 1894"/>
                                          <a:gd name="T85" fmla="*/ 356 h 1896"/>
                                          <a:gd name="T86" fmla="*/ 93 w 1894"/>
                                          <a:gd name="T87" fmla="*/ 246 h 1896"/>
                                          <a:gd name="T88" fmla="*/ 151 w 1894"/>
                                          <a:gd name="T89" fmla="*/ 159 h 1896"/>
                                          <a:gd name="T90" fmla="*/ 203 w 1894"/>
                                          <a:gd name="T91" fmla="*/ 92 h 1896"/>
                                          <a:gd name="T92" fmla="*/ 245 w 1894"/>
                                          <a:gd name="T93" fmla="*/ 45 h 1896"/>
                                          <a:gd name="T94" fmla="*/ 277 w 1894"/>
                                          <a:gd name="T95" fmla="*/ 16 h 1896"/>
                                          <a:gd name="T96" fmla="*/ 293 w 1894"/>
                                          <a:gd name="T97" fmla="*/ 1 h 18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94" h="1896">
                                            <a:moveTo>
                                              <a:pt x="295" y="0"/>
                                            </a:moveTo>
                                            <a:lnTo>
                                              <a:pt x="709" y="495"/>
                                            </a:lnTo>
                                            <a:lnTo>
                                              <a:pt x="682" y="529"/>
                                            </a:lnTo>
                                            <a:lnTo>
                                              <a:pt x="653" y="560"/>
                                            </a:lnTo>
                                            <a:lnTo>
                                              <a:pt x="623" y="589"/>
                                            </a:lnTo>
                                            <a:lnTo>
                                              <a:pt x="593" y="617"/>
                                            </a:lnTo>
                                            <a:lnTo>
                                              <a:pt x="560" y="641"/>
                                            </a:lnTo>
                                            <a:lnTo>
                                              <a:pt x="527" y="661"/>
                                            </a:lnTo>
                                            <a:lnTo>
                                              <a:pt x="492" y="676"/>
                                            </a:lnTo>
                                            <a:lnTo>
                                              <a:pt x="500" y="691"/>
                                            </a:lnTo>
                                            <a:lnTo>
                                              <a:pt x="510" y="710"/>
                                            </a:lnTo>
                                            <a:lnTo>
                                              <a:pt x="524" y="733"/>
                                            </a:lnTo>
                                            <a:lnTo>
                                              <a:pt x="541" y="759"/>
                                            </a:lnTo>
                                            <a:lnTo>
                                              <a:pt x="559" y="789"/>
                                            </a:lnTo>
                                            <a:lnTo>
                                              <a:pt x="582" y="823"/>
                                            </a:lnTo>
                                            <a:lnTo>
                                              <a:pt x="608" y="860"/>
                                            </a:lnTo>
                                            <a:lnTo>
                                              <a:pt x="637" y="898"/>
                                            </a:lnTo>
                                            <a:lnTo>
                                              <a:pt x="668" y="938"/>
                                            </a:lnTo>
                                            <a:lnTo>
                                              <a:pt x="703" y="980"/>
                                            </a:lnTo>
                                            <a:lnTo>
                                              <a:pt x="741" y="1024"/>
                                            </a:lnTo>
                                            <a:lnTo>
                                              <a:pt x="781" y="1068"/>
                                            </a:lnTo>
                                            <a:lnTo>
                                              <a:pt x="825" y="1113"/>
                                            </a:lnTo>
                                            <a:lnTo>
                                              <a:pt x="873" y="1158"/>
                                            </a:lnTo>
                                            <a:lnTo>
                                              <a:pt x="923" y="1202"/>
                                            </a:lnTo>
                                            <a:lnTo>
                                              <a:pt x="976" y="1246"/>
                                            </a:lnTo>
                                            <a:lnTo>
                                              <a:pt x="1033" y="1289"/>
                                            </a:lnTo>
                                            <a:lnTo>
                                              <a:pt x="1092" y="1331"/>
                                            </a:lnTo>
                                            <a:lnTo>
                                              <a:pt x="1155" y="1371"/>
                                            </a:lnTo>
                                            <a:lnTo>
                                              <a:pt x="1220" y="1408"/>
                                            </a:lnTo>
                                            <a:lnTo>
                                              <a:pt x="1241" y="1369"/>
                                            </a:lnTo>
                                            <a:lnTo>
                                              <a:pt x="1266" y="1330"/>
                                            </a:lnTo>
                                            <a:lnTo>
                                              <a:pt x="1295" y="1291"/>
                                            </a:lnTo>
                                            <a:lnTo>
                                              <a:pt x="1328" y="1254"/>
                                            </a:lnTo>
                                            <a:lnTo>
                                              <a:pt x="1364" y="1220"/>
                                            </a:lnTo>
                                            <a:lnTo>
                                              <a:pt x="1401" y="1188"/>
                                            </a:lnTo>
                                            <a:lnTo>
                                              <a:pt x="1894" y="1594"/>
                                            </a:lnTo>
                                            <a:lnTo>
                                              <a:pt x="1877" y="1617"/>
                                            </a:lnTo>
                                            <a:lnTo>
                                              <a:pt x="1856" y="1640"/>
                                            </a:lnTo>
                                            <a:lnTo>
                                              <a:pt x="1833" y="1663"/>
                                            </a:lnTo>
                                            <a:lnTo>
                                              <a:pt x="1808" y="1686"/>
                                            </a:lnTo>
                                            <a:lnTo>
                                              <a:pt x="1780" y="1708"/>
                                            </a:lnTo>
                                            <a:lnTo>
                                              <a:pt x="1752" y="1730"/>
                                            </a:lnTo>
                                            <a:lnTo>
                                              <a:pt x="1723" y="1751"/>
                                            </a:lnTo>
                                            <a:lnTo>
                                              <a:pt x="1694" y="1771"/>
                                            </a:lnTo>
                                            <a:lnTo>
                                              <a:pt x="1664" y="1791"/>
                                            </a:lnTo>
                                            <a:lnTo>
                                              <a:pt x="1636" y="1808"/>
                                            </a:lnTo>
                                            <a:lnTo>
                                              <a:pt x="1608" y="1825"/>
                                            </a:lnTo>
                                            <a:lnTo>
                                              <a:pt x="1582" y="1841"/>
                                            </a:lnTo>
                                            <a:lnTo>
                                              <a:pt x="1557" y="1855"/>
                                            </a:lnTo>
                                            <a:lnTo>
                                              <a:pt x="1536" y="1867"/>
                                            </a:lnTo>
                                            <a:lnTo>
                                              <a:pt x="1518" y="1878"/>
                                            </a:lnTo>
                                            <a:lnTo>
                                              <a:pt x="1502" y="1885"/>
                                            </a:lnTo>
                                            <a:lnTo>
                                              <a:pt x="1490" y="1891"/>
                                            </a:lnTo>
                                            <a:lnTo>
                                              <a:pt x="1483" y="1895"/>
                                            </a:lnTo>
                                            <a:lnTo>
                                              <a:pt x="1480" y="1896"/>
                                            </a:lnTo>
                                            <a:lnTo>
                                              <a:pt x="1439" y="1881"/>
                                            </a:lnTo>
                                            <a:lnTo>
                                              <a:pt x="1396" y="1864"/>
                                            </a:lnTo>
                                            <a:lnTo>
                                              <a:pt x="1352" y="1847"/>
                                            </a:lnTo>
                                            <a:lnTo>
                                              <a:pt x="1305" y="1828"/>
                                            </a:lnTo>
                                            <a:lnTo>
                                              <a:pt x="1257" y="1808"/>
                                            </a:lnTo>
                                            <a:lnTo>
                                              <a:pt x="1208" y="1786"/>
                                            </a:lnTo>
                                            <a:lnTo>
                                              <a:pt x="1157" y="1763"/>
                                            </a:lnTo>
                                            <a:lnTo>
                                              <a:pt x="1105" y="1739"/>
                                            </a:lnTo>
                                            <a:lnTo>
                                              <a:pt x="1053" y="1712"/>
                                            </a:lnTo>
                                            <a:lnTo>
                                              <a:pt x="999" y="1684"/>
                                            </a:lnTo>
                                            <a:lnTo>
                                              <a:pt x="945" y="1652"/>
                                            </a:lnTo>
                                            <a:lnTo>
                                              <a:pt x="890" y="1619"/>
                                            </a:lnTo>
                                            <a:lnTo>
                                              <a:pt x="835" y="1583"/>
                                            </a:lnTo>
                                            <a:lnTo>
                                              <a:pt x="779" y="1545"/>
                                            </a:lnTo>
                                            <a:lnTo>
                                              <a:pt x="724" y="1503"/>
                                            </a:lnTo>
                                            <a:lnTo>
                                              <a:pt x="669" y="1458"/>
                                            </a:lnTo>
                                            <a:lnTo>
                                              <a:pt x="615" y="1409"/>
                                            </a:lnTo>
                                            <a:lnTo>
                                              <a:pt x="560" y="1358"/>
                                            </a:lnTo>
                                            <a:lnTo>
                                              <a:pt x="506" y="1304"/>
                                            </a:lnTo>
                                            <a:lnTo>
                                              <a:pt x="454" y="1245"/>
                                            </a:lnTo>
                                            <a:lnTo>
                                              <a:pt x="401" y="1182"/>
                                            </a:lnTo>
                                            <a:lnTo>
                                              <a:pt x="350" y="1116"/>
                                            </a:lnTo>
                                            <a:lnTo>
                                              <a:pt x="301" y="1045"/>
                                            </a:lnTo>
                                            <a:lnTo>
                                              <a:pt x="253" y="971"/>
                                            </a:lnTo>
                                            <a:lnTo>
                                              <a:pt x="205" y="891"/>
                                            </a:lnTo>
                                            <a:lnTo>
                                              <a:pt x="160" y="807"/>
                                            </a:lnTo>
                                            <a:lnTo>
                                              <a:pt x="117" y="718"/>
                                            </a:lnTo>
                                            <a:lnTo>
                                              <a:pt x="77" y="624"/>
                                            </a:lnTo>
                                            <a:lnTo>
                                              <a:pt x="37" y="526"/>
                                            </a:lnTo>
                                            <a:lnTo>
                                              <a:pt x="0" y="421"/>
                                            </a:lnTo>
                                            <a:lnTo>
                                              <a:pt x="32" y="356"/>
                                            </a:lnTo>
                                            <a:lnTo>
                                              <a:pt x="63" y="298"/>
                                            </a:lnTo>
                                            <a:lnTo>
                                              <a:pt x="93" y="246"/>
                                            </a:lnTo>
                                            <a:lnTo>
                                              <a:pt x="123" y="200"/>
                                            </a:lnTo>
                                            <a:lnTo>
                                              <a:pt x="151" y="159"/>
                                            </a:lnTo>
                                            <a:lnTo>
                                              <a:pt x="178" y="122"/>
                                            </a:lnTo>
                                            <a:lnTo>
                                              <a:pt x="203" y="92"/>
                                            </a:lnTo>
                                            <a:lnTo>
                                              <a:pt x="225" y="66"/>
                                            </a:lnTo>
                                            <a:lnTo>
                                              <a:pt x="245" y="45"/>
                                            </a:lnTo>
                                            <a:lnTo>
                                              <a:pt x="263" y="28"/>
                                            </a:lnTo>
                                            <a:lnTo>
                                              <a:pt x="277" y="16"/>
                                            </a:lnTo>
                                            <a:lnTo>
                                              <a:pt x="287" y="6"/>
                                            </a:lnTo>
                                            <a:lnTo>
                                              <a:pt x="293" y="1"/>
                                            </a:lnTo>
                                            <a:lnTo>
                                              <a:pt x="2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598A11" id="Group 10" o:spid="_x0000_s1026" alt="Telephone icon" style="width:14.6pt;height:14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">
                            <o:lock v:ext="edit" aspectratio="t"/>
      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</v:shape>
      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4B0F3FA0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2308BF82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(832) 815 0073</w:t>
                  </w:r>
                </w:p>
                <w:p w14:paraId="21A7A4A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619869E7" w14:textId="77777777" w:rsidTr="00F21822">
              <w:tc>
                <w:tcPr>
                  <w:tcW w:w="567" w:type="dxa"/>
                </w:tcPr>
                <w:p w14:paraId="2DDA7D8B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769D62" wp14:editId="148089E7">
                            <wp:extent cx="192157" cy="192157"/>
                            <wp:effectExtent l="0" t="0" r="11430" b="11430"/>
                            <wp:docPr id="48" name="Group 16" descr="Linked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92157" cy="192157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9" name="Circle around LinkedIn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451"/>
                                          <a:gd name="T1" fmla="*/ 0 h 3451"/>
                                          <a:gd name="T2" fmla="*/ 1933 w 3451"/>
                                          <a:gd name="T3" fmla="*/ 13 h 3451"/>
                                          <a:gd name="T4" fmla="*/ 2134 w 3451"/>
                                          <a:gd name="T5" fmla="*/ 49 h 3451"/>
                                          <a:gd name="T6" fmla="*/ 2327 w 3451"/>
                                          <a:gd name="T7" fmla="*/ 109 h 3451"/>
                                          <a:gd name="T8" fmla="*/ 2509 w 3451"/>
                                          <a:gd name="T9" fmla="*/ 189 h 3451"/>
                                          <a:gd name="T10" fmla="*/ 2679 w 3451"/>
                                          <a:gd name="T11" fmla="*/ 288 h 3451"/>
                                          <a:gd name="T12" fmla="*/ 2837 w 3451"/>
                                          <a:gd name="T13" fmla="*/ 407 h 3451"/>
                                          <a:gd name="T14" fmla="*/ 2979 w 3451"/>
                                          <a:gd name="T15" fmla="*/ 542 h 3451"/>
                                          <a:gd name="T16" fmla="*/ 3105 w 3451"/>
                                          <a:gd name="T17" fmla="*/ 691 h 3451"/>
                                          <a:gd name="T18" fmla="*/ 3215 w 3451"/>
                                          <a:gd name="T19" fmla="*/ 855 h 3451"/>
                                          <a:gd name="T20" fmla="*/ 3305 w 3451"/>
                                          <a:gd name="T21" fmla="*/ 1032 h 3451"/>
                                          <a:gd name="T22" fmla="*/ 3374 w 3451"/>
                                          <a:gd name="T23" fmla="*/ 1219 h 3451"/>
                                          <a:gd name="T24" fmla="*/ 3422 w 3451"/>
                                          <a:gd name="T25" fmla="*/ 1416 h 3451"/>
                                          <a:gd name="T26" fmla="*/ 3447 w 3451"/>
                                          <a:gd name="T27" fmla="*/ 1620 h 3451"/>
                                          <a:gd name="T28" fmla="*/ 3447 w 3451"/>
                                          <a:gd name="T29" fmla="*/ 1831 h 3451"/>
                                          <a:gd name="T30" fmla="*/ 3422 w 3451"/>
                                          <a:gd name="T31" fmla="*/ 2036 h 3451"/>
                                          <a:gd name="T32" fmla="*/ 3374 w 3451"/>
                                          <a:gd name="T33" fmla="*/ 2233 h 3451"/>
                                          <a:gd name="T34" fmla="*/ 3305 w 3451"/>
                                          <a:gd name="T35" fmla="*/ 2420 h 3451"/>
                                          <a:gd name="T36" fmla="*/ 3215 w 3451"/>
                                          <a:gd name="T37" fmla="*/ 2596 h 3451"/>
                                          <a:gd name="T38" fmla="*/ 3105 w 3451"/>
                                          <a:gd name="T39" fmla="*/ 2761 h 3451"/>
                                          <a:gd name="T40" fmla="*/ 2979 w 3451"/>
                                          <a:gd name="T41" fmla="*/ 2911 h 3451"/>
                                          <a:gd name="T42" fmla="*/ 2837 w 3451"/>
                                          <a:gd name="T43" fmla="*/ 3046 h 3451"/>
                                          <a:gd name="T44" fmla="*/ 2679 w 3451"/>
                                          <a:gd name="T45" fmla="*/ 3163 h 3451"/>
                                          <a:gd name="T46" fmla="*/ 2509 w 3451"/>
                                          <a:gd name="T47" fmla="*/ 3262 h 3451"/>
                                          <a:gd name="T48" fmla="*/ 2327 w 3451"/>
                                          <a:gd name="T49" fmla="*/ 3343 h 3451"/>
                                          <a:gd name="T50" fmla="*/ 2134 w 3451"/>
                                          <a:gd name="T51" fmla="*/ 3402 h 3451"/>
                                          <a:gd name="T52" fmla="*/ 1933 w 3451"/>
                                          <a:gd name="T53" fmla="*/ 3438 h 3451"/>
                                          <a:gd name="T54" fmla="*/ 1725 w 3451"/>
                                          <a:gd name="T55" fmla="*/ 3451 h 3451"/>
                                          <a:gd name="T56" fmla="*/ 1516 w 3451"/>
                                          <a:gd name="T57" fmla="*/ 3438 h 3451"/>
                                          <a:gd name="T58" fmla="*/ 1315 w 3451"/>
                                          <a:gd name="T59" fmla="*/ 3402 h 3451"/>
                                          <a:gd name="T60" fmla="*/ 1123 w 3451"/>
                                          <a:gd name="T61" fmla="*/ 3343 h 3451"/>
                                          <a:gd name="T62" fmla="*/ 941 w 3451"/>
                                          <a:gd name="T63" fmla="*/ 3262 h 3451"/>
                                          <a:gd name="T64" fmla="*/ 771 w 3451"/>
                                          <a:gd name="T65" fmla="*/ 3163 h 3451"/>
                                          <a:gd name="T66" fmla="*/ 614 w 3451"/>
                                          <a:gd name="T67" fmla="*/ 3046 h 3451"/>
                                          <a:gd name="T68" fmla="*/ 471 w 3451"/>
                                          <a:gd name="T69" fmla="*/ 2911 h 3451"/>
                                          <a:gd name="T70" fmla="*/ 345 w 3451"/>
                                          <a:gd name="T71" fmla="*/ 2761 h 3451"/>
                                          <a:gd name="T72" fmla="*/ 236 w 3451"/>
                                          <a:gd name="T73" fmla="*/ 2596 h 3451"/>
                                          <a:gd name="T74" fmla="*/ 146 w 3451"/>
                                          <a:gd name="T75" fmla="*/ 2420 h 3451"/>
                                          <a:gd name="T76" fmla="*/ 75 w 3451"/>
                                          <a:gd name="T77" fmla="*/ 2233 h 3451"/>
                                          <a:gd name="T78" fmla="*/ 28 w 3451"/>
                                          <a:gd name="T79" fmla="*/ 2036 h 3451"/>
                                          <a:gd name="T80" fmla="*/ 3 w 3451"/>
                                          <a:gd name="T81" fmla="*/ 1831 h 3451"/>
                                          <a:gd name="T82" fmla="*/ 3 w 3451"/>
                                          <a:gd name="T83" fmla="*/ 1620 h 3451"/>
                                          <a:gd name="T84" fmla="*/ 28 w 3451"/>
                                          <a:gd name="T85" fmla="*/ 1416 h 3451"/>
                                          <a:gd name="T86" fmla="*/ 75 w 3451"/>
                                          <a:gd name="T87" fmla="*/ 1219 h 3451"/>
                                          <a:gd name="T88" fmla="*/ 146 w 3451"/>
                                          <a:gd name="T89" fmla="*/ 1032 h 3451"/>
                                          <a:gd name="T90" fmla="*/ 236 w 3451"/>
                                          <a:gd name="T91" fmla="*/ 855 h 3451"/>
                                          <a:gd name="T92" fmla="*/ 345 w 3451"/>
                                          <a:gd name="T93" fmla="*/ 691 h 3451"/>
                                          <a:gd name="T94" fmla="*/ 471 w 3451"/>
                                          <a:gd name="T95" fmla="*/ 542 h 3451"/>
                                          <a:gd name="T96" fmla="*/ 614 w 3451"/>
                                          <a:gd name="T97" fmla="*/ 407 h 3451"/>
                                          <a:gd name="T98" fmla="*/ 771 w 3451"/>
                                          <a:gd name="T99" fmla="*/ 288 h 3451"/>
                                          <a:gd name="T100" fmla="*/ 941 w 3451"/>
                                          <a:gd name="T101" fmla="*/ 189 h 3451"/>
                                          <a:gd name="T102" fmla="*/ 1123 w 3451"/>
                                          <a:gd name="T103" fmla="*/ 109 h 3451"/>
                                          <a:gd name="T104" fmla="*/ 1315 w 3451"/>
                                          <a:gd name="T105" fmla="*/ 49 h 3451"/>
                                          <a:gd name="T106" fmla="*/ 1516 w 3451"/>
                                          <a:gd name="T107" fmla="*/ 13 h 3451"/>
                                          <a:gd name="T108" fmla="*/ 1725 w 3451"/>
                                          <a:gd name="T109" fmla="*/ 0 h 345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1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725" y="0"/>
                                            </a:lnTo>
                                            <a:lnTo>
                                              <a:pt x="1831" y="4"/>
                                            </a:lnTo>
                                            <a:lnTo>
                                              <a:pt x="1933" y="13"/>
                                            </a:lnTo>
                                            <a:lnTo>
                                              <a:pt x="2035" y="29"/>
                                            </a:lnTo>
                                            <a:lnTo>
                                              <a:pt x="2134" y="49"/>
                                            </a:lnTo>
                                            <a:lnTo>
                                              <a:pt x="2232" y="77"/>
                                            </a:lnTo>
                                            <a:lnTo>
                                              <a:pt x="2327" y="109"/>
                                            </a:lnTo>
                                            <a:lnTo>
                                              <a:pt x="2419" y="146"/>
                                            </a:lnTo>
                                            <a:lnTo>
                                              <a:pt x="2509" y="189"/>
                                            </a:lnTo>
                                            <a:lnTo>
                                              <a:pt x="2596" y="236"/>
                                            </a:lnTo>
                                            <a:lnTo>
                                              <a:pt x="2679" y="288"/>
                                            </a:lnTo>
                                            <a:lnTo>
                                              <a:pt x="2760" y="345"/>
                                            </a:lnTo>
                                            <a:lnTo>
                                              <a:pt x="2837" y="407"/>
                                            </a:lnTo>
                                            <a:lnTo>
                                              <a:pt x="2909" y="472"/>
                                            </a:lnTo>
                                            <a:lnTo>
                                              <a:pt x="2979" y="542"/>
                                            </a:lnTo>
                                            <a:lnTo>
                                              <a:pt x="3044" y="614"/>
                                            </a:lnTo>
                                            <a:lnTo>
                                              <a:pt x="3105" y="691"/>
                                            </a:lnTo>
                                            <a:lnTo>
                                              <a:pt x="3163" y="772"/>
                                            </a:lnTo>
                                            <a:lnTo>
                                              <a:pt x="3215" y="855"/>
                                            </a:lnTo>
                                            <a:lnTo>
                                              <a:pt x="3262" y="942"/>
                                            </a:lnTo>
                                            <a:lnTo>
                                              <a:pt x="3305" y="1032"/>
                                            </a:lnTo>
                                            <a:lnTo>
                                              <a:pt x="3342" y="1124"/>
                                            </a:lnTo>
                                            <a:lnTo>
                                              <a:pt x="3374" y="1219"/>
                                            </a:lnTo>
                                            <a:lnTo>
                                              <a:pt x="3402" y="1317"/>
                                            </a:lnTo>
                                            <a:lnTo>
                                              <a:pt x="3422" y="1416"/>
                                            </a:lnTo>
                                            <a:lnTo>
                                              <a:pt x="3438" y="1518"/>
                                            </a:lnTo>
                                            <a:lnTo>
                                              <a:pt x="3447" y="1620"/>
                                            </a:lnTo>
                                            <a:lnTo>
                                              <a:pt x="3451" y="1726"/>
                                            </a:lnTo>
                                            <a:lnTo>
                                              <a:pt x="3447" y="1831"/>
                                            </a:lnTo>
                                            <a:lnTo>
                                              <a:pt x="3438" y="1935"/>
                                            </a:lnTo>
                                            <a:lnTo>
                                              <a:pt x="3422" y="2036"/>
                                            </a:lnTo>
                                            <a:lnTo>
                                              <a:pt x="3402" y="2136"/>
                                            </a:lnTo>
                                            <a:lnTo>
                                              <a:pt x="3374" y="2233"/>
                                            </a:lnTo>
                                            <a:lnTo>
                                              <a:pt x="3342" y="2328"/>
                                            </a:lnTo>
                                            <a:lnTo>
                                              <a:pt x="3305" y="2420"/>
                                            </a:lnTo>
                                            <a:lnTo>
                                              <a:pt x="3262" y="2510"/>
                                            </a:lnTo>
                                            <a:lnTo>
                                              <a:pt x="3215" y="2596"/>
                                            </a:lnTo>
                                            <a:lnTo>
                                              <a:pt x="3163" y="2680"/>
                                            </a:lnTo>
                                            <a:lnTo>
                                              <a:pt x="3105" y="2761"/>
                                            </a:lnTo>
                                            <a:lnTo>
                                              <a:pt x="3044" y="2837"/>
                                            </a:lnTo>
                                            <a:lnTo>
                                              <a:pt x="2979" y="2911"/>
                                            </a:lnTo>
                                            <a:lnTo>
                                              <a:pt x="2909" y="2980"/>
                                            </a:lnTo>
                                            <a:lnTo>
                                              <a:pt x="2837" y="3046"/>
                                            </a:lnTo>
                                            <a:lnTo>
                                              <a:pt x="2760" y="3106"/>
                                            </a:lnTo>
                                            <a:lnTo>
                                              <a:pt x="2679" y="3163"/>
                                            </a:lnTo>
                                            <a:lnTo>
                                              <a:pt x="2596" y="3215"/>
                                            </a:lnTo>
                                            <a:lnTo>
                                              <a:pt x="2509" y="3262"/>
                                            </a:lnTo>
                                            <a:lnTo>
                                              <a:pt x="2419" y="3305"/>
                                            </a:lnTo>
                                            <a:lnTo>
                                              <a:pt x="2327" y="3343"/>
                                            </a:lnTo>
                                            <a:lnTo>
                                              <a:pt x="2232" y="3376"/>
                                            </a:lnTo>
                                            <a:lnTo>
                                              <a:pt x="2134" y="3402"/>
                                            </a:lnTo>
                                            <a:lnTo>
                                              <a:pt x="2035" y="3423"/>
                                            </a:lnTo>
                                            <a:lnTo>
                                              <a:pt x="1933" y="3438"/>
                                            </a:lnTo>
                                            <a:lnTo>
                                              <a:pt x="1831" y="3448"/>
                                            </a:lnTo>
                                            <a:lnTo>
                                              <a:pt x="1725" y="3451"/>
                                            </a:lnTo>
                                            <a:lnTo>
                                              <a:pt x="1620" y="3448"/>
                                            </a:lnTo>
                                            <a:lnTo>
                                              <a:pt x="1516" y="3438"/>
                                            </a:lnTo>
                                            <a:lnTo>
                                              <a:pt x="1415" y="3423"/>
                                            </a:lnTo>
                                            <a:lnTo>
                                              <a:pt x="1315" y="3402"/>
                                            </a:lnTo>
                                            <a:lnTo>
                                              <a:pt x="1218" y="3376"/>
                                            </a:lnTo>
                                            <a:lnTo>
                                              <a:pt x="1123" y="3343"/>
                                            </a:lnTo>
                                            <a:lnTo>
                                              <a:pt x="1031" y="3305"/>
                                            </a:lnTo>
                                            <a:lnTo>
                                              <a:pt x="941" y="3262"/>
                                            </a:lnTo>
                                            <a:lnTo>
                                              <a:pt x="855" y="3215"/>
                                            </a:lnTo>
                                            <a:lnTo>
                                              <a:pt x="771" y="3163"/>
                                            </a:lnTo>
                                            <a:lnTo>
                                              <a:pt x="690" y="3106"/>
                                            </a:lnTo>
                                            <a:lnTo>
                                              <a:pt x="614" y="3046"/>
                                            </a:lnTo>
                                            <a:lnTo>
                                              <a:pt x="540" y="2980"/>
                                            </a:lnTo>
                                            <a:lnTo>
                                              <a:pt x="471" y="2911"/>
                                            </a:lnTo>
                                            <a:lnTo>
                                              <a:pt x="405" y="2837"/>
                                            </a:lnTo>
                                            <a:lnTo>
                                              <a:pt x="345" y="2761"/>
                                            </a:lnTo>
                                            <a:lnTo>
                                              <a:pt x="288" y="2680"/>
                                            </a:lnTo>
                                            <a:lnTo>
                                              <a:pt x="236" y="2596"/>
                                            </a:lnTo>
                                            <a:lnTo>
                                              <a:pt x="189" y="2510"/>
                                            </a:lnTo>
                                            <a:lnTo>
                                              <a:pt x="146" y="2420"/>
                                            </a:lnTo>
                                            <a:lnTo>
                                              <a:pt x="108" y="2328"/>
                                            </a:lnTo>
                                            <a:lnTo>
                                              <a:pt x="75" y="2233"/>
                                            </a:lnTo>
                                            <a:lnTo>
                                              <a:pt x="49" y="2136"/>
                                            </a:lnTo>
                                            <a:lnTo>
                                              <a:pt x="28" y="2036"/>
                                            </a:lnTo>
                                            <a:lnTo>
                                              <a:pt x="13" y="1935"/>
                                            </a:lnTo>
                                            <a:lnTo>
                                              <a:pt x="3" y="1831"/>
                                            </a:lnTo>
                                            <a:lnTo>
                                              <a:pt x="0" y="1726"/>
                                            </a:lnTo>
                                            <a:lnTo>
                                              <a:pt x="3" y="1620"/>
                                            </a:lnTo>
                                            <a:lnTo>
                                              <a:pt x="13" y="1518"/>
                                            </a:lnTo>
                                            <a:lnTo>
                                              <a:pt x="28" y="1416"/>
                                            </a:lnTo>
                                            <a:lnTo>
                                              <a:pt x="49" y="1317"/>
                                            </a:lnTo>
                                            <a:lnTo>
                                              <a:pt x="75" y="1219"/>
                                            </a:lnTo>
                                            <a:lnTo>
                                              <a:pt x="108" y="1124"/>
                                            </a:lnTo>
                                            <a:lnTo>
                                              <a:pt x="146" y="1032"/>
                                            </a:lnTo>
                                            <a:lnTo>
                                              <a:pt x="189" y="942"/>
                                            </a:lnTo>
                                            <a:lnTo>
                                              <a:pt x="236" y="855"/>
                                            </a:lnTo>
                                            <a:lnTo>
                                              <a:pt x="288" y="772"/>
                                            </a:lnTo>
                                            <a:lnTo>
                                              <a:pt x="345" y="691"/>
                                            </a:lnTo>
                                            <a:lnTo>
                                              <a:pt x="405" y="614"/>
                                            </a:lnTo>
                                            <a:lnTo>
                                              <a:pt x="471" y="542"/>
                                            </a:lnTo>
                                            <a:lnTo>
                                              <a:pt x="540" y="472"/>
                                            </a:lnTo>
                                            <a:lnTo>
                                              <a:pt x="614" y="407"/>
                                            </a:lnTo>
                                            <a:lnTo>
                                              <a:pt x="690" y="345"/>
                                            </a:lnTo>
                                            <a:lnTo>
                                              <a:pt x="771" y="288"/>
                                            </a:lnTo>
                                            <a:lnTo>
                                              <a:pt x="855" y="236"/>
                                            </a:lnTo>
                                            <a:lnTo>
                                              <a:pt x="941" y="189"/>
                                            </a:lnTo>
                                            <a:lnTo>
                                              <a:pt x="1031" y="146"/>
                                            </a:lnTo>
                                            <a:lnTo>
                                              <a:pt x="1123" y="109"/>
                                            </a:lnTo>
                                            <a:lnTo>
                                              <a:pt x="1218" y="77"/>
                                            </a:lnTo>
                                            <a:lnTo>
                                              <a:pt x="1315" y="49"/>
                                            </a:lnTo>
                                            <a:lnTo>
                                              <a:pt x="1415" y="29"/>
                                            </a:lnTo>
                                            <a:lnTo>
                                              <a:pt x="1516" y="13"/>
                                            </a:lnTo>
                                            <a:lnTo>
                                              <a:pt x="1620" y="4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LinkedIn symbol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3" y="102"/>
                                        <a:ext cx="203" cy="202"/>
                                      </a:xfrm>
                                      <a:custGeom>
                                        <a:avLst/>
                                        <a:gdLst>
                                          <a:gd name="T0" fmla="*/ 362 w 1619"/>
                                          <a:gd name="T1" fmla="*/ 537 h 1615"/>
                                          <a:gd name="T2" fmla="*/ 27 w 1619"/>
                                          <a:gd name="T3" fmla="*/ 1615 h 1615"/>
                                          <a:gd name="T4" fmla="*/ 1217 w 1619"/>
                                          <a:gd name="T5" fmla="*/ 509 h 1615"/>
                                          <a:gd name="T6" fmla="*/ 1314 w 1619"/>
                                          <a:gd name="T7" fmla="*/ 517 h 1615"/>
                                          <a:gd name="T8" fmla="*/ 1396 w 1619"/>
                                          <a:gd name="T9" fmla="*/ 538 h 1615"/>
                                          <a:gd name="T10" fmla="*/ 1462 w 1619"/>
                                          <a:gd name="T11" fmla="*/ 571 h 1615"/>
                                          <a:gd name="T12" fmla="*/ 1514 w 1619"/>
                                          <a:gd name="T13" fmla="*/ 617 h 1615"/>
                                          <a:gd name="T14" fmla="*/ 1554 w 1619"/>
                                          <a:gd name="T15" fmla="*/ 673 h 1615"/>
                                          <a:gd name="T16" fmla="*/ 1582 w 1619"/>
                                          <a:gd name="T17" fmla="*/ 738 h 1615"/>
                                          <a:gd name="T18" fmla="*/ 1601 w 1619"/>
                                          <a:gd name="T19" fmla="*/ 811 h 1615"/>
                                          <a:gd name="T20" fmla="*/ 1613 w 1619"/>
                                          <a:gd name="T21" fmla="*/ 892 h 1615"/>
                                          <a:gd name="T22" fmla="*/ 1618 w 1619"/>
                                          <a:gd name="T23" fmla="*/ 978 h 1615"/>
                                          <a:gd name="T24" fmla="*/ 1619 w 1619"/>
                                          <a:gd name="T25" fmla="*/ 1615 h 1615"/>
                                          <a:gd name="T26" fmla="*/ 1284 w 1619"/>
                                          <a:gd name="T27" fmla="*/ 1091 h 1615"/>
                                          <a:gd name="T28" fmla="*/ 1283 w 1619"/>
                                          <a:gd name="T29" fmla="*/ 1042 h 1615"/>
                                          <a:gd name="T30" fmla="*/ 1281 w 1619"/>
                                          <a:gd name="T31" fmla="*/ 993 h 1615"/>
                                          <a:gd name="T32" fmla="*/ 1273 w 1619"/>
                                          <a:gd name="T33" fmla="*/ 945 h 1615"/>
                                          <a:gd name="T34" fmla="*/ 1261 w 1619"/>
                                          <a:gd name="T35" fmla="*/ 901 h 1615"/>
                                          <a:gd name="T36" fmla="*/ 1240 w 1619"/>
                                          <a:gd name="T37" fmla="*/ 862 h 1615"/>
                                          <a:gd name="T38" fmla="*/ 1208 w 1619"/>
                                          <a:gd name="T39" fmla="*/ 832 h 1615"/>
                                          <a:gd name="T40" fmla="*/ 1166 w 1619"/>
                                          <a:gd name="T41" fmla="*/ 812 h 1615"/>
                                          <a:gd name="T42" fmla="*/ 1109 w 1619"/>
                                          <a:gd name="T43" fmla="*/ 805 h 1615"/>
                                          <a:gd name="T44" fmla="*/ 1047 w 1619"/>
                                          <a:gd name="T45" fmla="*/ 812 h 1615"/>
                                          <a:gd name="T46" fmla="*/ 999 w 1619"/>
                                          <a:gd name="T47" fmla="*/ 831 h 1615"/>
                                          <a:gd name="T48" fmla="*/ 963 w 1619"/>
                                          <a:gd name="T49" fmla="*/ 861 h 1615"/>
                                          <a:gd name="T50" fmla="*/ 937 w 1619"/>
                                          <a:gd name="T51" fmla="*/ 901 h 1615"/>
                                          <a:gd name="T52" fmla="*/ 921 w 1619"/>
                                          <a:gd name="T53" fmla="*/ 947 h 1615"/>
                                          <a:gd name="T54" fmla="*/ 912 w 1619"/>
                                          <a:gd name="T55" fmla="*/ 998 h 1615"/>
                                          <a:gd name="T56" fmla="*/ 908 w 1619"/>
                                          <a:gd name="T57" fmla="*/ 1054 h 1615"/>
                                          <a:gd name="T58" fmla="*/ 908 w 1619"/>
                                          <a:gd name="T59" fmla="*/ 1615 h 1615"/>
                                          <a:gd name="T60" fmla="*/ 573 w 1619"/>
                                          <a:gd name="T61" fmla="*/ 537 h 1615"/>
                                          <a:gd name="T62" fmla="*/ 894 w 1619"/>
                                          <a:gd name="T63" fmla="*/ 684 h 1615"/>
                                          <a:gd name="T64" fmla="*/ 913 w 1619"/>
                                          <a:gd name="T65" fmla="*/ 660 h 1615"/>
                                          <a:gd name="T66" fmla="*/ 950 w 1619"/>
                                          <a:gd name="T67" fmla="*/ 615 h 1615"/>
                                          <a:gd name="T68" fmla="*/ 999 w 1619"/>
                                          <a:gd name="T69" fmla="*/ 574 h 1615"/>
                                          <a:gd name="T70" fmla="*/ 1060 w 1619"/>
                                          <a:gd name="T71" fmla="*/ 541 h 1615"/>
                                          <a:gd name="T72" fmla="*/ 1133 w 1619"/>
                                          <a:gd name="T73" fmla="*/ 518 h 1615"/>
                                          <a:gd name="T74" fmla="*/ 1217 w 1619"/>
                                          <a:gd name="T75" fmla="*/ 509 h 1615"/>
                                          <a:gd name="T76" fmla="*/ 229 w 1619"/>
                                          <a:gd name="T77" fmla="*/ 3 h 1615"/>
                                          <a:gd name="T78" fmla="*/ 293 w 1619"/>
                                          <a:gd name="T79" fmla="*/ 26 h 1615"/>
                                          <a:gd name="T80" fmla="*/ 343 w 1619"/>
                                          <a:gd name="T81" fmla="*/ 69 h 1615"/>
                                          <a:gd name="T82" fmla="*/ 377 w 1619"/>
                                          <a:gd name="T83" fmla="*/ 126 h 1615"/>
                                          <a:gd name="T84" fmla="*/ 389 w 1619"/>
                                          <a:gd name="T85" fmla="*/ 194 h 1615"/>
                                          <a:gd name="T86" fmla="*/ 377 w 1619"/>
                                          <a:gd name="T87" fmla="*/ 262 h 1615"/>
                                          <a:gd name="T88" fmla="*/ 343 w 1619"/>
                                          <a:gd name="T89" fmla="*/ 320 h 1615"/>
                                          <a:gd name="T90" fmla="*/ 293 w 1619"/>
                                          <a:gd name="T91" fmla="*/ 363 h 1615"/>
                                          <a:gd name="T92" fmla="*/ 229 w 1619"/>
                                          <a:gd name="T93" fmla="*/ 386 h 1615"/>
                                          <a:gd name="T94" fmla="*/ 160 w 1619"/>
                                          <a:gd name="T95" fmla="*/ 386 h 1615"/>
                                          <a:gd name="T96" fmla="*/ 96 w 1619"/>
                                          <a:gd name="T97" fmla="*/ 363 h 1615"/>
                                          <a:gd name="T98" fmla="*/ 46 w 1619"/>
                                          <a:gd name="T99" fmla="*/ 320 h 1615"/>
                                          <a:gd name="T100" fmla="*/ 12 w 1619"/>
                                          <a:gd name="T101" fmla="*/ 262 h 1615"/>
                                          <a:gd name="T102" fmla="*/ 0 w 1619"/>
                                          <a:gd name="T103" fmla="*/ 194 h 1615"/>
                                          <a:gd name="T104" fmla="*/ 12 w 1619"/>
                                          <a:gd name="T105" fmla="*/ 126 h 1615"/>
                                          <a:gd name="T106" fmla="*/ 46 w 1619"/>
                                          <a:gd name="T107" fmla="*/ 69 h 1615"/>
                                          <a:gd name="T108" fmla="*/ 96 w 1619"/>
                                          <a:gd name="T109" fmla="*/ 26 h 1615"/>
                                          <a:gd name="T110" fmla="*/ 160 w 1619"/>
                                          <a:gd name="T111" fmla="*/ 3 h 16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19" h="1615">
                                            <a:moveTo>
                                              <a:pt x="27" y="537"/>
                                            </a:moveTo>
                                            <a:lnTo>
                                              <a:pt x="362" y="537"/>
                                            </a:lnTo>
                                            <a:lnTo>
                                              <a:pt x="362" y="1615"/>
                                            </a:lnTo>
                                            <a:lnTo>
                                              <a:pt x="27" y="1615"/>
                                            </a:lnTo>
                                            <a:lnTo>
                                              <a:pt x="27" y="537"/>
                                            </a:lnTo>
                                            <a:close/>
                                            <a:moveTo>
                                              <a:pt x="1217" y="509"/>
                                            </a:moveTo>
                                            <a:lnTo>
                                              <a:pt x="1268" y="511"/>
                                            </a:lnTo>
                                            <a:lnTo>
                                              <a:pt x="1314" y="517"/>
                                            </a:lnTo>
                                            <a:lnTo>
                                              <a:pt x="1357" y="526"/>
                                            </a:lnTo>
                                            <a:lnTo>
                                              <a:pt x="1396" y="538"/>
                                            </a:lnTo>
                                            <a:lnTo>
                                              <a:pt x="1430" y="553"/>
                                            </a:lnTo>
                                            <a:lnTo>
                                              <a:pt x="1462" y="571"/>
                                            </a:lnTo>
                                            <a:lnTo>
                                              <a:pt x="1489" y="593"/>
                                            </a:lnTo>
                                            <a:lnTo>
                                              <a:pt x="1514" y="617"/>
                                            </a:lnTo>
                                            <a:lnTo>
                                              <a:pt x="1535" y="643"/>
                                            </a:lnTo>
                                            <a:lnTo>
                                              <a:pt x="1554" y="673"/>
                                            </a:lnTo>
                                            <a:lnTo>
                                              <a:pt x="1569" y="704"/>
                                            </a:lnTo>
                                            <a:lnTo>
                                              <a:pt x="1582" y="738"/>
                                            </a:lnTo>
                                            <a:lnTo>
                                              <a:pt x="1593" y="773"/>
                                            </a:lnTo>
                                            <a:lnTo>
                                              <a:pt x="1601" y="811"/>
                                            </a:lnTo>
                                            <a:lnTo>
                                              <a:pt x="1609" y="851"/>
                                            </a:lnTo>
                                            <a:lnTo>
                                              <a:pt x="1613" y="892"/>
                                            </a:lnTo>
                                            <a:lnTo>
                                              <a:pt x="1616" y="934"/>
                                            </a:lnTo>
                                            <a:lnTo>
                                              <a:pt x="1618" y="978"/>
                                            </a:lnTo>
                                            <a:lnTo>
                                              <a:pt x="1619" y="1023"/>
                                            </a:lnTo>
                                            <a:lnTo>
                                              <a:pt x="1619" y="1615"/>
                                            </a:lnTo>
                                            <a:lnTo>
                                              <a:pt x="1284" y="1615"/>
                                            </a:lnTo>
                                            <a:lnTo>
                                              <a:pt x="1284" y="1091"/>
                                            </a:lnTo>
                                            <a:lnTo>
                                              <a:pt x="1284" y="1066"/>
                                            </a:lnTo>
                                            <a:lnTo>
                                              <a:pt x="1283" y="1042"/>
                                            </a:lnTo>
                                            <a:lnTo>
                                              <a:pt x="1282" y="1018"/>
                                            </a:lnTo>
                                            <a:lnTo>
                                              <a:pt x="1281" y="993"/>
                                            </a:lnTo>
                                            <a:lnTo>
                                              <a:pt x="1278" y="969"/>
                                            </a:lnTo>
                                            <a:lnTo>
                                              <a:pt x="1273" y="945"/>
                                            </a:lnTo>
                                            <a:lnTo>
                                              <a:pt x="1268" y="922"/>
                                            </a:lnTo>
                                            <a:lnTo>
                                              <a:pt x="1261" y="901"/>
                                            </a:lnTo>
                                            <a:lnTo>
                                              <a:pt x="1251" y="881"/>
                                            </a:lnTo>
                                            <a:lnTo>
                                              <a:pt x="1240" y="862"/>
                                            </a:lnTo>
                                            <a:lnTo>
                                              <a:pt x="1226" y="845"/>
                                            </a:lnTo>
                                            <a:lnTo>
                                              <a:pt x="1208" y="832"/>
                                            </a:lnTo>
                                            <a:lnTo>
                                              <a:pt x="1189" y="820"/>
                                            </a:lnTo>
                                            <a:lnTo>
                                              <a:pt x="1166" y="812"/>
                                            </a:lnTo>
                                            <a:lnTo>
                                              <a:pt x="1139" y="807"/>
                                            </a:lnTo>
                                            <a:lnTo>
                                              <a:pt x="1109" y="805"/>
                                            </a:lnTo>
                                            <a:lnTo>
                                              <a:pt x="1076" y="807"/>
                                            </a:lnTo>
                                            <a:lnTo>
                                              <a:pt x="1047" y="812"/>
                                            </a:lnTo>
                                            <a:lnTo>
                                              <a:pt x="1021" y="820"/>
                                            </a:lnTo>
                                            <a:lnTo>
                                              <a:pt x="999" y="831"/>
                                            </a:lnTo>
                                            <a:lnTo>
                                              <a:pt x="979" y="845"/>
                                            </a:lnTo>
                                            <a:lnTo>
                                              <a:pt x="963" y="861"/>
                                            </a:lnTo>
                                            <a:lnTo>
                                              <a:pt x="949" y="880"/>
                                            </a:lnTo>
                                            <a:lnTo>
                                              <a:pt x="937" y="901"/>
                                            </a:lnTo>
                                            <a:lnTo>
                                              <a:pt x="929" y="923"/>
                                            </a:lnTo>
                                            <a:lnTo>
                                              <a:pt x="921" y="947"/>
                                            </a:lnTo>
                                            <a:lnTo>
                                              <a:pt x="916" y="972"/>
                                            </a:lnTo>
                                            <a:lnTo>
                                              <a:pt x="912" y="998"/>
                                            </a:lnTo>
                                            <a:lnTo>
                                              <a:pt x="910" y="1026"/>
                                            </a:lnTo>
                                            <a:lnTo>
                                              <a:pt x="908" y="1054"/>
                                            </a:lnTo>
                                            <a:lnTo>
                                              <a:pt x="908" y="1082"/>
                                            </a:lnTo>
                                            <a:lnTo>
                                              <a:pt x="908" y="1615"/>
                                            </a:lnTo>
                                            <a:lnTo>
                                              <a:pt x="573" y="1615"/>
                                            </a:lnTo>
                                            <a:lnTo>
                                              <a:pt x="573" y="537"/>
                                            </a:lnTo>
                                            <a:lnTo>
                                              <a:pt x="894" y="537"/>
                                            </a:lnTo>
                                            <a:lnTo>
                                              <a:pt x="894" y="684"/>
                                            </a:lnTo>
                                            <a:lnTo>
                                              <a:pt x="899" y="684"/>
                                            </a:lnTo>
                                            <a:lnTo>
                                              <a:pt x="913" y="660"/>
                                            </a:lnTo>
                                            <a:lnTo>
                                              <a:pt x="930" y="638"/>
                                            </a:lnTo>
                                            <a:lnTo>
                                              <a:pt x="950" y="615"/>
                                            </a:lnTo>
                                            <a:lnTo>
                                              <a:pt x="973" y="594"/>
                                            </a:lnTo>
                                            <a:lnTo>
                                              <a:pt x="999" y="574"/>
                                            </a:lnTo>
                                            <a:lnTo>
                                              <a:pt x="1028" y="556"/>
                                            </a:lnTo>
                                            <a:lnTo>
                                              <a:pt x="1060" y="541"/>
                                            </a:lnTo>
                                            <a:lnTo>
                                              <a:pt x="1095" y="527"/>
                                            </a:lnTo>
                                            <a:lnTo>
                                              <a:pt x="1133" y="518"/>
                                            </a:lnTo>
                                            <a:lnTo>
                                              <a:pt x="1173" y="511"/>
                                            </a:lnTo>
                                            <a:lnTo>
                                              <a:pt x="1217" y="509"/>
                                            </a:lnTo>
                                            <a:close/>
                                            <a:moveTo>
                                              <a:pt x="195" y="0"/>
                                            </a:moveTo>
                                            <a:lnTo>
                                              <a:pt x="229" y="3"/>
                                            </a:lnTo>
                                            <a:lnTo>
                                              <a:pt x="263" y="12"/>
                                            </a:lnTo>
                                            <a:lnTo>
                                              <a:pt x="293" y="26"/>
                                            </a:lnTo>
                                            <a:lnTo>
                                              <a:pt x="320" y="45"/>
                                            </a:lnTo>
                                            <a:lnTo>
                                              <a:pt x="343" y="69"/>
                                            </a:lnTo>
                                            <a:lnTo>
                                              <a:pt x="362" y="97"/>
                                            </a:lnTo>
                                            <a:lnTo>
                                              <a:pt x="377" y="126"/>
                                            </a:lnTo>
                                            <a:lnTo>
                                              <a:pt x="386" y="159"/>
                                            </a:lnTo>
                                            <a:lnTo>
                                              <a:pt x="389" y="194"/>
                                            </a:lnTo>
                                            <a:lnTo>
                                              <a:pt x="386" y="230"/>
                                            </a:lnTo>
                                            <a:lnTo>
                                              <a:pt x="377" y="262"/>
                                            </a:lnTo>
                                            <a:lnTo>
                                              <a:pt x="362" y="292"/>
                                            </a:lnTo>
                                            <a:lnTo>
                                              <a:pt x="343" y="320"/>
                                            </a:lnTo>
                                            <a:lnTo>
                                              <a:pt x="320" y="343"/>
                                            </a:lnTo>
                                            <a:lnTo>
                                              <a:pt x="293" y="363"/>
                                            </a:lnTo>
                                            <a:lnTo>
                                              <a:pt x="263" y="376"/>
                                            </a:lnTo>
                                            <a:lnTo>
                                              <a:pt x="229" y="386"/>
                                            </a:lnTo>
                                            <a:lnTo>
                                              <a:pt x="195" y="389"/>
                                            </a:lnTo>
                                            <a:lnTo>
                                              <a:pt x="160" y="386"/>
                                            </a:lnTo>
                                            <a:lnTo>
                                              <a:pt x="127" y="376"/>
                                            </a:lnTo>
                                            <a:lnTo>
                                              <a:pt x="96" y="363"/>
                                            </a:lnTo>
                                            <a:lnTo>
                                              <a:pt x="69" y="343"/>
                                            </a:lnTo>
                                            <a:lnTo>
                                              <a:pt x="46" y="320"/>
                                            </a:lnTo>
                                            <a:lnTo>
                                              <a:pt x="27" y="292"/>
                                            </a:lnTo>
                                            <a:lnTo>
                                              <a:pt x="12" y="262"/>
                                            </a:lnTo>
                                            <a:lnTo>
                                              <a:pt x="3" y="230"/>
                                            </a:lnTo>
                                            <a:lnTo>
                                              <a:pt x="0" y="194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126"/>
                                            </a:lnTo>
                                            <a:lnTo>
                                              <a:pt x="27" y="97"/>
                                            </a:lnTo>
                                            <a:lnTo>
                                              <a:pt x="46" y="69"/>
                                            </a:lnTo>
                                            <a:lnTo>
                                              <a:pt x="69" y="45"/>
                                            </a:lnTo>
                                            <a:lnTo>
                                              <a:pt x="96" y="26"/>
                                            </a:lnTo>
                                            <a:lnTo>
                                              <a:pt x="127" y="12"/>
                                            </a:lnTo>
                                            <a:lnTo>
                                              <a:pt x="160" y="3"/>
                                            </a:lnTo>
                                            <a:lnTo>
                                              <a:pt x="1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3712F2" id="Group 16" o:spid="_x0000_s1026" alt="LinkedIn icon" style="width:15.15pt;height:15.15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">
                            <o:lock v:ext="edit" aspectratio="t"/>
      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      </v:shape>
      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20EF76B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03368703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5DE627F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146AE1EB" w14:textId="77777777" w:rsidTr="00F21822">
              <w:tc>
                <w:tcPr>
                  <w:tcW w:w="567" w:type="dxa"/>
                </w:tcPr>
                <w:p w14:paraId="2F23A9B9" w14:textId="77777777" w:rsidR="00F21822" w:rsidRDefault="00F21822" w:rsidP="00F21822">
                  <w:pPr>
                    <w:pStyle w:val="Heading4"/>
                    <w:outlineLvl w:val="3"/>
                  </w:pPr>
                  <w:r>
                    <w:rPr>
                      <w:noProof/>
                    </w:rPr>
                    <w:drawing>
                      <wp:inline distT="0" distB="0" distL="0" distR="0" wp14:anchorId="22371978" wp14:editId="36D8CD10">
                        <wp:extent cx="218440" cy="21844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github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676" cy="222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1" w:type="dxa"/>
                </w:tcPr>
                <w:p w14:paraId="0632D9C7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67D96A47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1ACF0E78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</w:tbl>
          <w:p w14:paraId="6369C36B" w14:textId="77777777" w:rsidR="00F26024" w:rsidRPr="00333CD3" w:rsidRDefault="00F26024" w:rsidP="007569C1">
            <w:pPr>
              <w:pStyle w:val="Heading3"/>
            </w:pPr>
          </w:p>
          <w:p w14:paraId="6B7AD1E9" w14:textId="77777777" w:rsidR="002C2CDD" w:rsidRPr="00333CD3" w:rsidRDefault="00B5466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78A06B79140844CBE87E9D1F95BDD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61D3C304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Data Management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3ED5589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Database Design, Data Quality Assessment, Predictive Analyses, Pattern &amp; Trend identification</w:t>
            </w:r>
          </w:p>
          <w:p w14:paraId="12F71D86" w14:textId="3519D801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Visualization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 xml:space="preserve">, Qlik, Tableau, </w:t>
            </w:r>
            <w:proofErr w:type="spellStart"/>
            <w:r w:rsidR="00BC3D62">
              <w:rPr>
                <w:rFonts w:ascii="Arial Narrow" w:hAnsi="Arial Narrow" w:cs="∞ˆÕ‡˛"/>
                <w:sz w:val="22"/>
                <w:szCs w:val="22"/>
              </w:rPr>
              <w:t>PowerBI</w:t>
            </w:r>
            <w:proofErr w:type="spellEnd"/>
            <w:r w:rsidR="00BC3D62">
              <w:rPr>
                <w:rFonts w:ascii="Arial Narrow" w:hAnsi="Arial Narrow" w:cs="∞ˆÕ‡˛"/>
                <w:sz w:val="22"/>
                <w:szCs w:val="22"/>
              </w:rPr>
              <w:t>, Oracle Apex</w:t>
            </w:r>
          </w:p>
          <w:p w14:paraId="2D344C5D" w14:textId="77777777" w:rsidR="007532F0" w:rsidRPr="00060136" w:rsidRDefault="007532F0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4A62457B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Computer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Science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3B8073EF" w14:textId="71D128BE" w:rsidR="007756D8" w:rsidRDefault="00061D53" w:rsidP="007756D8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Linux Scripting, R, Python &amp; Java, 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>AWS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, Advance Excel, Oracle, Hadoop, Pig</w:t>
            </w:r>
            <w:r w:rsidR="007756D8">
              <w:rPr>
                <w:rFonts w:ascii="Arial Narrow" w:hAnsi="Arial Narrow" w:cs="∞ˆÕ‡˛"/>
                <w:sz w:val="22"/>
                <w:szCs w:val="22"/>
              </w:rPr>
              <w:t xml:space="preserve">, Hive, HBase, Cassandra </w:t>
            </w:r>
          </w:p>
          <w:p w14:paraId="37105447" w14:textId="49EC5BEF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087E0468" w14:textId="77777777" w:rsidR="00061D53" w:rsidRPr="000A3ACD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657BD0BD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Soft Skill &amp;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Management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5A03BD06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Project Management, Research design, Communication skills,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Problem Solving, Negotiation </w:t>
            </w:r>
          </w:p>
          <w:p w14:paraId="5C776B44" w14:textId="77777777" w:rsidR="00741125" w:rsidRDefault="00741125" w:rsidP="00061D53">
            <w:pPr>
              <w:pStyle w:val="NoSpacing"/>
            </w:pPr>
          </w:p>
          <w:p w14:paraId="6C5AF29B" w14:textId="77777777" w:rsidR="00F26024" w:rsidRPr="00333CD3" w:rsidRDefault="00F26024" w:rsidP="00F26024">
            <w:pPr>
              <w:pStyle w:val="Heading3"/>
            </w:pPr>
            <w:r>
              <w:t>Certification</w:t>
            </w:r>
          </w:p>
          <w:p w14:paraId="781A1B84" w14:textId="77777777" w:rsidR="00F26024" w:rsidRDefault="00F26024" w:rsidP="00061D53">
            <w:pPr>
              <w:pStyle w:val="NoSpacing"/>
            </w:pPr>
          </w:p>
          <w:p w14:paraId="1C9E96DC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DASCA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Certified Senior Big Data Analyst (SBDA)</w:t>
            </w:r>
          </w:p>
          <w:p w14:paraId="0B0E2BCD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AWS Certified Cloud Practitioner </w:t>
            </w:r>
          </w:p>
          <w:p w14:paraId="39B2FB9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2008 Certified Project Management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Professional </w:t>
            </w:r>
          </w:p>
          <w:p w14:paraId="226A987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2007 Certified Web Component Developer for Java EE Platform</w:t>
            </w:r>
          </w:p>
          <w:p w14:paraId="6E67C114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2006 Certified Java Programmer</w:t>
            </w:r>
          </w:p>
          <w:p w14:paraId="1D6710C8" w14:textId="77777777" w:rsidR="006C3E5F" w:rsidRPr="008A1D2D" w:rsidRDefault="00F26024" w:rsidP="00061D53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lastRenderedPageBreak/>
              <w:t>2006 Oracle Certified Associat</w:t>
            </w:r>
            <w:r w:rsidR="008A1D2D">
              <w:rPr>
                <w:rFonts w:ascii="Arial Narrow" w:hAnsi="Arial Narrow" w:cs="∞ˆÕ‡˛"/>
                <w:sz w:val="22"/>
                <w:szCs w:val="22"/>
              </w:rPr>
              <w:t>e</w:t>
            </w:r>
          </w:p>
          <w:p w14:paraId="15FB8D85" w14:textId="77777777" w:rsidR="001447FA" w:rsidRPr="00333CD3" w:rsidRDefault="001447FA" w:rsidP="001447FA">
            <w:pPr>
              <w:pStyle w:val="Heading3"/>
            </w:pPr>
            <w:r>
              <w:t>MOOC</w:t>
            </w:r>
          </w:p>
          <w:p w14:paraId="6E70D804" w14:textId="77777777" w:rsidR="001447FA" w:rsidRDefault="001447FA" w:rsidP="00061D53">
            <w:pPr>
              <w:pStyle w:val="NoSpacing"/>
            </w:pPr>
          </w:p>
          <w:p w14:paraId="7A1C1433" w14:textId="77777777" w:rsidR="001447FA" w:rsidRPr="006C3E5F" w:rsidRDefault="001447FA" w:rsidP="001447FA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 xml:space="preserve">John Hopkins University </w:t>
            </w: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223FE762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Science Toolbox</w:t>
            </w:r>
          </w:p>
          <w:p w14:paraId="089C6203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 Programming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268C489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</w:t>
            </w:r>
          </w:p>
          <w:p w14:paraId="3848A57F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Exploratory Data Analysis</w:t>
            </w:r>
          </w:p>
          <w:p w14:paraId="5601B800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Statistical Inference</w:t>
            </w:r>
          </w:p>
          <w:p w14:paraId="1AFCC10D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Regression Model</w:t>
            </w:r>
          </w:p>
          <w:p w14:paraId="6D86DC86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Reproducible Research</w:t>
            </w:r>
          </w:p>
          <w:p w14:paraId="69C6E17C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Practical Machine Learning </w:t>
            </w:r>
          </w:p>
          <w:p w14:paraId="0DC545F7" w14:textId="77777777" w:rsidR="006C3E5F" w:rsidRPr="00060136" w:rsidRDefault="006C3E5F" w:rsidP="001447FA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6419C821" w14:textId="77777777" w:rsidR="001447FA" w:rsidRPr="006C3E5F" w:rsidRDefault="006C3E5F" w:rsidP="00061D53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sz w:val="24"/>
                <w:szCs w:val="24"/>
              </w:rPr>
              <w:t>University of California, San Diego</w:t>
            </w:r>
          </w:p>
          <w:p w14:paraId="4C1F8B0E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 Analytics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1267598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Hadoop Platform and Application Framework</w:t>
            </w:r>
          </w:p>
          <w:p w14:paraId="6B7A3C6E" w14:textId="77777777" w:rsidR="00CC67FC" w:rsidRPr="00CC67FC" w:rsidRDefault="00CC67FC" w:rsidP="00CC67FC">
            <w:pPr>
              <w:pStyle w:val="NoSpacing"/>
              <w:rPr>
                <w:sz w:val="24"/>
                <w:szCs w:val="24"/>
              </w:rPr>
            </w:pPr>
            <w:r w:rsidRPr="00CC67FC">
              <w:rPr>
                <w:sz w:val="24"/>
                <w:szCs w:val="24"/>
              </w:rPr>
              <w:t>University of Alberta</w:t>
            </w:r>
          </w:p>
          <w:p w14:paraId="4B6D3DA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Object Oriented Design</w:t>
            </w:r>
          </w:p>
          <w:p w14:paraId="38E3D71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Design Patterns</w:t>
            </w:r>
          </w:p>
          <w:p w14:paraId="17C02F08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Software Architecture</w:t>
            </w:r>
          </w:p>
          <w:p w14:paraId="42D901ED" w14:textId="77777777" w:rsidR="00CC67FC" w:rsidRPr="00060136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Service Oriented Architecture</w:t>
            </w:r>
          </w:p>
          <w:p w14:paraId="1A2BA788" w14:textId="77777777" w:rsidR="001447FA" w:rsidRPr="00333CD3" w:rsidRDefault="001447FA" w:rsidP="00061D53">
            <w:pPr>
              <w:pStyle w:val="NoSpacing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7"/>
            </w:tblGrid>
            <w:tr w:rsidR="00C612DA" w:rsidRPr="00333CD3" w14:paraId="00AE3DC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7C6DC5C" w14:textId="77777777" w:rsidR="00C612DA" w:rsidRPr="00333CD3" w:rsidRDefault="00B54661" w:rsidP="008E337F">
                  <w:pPr>
                    <w:pStyle w:val="Heading1"/>
                    <w:jc w:val="left"/>
                    <w:outlineLvl w:val="0"/>
                  </w:pPr>
                  <w:sdt>
                    <w:sdtPr>
                      <w:rPr>
                        <w:sz w:val="52"/>
                        <w:szCs w:val="52"/>
                      </w:rPr>
                      <w:alias w:val="Your Name:"/>
                      <w:tag w:val="Your Name:"/>
                      <w:id w:val="1982421306"/>
                      <w:placeholder>
                        <w:docPart w:val="67874250C9439B4699E474B53E617CF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F38">
                        <w:rPr>
                          <w:sz w:val="52"/>
                          <w:szCs w:val="52"/>
                        </w:rPr>
                        <w:t>olawole Frankfurt Ogunfunminiyi</w:t>
                      </w:r>
                    </w:sdtContent>
                  </w:sdt>
                </w:p>
                <w:p w14:paraId="430061A1" w14:textId="77777777" w:rsidR="00C612DA" w:rsidRPr="00333CD3" w:rsidRDefault="00B54661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F20488B96CF594E866E8E6CE8F12EE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1DB7656B053DD4DB53CE6001F99876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37849811" w14:textId="77777777" w:rsidR="006C3E5F" w:rsidRDefault="006C3E5F" w:rsidP="007569C1">
            <w:pPr>
              <w:pStyle w:val="Heading3"/>
            </w:pPr>
          </w:p>
          <w:p w14:paraId="74CA946C" w14:textId="77777777" w:rsidR="002C2CDD" w:rsidRDefault="00F26024" w:rsidP="007569C1">
            <w:pPr>
              <w:pStyle w:val="Heading3"/>
            </w:pPr>
            <w:r>
              <w:t>profile summary</w:t>
            </w:r>
          </w:p>
          <w:p w14:paraId="1AACED25" w14:textId="3DD11EC4" w:rsidR="00F26024" w:rsidRPr="00333CD3" w:rsidRDefault="00BC1615" w:rsidP="00F26024">
            <w:r>
              <w:rPr>
                <w:rFonts w:ascii="Arial Narrow" w:hAnsi="Arial Narrow" w:cs="∞ˆÕ‡˛"/>
                <w:sz w:val="22"/>
                <w:szCs w:val="22"/>
              </w:rPr>
              <w:t>Big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>Data Analyst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W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 xml:space="preserve">ith 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>1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3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+ years of 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 xml:space="preserve">experience in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data analytics</w:t>
            </w:r>
            <w:r w:rsidR="007D6B18">
              <w:rPr>
                <w:rFonts w:ascii="Arial Narrow" w:hAnsi="Arial Narrow" w:cs="∞ˆÕ‡˛"/>
                <w:sz w:val="22"/>
                <w:szCs w:val="22"/>
              </w:rPr>
              <w:t xml:space="preserve"> and data</w:t>
            </w:r>
            <w:r w:rsidR="007D6B18">
              <w:rPr>
                <w:rFonts w:ascii="Arial Narrow" w:hAnsi="Arial Narrow" w:cs="∞ˆÕ‡˛"/>
                <w:sz w:val="22"/>
                <w:szCs w:val="22"/>
              </w:rPr>
              <w:t xml:space="preserve"> engineering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, having exposure in agriculture, t</w:t>
            </w:r>
            <w:r w:rsidR="000E7D10">
              <w:rPr>
                <w:rFonts w:ascii="Arial Narrow" w:hAnsi="Arial Narrow" w:cs="∞ˆÕ‡˛"/>
                <w:sz w:val="22"/>
                <w:szCs w:val="22"/>
              </w:rPr>
              <w:t>elecommunication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, finance</w:t>
            </w:r>
            <w:r w:rsidR="005C1713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and public 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>sector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F2602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A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ble to deliver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end to end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software and data products.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 Highly educated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,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 possessing Master’s and Professional Certifications in data management</w:t>
            </w:r>
            <w:r w:rsidR="00365FBC">
              <w:rPr>
                <w:rFonts w:ascii="Arial Narrow" w:hAnsi="Arial Narrow" w:cs="∞ˆÕ‡˛"/>
                <w:sz w:val="22"/>
                <w:szCs w:val="22"/>
              </w:rPr>
              <w:t xml:space="preserve">, software </w:t>
            </w:r>
            <w:r w:rsidR="00CC67FC">
              <w:rPr>
                <w:rFonts w:ascii="Arial Narrow" w:hAnsi="Arial Narrow" w:cs="∞ˆÕ‡˛"/>
                <w:sz w:val="22"/>
                <w:szCs w:val="22"/>
              </w:rPr>
              <w:t>engineering and</w:t>
            </w:r>
            <w:r w:rsidR="00F26024">
              <w:rPr>
                <w:rFonts w:ascii="Arial Narrow" w:hAnsi="Arial Narrow" w:cs="∞ˆÕ‡˛"/>
                <w:sz w:val="22"/>
                <w:szCs w:val="22"/>
              </w:rPr>
              <w:t xml:space="preserve"> business operations</w:t>
            </w:r>
          </w:p>
          <w:p w14:paraId="77126C4B" w14:textId="77777777" w:rsidR="00F26024" w:rsidRDefault="00F26024" w:rsidP="007569C1">
            <w:pPr>
              <w:pStyle w:val="Heading3"/>
            </w:pPr>
          </w:p>
          <w:p w14:paraId="18D180DE" w14:textId="77777777" w:rsidR="00F26024" w:rsidRPr="00333CD3" w:rsidRDefault="00F26024" w:rsidP="007569C1">
            <w:pPr>
              <w:pStyle w:val="Heading3"/>
            </w:pPr>
            <w:r>
              <w:t>Experience</w:t>
            </w:r>
          </w:p>
          <w:p w14:paraId="384995CC" w14:textId="0B64DAC6" w:rsidR="00830B44" w:rsidRPr="00830B44" w:rsidRDefault="00830B44" w:rsidP="00830B44">
            <w:pPr>
              <w:pStyle w:val="NoSpacing"/>
            </w:pPr>
            <w:r w:rsidRPr="00FC2654">
              <w:rPr>
                <w:rStyle w:val="Heading4Char"/>
              </w:rPr>
              <w:t>Data Analy</w:t>
            </w:r>
            <w:r w:rsidR="002D6567">
              <w:rPr>
                <w:rStyle w:val="Heading4Char"/>
              </w:rPr>
              <w:t>TICs project manager</w:t>
            </w:r>
            <w:r w:rsidR="002D6567">
              <w:t xml:space="preserve">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Bureau of Social Services, Osun 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      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State </w:t>
            </w:r>
            <w:r w:rsidR="00A47C3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Nigeria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September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December 2019</w:t>
            </w:r>
          </w:p>
          <w:p w14:paraId="7A048215" w14:textId="37299AEC" w:rsidR="00830B44" w:rsidRDefault="00A174A6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A174A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World Bank Youth Employment and Social Support Operations</w:t>
            </w:r>
          </w:p>
          <w:p w14:paraId="52292407" w14:textId="77777777" w:rsidR="002D6567" w:rsidRPr="00060136" w:rsidRDefault="002D6567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3F2A1C62" w14:textId="7FD2CA6E" w:rsidR="002D6567" w:rsidRDefault="005105B0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End to end 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project management to develop strateg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>ies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, build consensus across cross functional stake-holders and implement recommendations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 xml:space="preserve"> through projects.</w:t>
            </w:r>
          </w:p>
          <w:p w14:paraId="677B3AF5" w14:textId="14D2CE64" w:rsidR="005105B0" w:rsidRPr="005105B0" w:rsidRDefault="003D5AFA" w:rsidP="005105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Identif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ied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opportunities for process improvement by tracking and prioritizing numerous forms of data</w:t>
            </w:r>
          </w:p>
          <w:p w14:paraId="19FF4AB4" w14:textId="2885A295" w:rsidR="00830B44" w:rsidRPr="00060136" w:rsidRDefault="00662283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p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erformed in-depth data validation of data collection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 xml:space="preserve"> forms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designed by 31 different local council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to a unified data collection form that appropriately 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captured data collection objectives of the project</w:t>
            </w:r>
            <w:r w:rsidR="00C44BF5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within 3weeks as scheduled 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in the schedule management plan</w:t>
            </w:r>
          </w:p>
          <w:p w14:paraId="787446D0" w14:textId="20966993" w:rsidR="00830B44" w:rsidRPr="00060136" w:rsidRDefault="00C44BF5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My team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periodically </w:t>
            </w:r>
            <w:r>
              <w:rPr>
                <w:rFonts w:ascii="Arial Narrow" w:hAnsi="Arial Narrow" w:cs="∞ˆÕ‡˛"/>
                <w:sz w:val="22"/>
                <w:szCs w:val="22"/>
              </w:rPr>
              <w:t>r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esearched and resolved data discrepancies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of collected data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I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creat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dashboard of poor households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in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the state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that was used for disaster palliative distribution</w:t>
            </w:r>
            <w:r w:rsidR="00A174A6">
              <w:rPr>
                <w:rFonts w:ascii="Arial Narrow" w:hAnsi="Arial Narrow" w:cs="∞ˆÕ‡˛"/>
                <w:sz w:val="22"/>
                <w:szCs w:val="22"/>
              </w:rPr>
              <w:t xml:space="preserve"> decision during crisis caused by insurgents in the country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>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reduced double dipping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beneficiaries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by 62%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 Same data used for distribution of palliative for covid-19 in Nigeria</w:t>
            </w:r>
          </w:p>
          <w:p w14:paraId="1FCD9379" w14:textId="27BA5076" w:rsidR="00830B44" w:rsidRPr="00060136" w:rsidRDefault="00A174A6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project managed the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 that cleaned and 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erged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over </w:t>
            </w:r>
            <w:r w:rsidR="00BE0F5E">
              <w:rPr>
                <w:rFonts w:ascii="Arial Narrow" w:hAnsi="Arial Narrow" w:cs="∞ˆÕ‡˛"/>
                <w:sz w:val="22"/>
                <w:szCs w:val="22"/>
              </w:rPr>
              <w:t>750GB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datasets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(structured and unstructured data)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with existing </w:t>
            </w:r>
            <w:r>
              <w:rPr>
                <w:rFonts w:ascii="Arial Narrow" w:hAnsi="Arial Narrow" w:cs="∞ˆÕ‡˛"/>
                <w:sz w:val="22"/>
                <w:szCs w:val="22"/>
              </w:rPr>
              <w:t>World Bank data to determine patterns and trend analyses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</w:t>
            </w:r>
          </w:p>
          <w:p w14:paraId="2C9F50D1" w14:textId="2CFBB620" w:rsidR="00830B44" w:rsidRDefault="00D85C9C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Myself and my team made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presentations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on current data management techniques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includ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ed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assisting with 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sentiment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analysis and providing technical recommendations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business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problems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increased trust in government policies and intervention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 by 15%</w:t>
            </w:r>
          </w:p>
          <w:p w14:paraId="211258FF" w14:textId="2EF93F58" w:rsidR="00830B44" w:rsidRPr="006B1ACD" w:rsidRDefault="006B1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We developed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 poverty baseline metrics through survey and focus group discussion with communities in local councils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,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and defined data collection and analyses processes that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reduced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the data collection and analyses processes by 35%, bringing the future investment into data collection, cleaning and analyses process down by 71%</w:t>
            </w:r>
          </w:p>
          <w:p w14:paraId="26DE0AAD" w14:textId="77777777" w:rsidR="00C474E5" w:rsidRDefault="00C474E5" w:rsidP="00830B44">
            <w:pPr>
              <w:pStyle w:val="NoSpacing"/>
              <w:rPr>
                <w:rStyle w:val="Heading4Char"/>
              </w:rPr>
            </w:pPr>
          </w:p>
          <w:p w14:paraId="74E42E64" w14:textId="5ABADAB3" w:rsidR="00C474E5" w:rsidRDefault="00830B44" w:rsidP="00830B44">
            <w:pPr>
              <w:pStyle w:val="NoSpacing"/>
              <w:rPr>
                <w:rStyle w:val="Heading4Char"/>
              </w:rPr>
            </w:pPr>
            <w:r w:rsidRPr="00060136">
              <w:rPr>
                <w:rStyle w:val="Heading4Char"/>
              </w:rPr>
              <w:lastRenderedPageBreak/>
              <w:t>Data Analyst</w:t>
            </w:r>
            <w:r>
              <w:rPr>
                <w:rStyle w:val="Heading4Char"/>
              </w:rPr>
              <w:t xml:space="preserve"> </w:t>
            </w:r>
            <w:r w:rsidR="003D5AFA">
              <w:rPr>
                <w:rStyle w:val="Heading4Char"/>
              </w:rPr>
              <w:t>/ Quality Assurance Manager</w:t>
            </w:r>
            <w:r>
              <w:rPr>
                <w:rStyle w:val="Heading4Char"/>
              </w:rPr>
              <w:t xml:space="preserve">   </w:t>
            </w:r>
          </w:p>
          <w:p w14:paraId="57ED028E" w14:textId="5910CF0E" w:rsidR="00830B44" w:rsidRPr="00830B44" w:rsidRDefault="00830B44" w:rsidP="00830B44">
            <w:pPr>
              <w:pStyle w:val="NoSpacing"/>
              <w:rPr>
                <w:rFonts w:asciiTheme="majorHAnsi" w:eastAsiaTheme="majorEastAsia" w:hAnsiTheme="majorHAnsi" w:cstheme="majorBidi"/>
                <w:iCs/>
                <w:caps/>
                <w:sz w:val="18"/>
                <w:szCs w:val="18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ChamsSwitch Limited, Nigeria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November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2009 –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July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 w:rsidR="00CA16F3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</w:p>
          <w:p w14:paraId="3A87EC36" w14:textId="2D1898CF" w:rsidR="00830B44" w:rsidRPr="0057058C" w:rsidRDefault="00D85C9C" w:rsidP="00830B4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D85C9C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Internal Revenue Generation and Electronic Payment Gateway (</w:t>
            </w:r>
            <w:proofErr w:type="spellStart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Ivery</w:t>
            </w:r>
            <w:proofErr w:type="spellEnd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 xml:space="preserve"> &amp;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              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Base-24 eps)</w:t>
            </w:r>
          </w:p>
          <w:p w14:paraId="6C6EF5F6" w14:textId="26186147" w:rsidR="00830B44" w:rsidRPr="00060136" w:rsidRDefault="00210A98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was involved in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cleaning and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financial datasets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used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root cause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of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dwindling revenue generation for state governments that subscribed to collecting revenue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platform of ChamsSwitch Limited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77DEDA25" w14:textId="063EA118" w:rsidR="00830B44" w:rsidRPr="00060136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 team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created over 300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weekly and monthly reports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for payment reconciliation of connected banks and the different state government on the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platform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3B63C057" w14:textId="083AFC0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c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onducted Hypothesis Test: T-test or Z-test for A/B test to guarantee statistically significant results for different user interfaces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of the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revenue collection platform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. The result was a better user interface that increased usage of our platform over the competitors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 xml:space="preserve">Our platform won best 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revenue collection platform of the year 2010 in Nigeria</w:t>
            </w:r>
          </w:p>
          <w:p w14:paraId="7CD6B007" w14:textId="77777777" w:rsidR="00830B44" w:rsidRPr="00060136" w:rsidRDefault="00830B44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Conducted cluster analysis to identify patterns in income and revenue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via the collection application</w:t>
            </w:r>
          </w:p>
          <w:p w14:paraId="5B498929" w14:textId="1D7C3D6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w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orked with management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to prioritize business and information need for the monthly executive meetings</w:t>
            </w:r>
          </w:p>
          <w:p w14:paraId="2F1FDEA2" w14:textId="77777777" w:rsidR="000A3ACD" w:rsidRDefault="000A3ACD" w:rsidP="000A3ACD">
            <w:pPr>
              <w:pStyle w:val="NoSpacing"/>
              <w:rPr>
                <w:rStyle w:val="Heading4Char"/>
              </w:rPr>
            </w:pPr>
          </w:p>
          <w:p w14:paraId="47D3FB86" w14:textId="267F97E6" w:rsidR="000C2C3E" w:rsidRDefault="00CA16F3" w:rsidP="000A3ACD">
            <w:pPr>
              <w:pStyle w:val="NoSpacing"/>
            </w:pPr>
            <w:r w:rsidRPr="00C474E5">
              <w:rPr>
                <w:b/>
                <w:bCs/>
              </w:rPr>
              <w:t>JAVA/PLSQL DEVELOPER</w:t>
            </w:r>
            <w:r w:rsidR="000A3ACD" w:rsidRPr="00060136">
              <w:tab/>
            </w:r>
          </w:p>
          <w:p w14:paraId="5349B045" w14:textId="1D30DC59" w:rsidR="00CA16F3" w:rsidRPr="00C474E5" w:rsidRDefault="000A3ACD" w:rsidP="000A3ACD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MTN, Nigeria June 200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8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October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</w:t>
            </w:r>
            <w:r w:rsidR="00CA16F3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9</w:t>
            </w:r>
          </w:p>
          <w:p w14:paraId="2349863C" w14:textId="4B5B911B" w:rsidR="000A3ACD" w:rsidRPr="000C2C3E" w:rsidRDefault="000C2C3E" w:rsidP="000A3ACD">
            <w:pPr>
              <w:pStyle w:val="NoSpacing"/>
              <w:rPr>
                <w:rFonts w:ascii="Arial Narrow" w:eastAsia="Times New Roman" w:hAnsi="Arial Narrow"/>
                <w:bCs/>
                <w:color w:val="333333"/>
              </w:rPr>
            </w:pPr>
            <w:r w:rsidRPr="000C2C3E">
              <w:rPr>
                <w:rFonts w:ascii="Arial Narrow" w:eastAsia="Times New Roman" w:hAnsi="Arial Narrow"/>
                <w:color w:val="333333"/>
              </w:rPr>
              <w:t xml:space="preserve">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roject </w:t>
            </w:r>
            <w:r w:rsidR="000A3ACD" w:rsidRPr="000C2C3E">
              <w:rPr>
                <w:rFonts w:ascii="Arial Narrow" w:hAnsi="Arial Narrow" w:cs="∞ˆÕ‡˛"/>
                <w:sz w:val="22"/>
                <w:szCs w:val="22"/>
              </w:rPr>
              <w:t>Bonus on Incoming Calls</w:t>
            </w:r>
          </w:p>
          <w:p w14:paraId="2761AF13" w14:textId="19D92EE2" w:rsidR="0055685A" w:rsidRPr="00843EE1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Directly involved in redesigning of data extraction, transformation and loading pipeline of telecom tariff files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into data warehouse, 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>clearing six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months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backlogs of flat files, loading over 5,000 records of data per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minutes in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parallel to oracle9i relational database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</w:p>
          <w:p w14:paraId="56AF6710" w14:textId="344A7470" w:rsidR="000A3ACD" w:rsidRPr="000A3ACD" w:rsidRDefault="000A3ACD" w:rsidP="005105B0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Involved in logical modeling and physical modeling of applications with oracle data modeler</w:t>
            </w:r>
          </w:p>
          <w:p w14:paraId="41EDBF39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 data model, SQL Queries, SQL Query tuning process</w:t>
            </w:r>
          </w:p>
          <w:p w14:paraId="58CDBF14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Created SQL*plus reports as per client's various needs </w:t>
            </w:r>
          </w:p>
          <w:p w14:paraId="68284625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 SQL scripts for Referential Integrity check, which checks validity of incoming data with master tables in database</w:t>
            </w:r>
          </w:p>
          <w:p w14:paraId="69CC1A6B" w14:textId="77777777" w:rsidR="002C2CDD" w:rsidRPr="000A3ACD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Involved in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design and development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of business </w:t>
            </w:r>
            <w:r>
              <w:rPr>
                <w:rFonts w:ascii="Arial Narrow" w:hAnsi="Arial Narrow" w:cs="∞ˆÕ‡˛"/>
                <w:sz w:val="22"/>
                <w:szCs w:val="22"/>
              </w:rPr>
              <w:t>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pplications using Java/J2EE Technologie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</w:p>
          <w:p w14:paraId="561E7B5F" w14:textId="77777777" w:rsidR="002C2CDD" w:rsidRPr="00333CD3" w:rsidRDefault="00B5466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2DD19AF9523FC41971F008B69157E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E337F">
                  <w:t>Education</w:t>
                </w:r>
              </w:sdtContent>
            </w:sdt>
          </w:p>
          <w:p w14:paraId="6A6FD90E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Graduate Diploma Computer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– Ladoke Akintola University of Technology, Nigeria with focus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on predictive analysis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5FE6DD5A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Comparative analysis of Pig and Hive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8E337F">
              <w:rPr>
                <w:rFonts w:ascii="Arial Narrow" w:hAnsi="Arial Narrow" w:cs="∞ˆÕ‡˛"/>
                <w:sz w:val="22"/>
                <w:szCs w:val="22"/>
              </w:rPr>
              <w:t xml:space="preserve">                           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2017</w:t>
            </w:r>
          </w:p>
          <w:p w14:paraId="36C6BBC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011ECBB1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Master of Business Administration (MBA)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Business School Netherlands </w:t>
            </w:r>
            <w:r>
              <w:rPr>
                <w:rFonts w:ascii="Arial Narrow" w:hAnsi="Arial Narrow" w:cs="∞ˆÕ‡˛"/>
                <w:sz w:val="22"/>
                <w:szCs w:val="22"/>
              </w:rPr>
              <w:t>specialized in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information management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578E539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Improving Monitoring and Evaluation System Through Implementation of Big Data and Analytics in Osun State, Nigeria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  <w:t>2015</w:t>
            </w:r>
          </w:p>
          <w:p w14:paraId="59FE7DB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1329E229" w14:textId="77777777" w:rsidR="008E337F" w:rsidRPr="00F26024" w:rsidRDefault="000A3ACD" w:rsidP="00F2602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Bachelor of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Obafemi Awolowo University Nigeria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F26024">
              <w:t>2003</w:t>
            </w:r>
          </w:p>
          <w:p w14:paraId="48D606AD" w14:textId="77777777" w:rsidR="008E337F" w:rsidRPr="001C669A" w:rsidRDefault="008E337F" w:rsidP="008E337F">
            <w:pPr>
              <w:pStyle w:val="NoSpacing"/>
              <w:rPr>
                <w:rFonts w:ascii="Arial Narrow" w:eastAsia="Times New Roman" w:hAnsi="Arial Narrow" w:cs="Times New Roman"/>
                <w:bCs/>
                <w:color w:val="333333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</w:p>
          <w:p w14:paraId="55CAF523" w14:textId="77777777" w:rsidR="00741125" w:rsidRPr="00333CD3" w:rsidRDefault="00741125" w:rsidP="00741125"/>
        </w:tc>
      </w:tr>
      <w:tr w:rsidR="00666131" w:rsidRPr="00333CD3" w14:paraId="28EBC266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6D01A91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6897F701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  <w:tr w:rsidR="00666131" w:rsidRPr="00333CD3" w14:paraId="7952D839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DA26F2D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1B8FDE60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</w:tbl>
    <w:p w14:paraId="1DCB1668" w14:textId="77777777" w:rsidR="00EF7CC9" w:rsidRPr="00333CD3" w:rsidRDefault="00EF7CC9" w:rsidP="00E22E87">
      <w:pPr>
        <w:pStyle w:val="NoSpacing"/>
      </w:pPr>
    </w:p>
    <w:sectPr w:rsidR="00EF7CC9" w:rsidRPr="00333CD3" w:rsidSect="007532F0">
      <w:footerReference w:type="default" r:id="rId9"/>
      <w:footerReference w:type="first" r:id="rId10"/>
      <w:pgSz w:w="11906" w:h="16838" w:code="9"/>
      <w:pgMar w:top="794" w:right="862" w:bottom="1474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FE9BF" w14:textId="77777777" w:rsidR="00B54661" w:rsidRDefault="00B54661" w:rsidP="00713050">
      <w:pPr>
        <w:spacing w:line="240" w:lineRule="auto"/>
      </w:pPr>
      <w:r>
        <w:separator/>
      </w:r>
    </w:p>
  </w:endnote>
  <w:endnote w:type="continuationSeparator" w:id="0">
    <w:p w14:paraId="64D19C78" w14:textId="77777777" w:rsidR="00B54661" w:rsidRDefault="00B5466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C2098A" w:rsidRPr="008E337F" w14:paraId="794D2D2A" w14:textId="77777777" w:rsidTr="006C3E5F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AC33B2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4803EA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AF01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69722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</w:tr>
  </w:tbl>
  <w:p w14:paraId="20CA8CC9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217980" w14:paraId="595409DE" w14:textId="77777777" w:rsidTr="000A3ACD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7CF5F2" w14:textId="77777777" w:rsidR="00217980" w:rsidRDefault="00217980" w:rsidP="00217980">
          <w:pPr>
            <w:pStyle w:val="Footer"/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F40BB9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7284A3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571F2E" w14:textId="77777777" w:rsidR="00217980" w:rsidRDefault="00217980" w:rsidP="00217980">
          <w:pPr>
            <w:pStyle w:val="Footer"/>
          </w:pPr>
        </w:p>
      </w:tc>
    </w:tr>
  </w:tbl>
  <w:p w14:paraId="080B61B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E94B4" w14:textId="77777777" w:rsidR="00B54661" w:rsidRDefault="00B54661" w:rsidP="00713050">
      <w:pPr>
        <w:spacing w:line="240" w:lineRule="auto"/>
      </w:pPr>
      <w:r>
        <w:separator/>
      </w:r>
    </w:p>
  </w:footnote>
  <w:footnote w:type="continuationSeparator" w:id="0">
    <w:p w14:paraId="06BC1740" w14:textId="77777777" w:rsidR="00B54661" w:rsidRDefault="00B5466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5pt;height:15.45pt" o:bullet="t">
        <v:imagedata r:id="rId1" o:title="Green Ball"/>
      </v:shape>
    </w:pict>
  </w:numPicBullet>
  <w:abstractNum w:abstractNumId="0" w15:restartNumberingAfterBreak="0">
    <w:nsid w:val="02FD5AAC"/>
    <w:multiLevelType w:val="hybridMultilevel"/>
    <w:tmpl w:val="62C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3B2"/>
    <w:multiLevelType w:val="hybridMultilevel"/>
    <w:tmpl w:val="E9C0E7C0"/>
    <w:lvl w:ilvl="0" w:tplc="CA28F1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641"/>
    <w:multiLevelType w:val="multilevel"/>
    <w:tmpl w:val="DC3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3A83"/>
    <w:multiLevelType w:val="hybridMultilevel"/>
    <w:tmpl w:val="E37A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2FD"/>
    <w:multiLevelType w:val="hybridMultilevel"/>
    <w:tmpl w:val="3EF6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60D"/>
    <w:multiLevelType w:val="hybridMultilevel"/>
    <w:tmpl w:val="29C85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679"/>
    <w:multiLevelType w:val="hybridMultilevel"/>
    <w:tmpl w:val="14C4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45E9"/>
    <w:multiLevelType w:val="hybridMultilevel"/>
    <w:tmpl w:val="F61A0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62818"/>
    <w:multiLevelType w:val="hybridMultilevel"/>
    <w:tmpl w:val="6E762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3"/>
    <w:rsid w:val="00040067"/>
    <w:rsid w:val="00061D53"/>
    <w:rsid w:val="00091382"/>
    <w:rsid w:val="000A3ACD"/>
    <w:rsid w:val="000B0619"/>
    <w:rsid w:val="000B61CA"/>
    <w:rsid w:val="000C2C3E"/>
    <w:rsid w:val="000E7D10"/>
    <w:rsid w:val="000F7610"/>
    <w:rsid w:val="00114ED7"/>
    <w:rsid w:val="00140B0E"/>
    <w:rsid w:val="001447FA"/>
    <w:rsid w:val="00145917"/>
    <w:rsid w:val="001A5CA9"/>
    <w:rsid w:val="001B2AC1"/>
    <w:rsid w:val="001B403A"/>
    <w:rsid w:val="00210A98"/>
    <w:rsid w:val="00217980"/>
    <w:rsid w:val="00223BBD"/>
    <w:rsid w:val="00271662"/>
    <w:rsid w:val="0027404F"/>
    <w:rsid w:val="00293B83"/>
    <w:rsid w:val="002A5DAA"/>
    <w:rsid w:val="002B091C"/>
    <w:rsid w:val="002B4509"/>
    <w:rsid w:val="002C03BA"/>
    <w:rsid w:val="002C2CDD"/>
    <w:rsid w:val="002C7FD5"/>
    <w:rsid w:val="002D45C6"/>
    <w:rsid w:val="002D6567"/>
    <w:rsid w:val="002F03FA"/>
    <w:rsid w:val="00302490"/>
    <w:rsid w:val="00313E86"/>
    <w:rsid w:val="00333CD3"/>
    <w:rsid w:val="00340365"/>
    <w:rsid w:val="00342B64"/>
    <w:rsid w:val="00364079"/>
    <w:rsid w:val="00365FBC"/>
    <w:rsid w:val="00386409"/>
    <w:rsid w:val="003C5528"/>
    <w:rsid w:val="003C6F23"/>
    <w:rsid w:val="003D5AFA"/>
    <w:rsid w:val="003F7D37"/>
    <w:rsid w:val="004077FB"/>
    <w:rsid w:val="00424DD9"/>
    <w:rsid w:val="0046104A"/>
    <w:rsid w:val="004717C5"/>
    <w:rsid w:val="004856B6"/>
    <w:rsid w:val="0049798F"/>
    <w:rsid w:val="004D2D5F"/>
    <w:rsid w:val="004D5042"/>
    <w:rsid w:val="004F639C"/>
    <w:rsid w:val="005105B0"/>
    <w:rsid w:val="00520F38"/>
    <w:rsid w:val="00523479"/>
    <w:rsid w:val="00543DB7"/>
    <w:rsid w:val="0055685A"/>
    <w:rsid w:val="005729B0"/>
    <w:rsid w:val="005A3B11"/>
    <w:rsid w:val="005C1713"/>
    <w:rsid w:val="006306CC"/>
    <w:rsid w:val="00641630"/>
    <w:rsid w:val="00662283"/>
    <w:rsid w:val="00666131"/>
    <w:rsid w:val="00677D05"/>
    <w:rsid w:val="00684488"/>
    <w:rsid w:val="006A3CE7"/>
    <w:rsid w:val="006B1ACD"/>
    <w:rsid w:val="006C3E5F"/>
    <w:rsid w:val="006C4806"/>
    <w:rsid w:val="006C4C50"/>
    <w:rsid w:val="006D76B1"/>
    <w:rsid w:val="00713050"/>
    <w:rsid w:val="00741125"/>
    <w:rsid w:val="00746F7F"/>
    <w:rsid w:val="007532F0"/>
    <w:rsid w:val="007569C1"/>
    <w:rsid w:val="00763832"/>
    <w:rsid w:val="007756D8"/>
    <w:rsid w:val="007D2696"/>
    <w:rsid w:val="007D6B18"/>
    <w:rsid w:val="00811117"/>
    <w:rsid w:val="00830B44"/>
    <w:rsid w:val="00836769"/>
    <w:rsid w:val="00841146"/>
    <w:rsid w:val="00843EE1"/>
    <w:rsid w:val="00874EBD"/>
    <w:rsid w:val="0088504C"/>
    <w:rsid w:val="0089382B"/>
    <w:rsid w:val="008A1907"/>
    <w:rsid w:val="008A1D2D"/>
    <w:rsid w:val="008C6BCA"/>
    <w:rsid w:val="008C7B50"/>
    <w:rsid w:val="008E0EC4"/>
    <w:rsid w:val="008E337F"/>
    <w:rsid w:val="00901F38"/>
    <w:rsid w:val="00975B8A"/>
    <w:rsid w:val="009B3C40"/>
    <w:rsid w:val="009B4D37"/>
    <w:rsid w:val="009F6424"/>
    <w:rsid w:val="00A0642E"/>
    <w:rsid w:val="00A174A6"/>
    <w:rsid w:val="00A27982"/>
    <w:rsid w:val="00A42540"/>
    <w:rsid w:val="00A47C37"/>
    <w:rsid w:val="00A50939"/>
    <w:rsid w:val="00A6439D"/>
    <w:rsid w:val="00A8035E"/>
    <w:rsid w:val="00AA6A40"/>
    <w:rsid w:val="00AC4520"/>
    <w:rsid w:val="00AF1005"/>
    <w:rsid w:val="00B54661"/>
    <w:rsid w:val="00B5664D"/>
    <w:rsid w:val="00BA5B40"/>
    <w:rsid w:val="00BC1615"/>
    <w:rsid w:val="00BC3D62"/>
    <w:rsid w:val="00BD0206"/>
    <w:rsid w:val="00BE0F5E"/>
    <w:rsid w:val="00C2098A"/>
    <w:rsid w:val="00C44BF5"/>
    <w:rsid w:val="00C474E5"/>
    <w:rsid w:val="00C5444A"/>
    <w:rsid w:val="00C612DA"/>
    <w:rsid w:val="00C7741E"/>
    <w:rsid w:val="00C875AB"/>
    <w:rsid w:val="00CA16F3"/>
    <w:rsid w:val="00CA3DF1"/>
    <w:rsid w:val="00CA4581"/>
    <w:rsid w:val="00CB71AA"/>
    <w:rsid w:val="00CC67FC"/>
    <w:rsid w:val="00CE18D5"/>
    <w:rsid w:val="00CE7336"/>
    <w:rsid w:val="00D04109"/>
    <w:rsid w:val="00D30EFD"/>
    <w:rsid w:val="00D85C9C"/>
    <w:rsid w:val="00D94EED"/>
    <w:rsid w:val="00DD6416"/>
    <w:rsid w:val="00DE33D0"/>
    <w:rsid w:val="00DF4E0A"/>
    <w:rsid w:val="00E02DCD"/>
    <w:rsid w:val="00E12C60"/>
    <w:rsid w:val="00E22E87"/>
    <w:rsid w:val="00E57630"/>
    <w:rsid w:val="00E62134"/>
    <w:rsid w:val="00E659DF"/>
    <w:rsid w:val="00E86C2B"/>
    <w:rsid w:val="00EF7CC9"/>
    <w:rsid w:val="00F207C0"/>
    <w:rsid w:val="00F20AE5"/>
    <w:rsid w:val="00F21822"/>
    <w:rsid w:val="00F26024"/>
    <w:rsid w:val="00F42EDA"/>
    <w:rsid w:val="00F645C7"/>
    <w:rsid w:val="00FD01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A1E5"/>
  <w15:chartTrackingRefBased/>
  <w15:docId w15:val="{6FF555D6-E9A0-884A-A858-98A4FCE5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E337F"/>
    <w:pPr>
      <w:keepNext/>
      <w:keepLines/>
      <w:pBdr>
        <w:bottom w:val="single" w:sz="48" w:space="1" w:color="EA4E4E" w:themeColor="accent1"/>
      </w:pBdr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0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18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37F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1D53"/>
  </w:style>
  <w:style w:type="character" w:customStyle="1" w:styleId="Heading5Char">
    <w:name w:val="Heading 5 Char"/>
    <w:basedOn w:val="DefaultParagraphFont"/>
    <w:link w:val="Heading5"/>
    <w:uiPriority w:val="9"/>
    <w:rsid w:val="00F26024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21822"/>
    <w:rPr>
      <w:rFonts w:asciiTheme="majorHAnsi" w:eastAsiaTheme="majorEastAsia" w:hAnsiTheme="majorHAnsi" w:cstheme="majorBidi"/>
      <w:color w:val="8A101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gunfunminiyiolawolefrankfurt/Library/Containers/com.microsoft.Word/Data/Library/Application%20Support/Microsoft/Office/16.0/DTS/en-GB%7b87A33B7B-E357-C944-AB91-206DD3A5F9E0%7d/%7b1D561CB3-85D8-5E41-A42C-3DBDCC6D0DD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CC1AA284B9E43A632A30BDA476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4780-C13A-9748-917C-D4ACF54820C0}"/>
      </w:docPartPr>
      <w:docPartBody>
        <w:p w:rsidR="000333A1" w:rsidRDefault="00195A78">
          <w:pPr>
            <w:pStyle w:val="717CC1AA284B9E43A632A30BDA47666B"/>
          </w:pPr>
          <w:r w:rsidRPr="00333CD3">
            <w:t>YN</w:t>
          </w:r>
        </w:p>
      </w:docPartBody>
    </w:docPart>
    <w:docPart>
      <w:docPartPr>
        <w:name w:val="A78A06B79140844CBE87E9D1F95B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1A8D-9CDC-6B4B-93B1-65713332BA8F}"/>
      </w:docPartPr>
      <w:docPartBody>
        <w:p w:rsidR="000333A1" w:rsidRDefault="00195A78">
          <w:pPr>
            <w:pStyle w:val="A78A06B79140844CBE87E9D1F95BDD39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7874250C9439B4699E474B53E61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0C7C-7656-CC42-BDC3-5A9A94F20848}"/>
      </w:docPartPr>
      <w:docPartBody>
        <w:p w:rsidR="000333A1" w:rsidRDefault="00195A78">
          <w:pPr>
            <w:pStyle w:val="67874250C9439B4699E474B53E617CFD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5F20488B96CF594E866E8E6CE8F12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2AD7-D3AE-1041-A6FA-A249E836E66D}"/>
      </w:docPartPr>
      <w:docPartBody>
        <w:p w:rsidR="000333A1" w:rsidRDefault="00195A78">
          <w:pPr>
            <w:pStyle w:val="5F20488B96CF594E866E8E6CE8F12EE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41DB7656B053DD4DB53CE6001F99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DA6AF-9052-9A44-9AF6-029B89D02721}"/>
      </w:docPartPr>
      <w:docPartBody>
        <w:p w:rsidR="000333A1" w:rsidRDefault="00195A78">
          <w:pPr>
            <w:pStyle w:val="41DB7656B053DD4DB53CE6001F998761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62DD19AF9523FC41971F008B69157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A7E4E-0BC4-D14C-B83C-B742825FE774}"/>
      </w:docPartPr>
      <w:docPartBody>
        <w:p w:rsidR="000333A1" w:rsidRDefault="00195A78">
          <w:pPr>
            <w:pStyle w:val="62DD19AF9523FC41971F008B69157E79"/>
          </w:pPr>
          <w:r w:rsidRPr="00333CD3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A"/>
    <w:rsid w:val="000333A1"/>
    <w:rsid w:val="00140200"/>
    <w:rsid w:val="00195A78"/>
    <w:rsid w:val="003426F0"/>
    <w:rsid w:val="00366F03"/>
    <w:rsid w:val="005B6324"/>
    <w:rsid w:val="006B5B33"/>
    <w:rsid w:val="00712D24"/>
    <w:rsid w:val="00834106"/>
    <w:rsid w:val="00B60670"/>
    <w:rsid w:val="00C02CC3"/>
    <w:rsid w:val="00E177DA"/>
    <w:rsid w:val="00E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CC1AA284B9E43A632A30BDA47666B">
    <w:name w:val="717CC1AA284B9E43A632A30BDA47666B"/>
  </w:style>
  <w:style w:type="paragraph" w:customStyle="1" w:styleId="C748D8694F85C242A169F5CF026D2428">
    <w:name w:val="C748D8694F85C242A169F5CF026D2428"/>
  </w:style>
  <w:style w:type="paragraph" w:customStyle="1" w:styleId="56CD5D445871A34D9FB941112E57CD0A">
    <w:name w:val="56CD5D445871A34D9FB941112E57CD0A"/>
  </w:style>
  <w:style w:type="paragraph" w:customStyle="1" w:styleId="A78A06B79140844CBE87E9D1F95BDD39">
    <w:name w:val="A78A06B79140844CBE87E9D1F95BDD39"/>
  </w:style>
  <w:style w:type="paragraph" w:customStyle="1" w:styleId="53CBB3BE02C2AA409D7F5EE1F37FB49E">
    <w:name w:val="53CBB3BE02C2AA409D7F5EE1F37FB49E"/>
  </w:style>
  <w:style w:type="paragraph" w:customStyle="1" w:styleId="67874250C9439B4699E474B53E617CFD">
    <w:name w:val="67874250C9439B4699E474B53E617CFD"/>
  </w:style>
  <w:style w:type="paragraph" w:customStyle="1" w:styleId="5F20488B96CF594E866E8E6CE8F12EEA">
    <w:name w:val="5F20488B96CF594E866E8E6CE8F12EEA"/>
  </w:style>
  <w:style w:type="paragraph" w:customStyle="1" w:styleId="41DB7656B053DD4DB53CE6001F998761">
    <w:name w:val="41DB7656B053DD4DB53CE6001F998761"/>
  </w:style>
  <w:style w:type="paragraph" w:customStyle="1" w:styleId="040B3FA991287245B161BF3A9ED1F821">
    <w:name w:val="040B3FA991287245B161BF3A9ED1F821"/>
  </w:style>
  <w:style w:type="paragraph" w:customStyle="1" w:styleId="130A2548BC78A5458632FE56A19AA3DB">
    <w:name w:val="130A2548BC78A5458632FE56A19AA3DB"/>
  </w:style>
  <w:style w:type="paragraph" w:customStyle="1" w:styleId="D74D4A45212B56469CC118A26B1EAABA">
    <w:name w:val="D74D4A45212B56469CC118A26B1EAABA"/>
  </w:style>
  <w:style w:type="paragraph" w:customStyle="1" w:styleId="6D0DB652093DCD48BC5C47E4A1DCFE09">
    <w:name w:val="6D0DB652093DCD48BC5C47E4A1DCFE09"/>
  </w:style>
  <w:style w:type="paragraph" w:customStyle="1" w:styleId="F8186C828A659D4CA55DD37036762403">
    <w:name w:val="F8186C828A659D4CA55DD37036762403"/>
  </w:style>
  <w:style w:type="paragraph" w:customStyle="1" w:styleId="BD6670A848262D44978D1FA7831EEA2B">
    <w:name w:val="BD6670A848262D44978D1FA7831EEA2B"/>
  </w:style>
  <w:style w:type="paragraph" w:customStyle="1" w:styleId="FEA7168FF979D74AB614558301534C0A">
    <w:name w:val="FEA7168FF979D74AB614558301534C0A"/>
  </w:style>
  <w:style w:type="paragraph" w:customStyle="1" w:styleId="3FB9C52273CDAB42A5210F34DB61C043">
    <w:name w:val="3FB9C52273CDAB42A5210F34DB61C043"/>
  </w:style>
  <w:style w:type="paragraph" w:customStyle="1" w:styleId="B467871312E70D4E8F067BD890597743">
    <w:name w:val="B467871312E70D4E8F067BD890597743"/>
  </w:style>
  <w:style w:type="paragraph" w:customStyle="1" w:styleId="62DD19AF9523FC41971F008B69157E79">
    <w:name w:val="62DD19AF9523FC41971F008B69157E79"/>
  </w:style>
  <w:style w:type="paragraph" w:customStyle="1" w:styleId="A7A81034DDD05F44A05E39B414C73738">
    <w:name w:val="A7A81034DDD05F44A05E39B414C73738"/>
  </w:style>
  <w:style w:type="paragraph" w:customStyle="1" w:styleId="4E1739EFD3A530479488069CEB3EC7C5">
    <w:name w:val="4E1739EFD3A530479488069CEB3EC7C5"/>
  </w:style>
  <w:style w:type="paragraph" w:customStyle="1" w:styleId="9AAB8416B119634F9334C341A6E7B6E8">
    <w:name w:val="9AAB8416B119634F9334C341A6E7B6E8"/>
  </w:style>
  <w:style w:type="paragraph" w:customStyle="1" w:styleId="CA62161DCE400947AE2B3C565C14B3EC">
    <w:name w:val="CA62161DCE400947AE2B3C565C14B3EC"/>
  </w:style>
  <w:style w:type="paragraph" w:customStyle="1" w:styleId="62B8F8CAF2BC2E4FAA1DF7D583A50D6E">
    <w:name w:val="62B8F8CAF2BC2E4FAA1DF7D583A50D6E"/>
  </w:style>
  <w:style w:type="paragraph" w:customStyle="1" w:styleId="48584A4F2B410348BDF8BA7DB72DFB61">
    <w:name w:val="48584A4F2B410348BDF8BA7DB72DFB61"/>
  </w:style>
  <w:style w:type="paragraph" w:customStyle="1" w:styleId="40D23EFAAC33B542BFD491CB682EDF89">
    <w:name w:val="40D23EFAAC33B542BFD491CB682EDF89"/>
  </w:style>
  <w:style w:type="paragraph" w:customStyle="1" w:styleId="1B38598439E6A2438AD8859A1FF1731A">
    <w:name w:val="1B38598439E6A2438AD8859A1FF1731A"/>
  </w:style>
  <w:style w:type="paragraph" w:customStyle="1" w:styleId="8E6146EEE9478144A92F9FFC997C0649">
    <w:name w:val="8E6146EEE9478144A92F9FFC997C0649"/>
  </w:style>
  <w:style w:type="paragraph" w:customStyle="1" w:styleId="D0FF3C8188387C4A9DAD7BCC68871A21">
    <w:name w:val="D0FF3C8188387C4A9DAD7BCC68871A21"/>
  </w:style>
  <w:style w:type="paragraph" w:customStyle="1" w:styleId="4E57AE950953714488435C8B6633B42D">
    <w:name w:val="4E57AE950953714488435C8B6633B42D"/>
    <w:rsid w:val="00E177DA"/>
  </w:style>
  <w:style w:type="paragraph" w:customStyle="1" w:styleId="EB1AF71BA453AB4E9640BC010B2C4B2D">
    <w:name w:val="EB1AF71BA453AB4E9640BC010B2C4B2D"/>
    <w:rsid w:val="00E177DA"/>
  </w:style>
  <w:style w:type="paragraph" w:customStyle="1" w:styleId="DAFD2770459C604F9B10265B6FB9DC1F">
    <w:name w:val="DAFD2770459C604F9B10265B6FB9DC1F"/>
    <w:rsid w:val="00E177DA"/>
  </w:style>
  <w:style w:type="paragraph" w:customStyle="1" w:styleId="7903A404E17D6343AD2C7434473E58DA">
    <w:name w:val="7903A404E17D6343AD2C7434473E58DA"/>
    <w:rsid w:val="00E17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github.com/frankfurtmacmoses</CompanyAddress>
  <CompanyPhone>8328150073</CompanyPhone>
  <CompanyFax>linkedin.com/in/frankfurtmacmoses</CompanyFax>
  <CompanyEmail>franfurtmacmoses@gmail.com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{1D561CB3-85D8-5E41-A42C-3DBDCC6D0DD8}tf16392737.dotx</Template>
  <TotalTime>37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olawole Frankfurt Ogunfunminiyi</dc:creator>
  <cp:keywords/>
  <dc:description/>
  <cp:lastModifiedBy>Frankfurt Ogunfunminiyi</cp:lastModifiedBy>
  <cp:revision>6</cp:revision>
  <cp:lastPrinted>2020-05-25T06:38:00Z</cp:lastPrinted>
  <dcterms:created xsi:type="dcterms:W3CDTF">2020-05-25T04:53:00Z</dcterms:created>
  <dcterms:modified xsi:type="dcterms:W3CDTF">2020-06-07T01:56:00Z</dcterms:modified>
</cp:coreProperties>
</file>