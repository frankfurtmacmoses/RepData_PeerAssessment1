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70" w:type="pct"/>
        <w:tblInd w:w="-142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Main host layout table"/>
      </w:tblPr>
      <w:tblGrid>
        <w:gridCol w:w="3828"/>
        <w:gridCol w:w="6497"/>
      </w:tblGrid>
      <w:tr w:rsidR="002C2CDD" w:rsidRPr="00333CD3" w14:paraId="662B14D5" w14:textId="77777777" w:rsidTr="008A1D2D">
        <w:tc>
          <w:tcPr>
            <w:tcW w:w="3828" w:type="dxa"/>
            <w:tcMar>
              <w:top w:w="504" w:type="dxa"/>
              <w:right w:w="720" w:type="dxa"/>
            </w:tcMar>
          </w:tcPr>
          <w:p w14:paraId="62049F5D" w14:textId="77777777" w:rsidR="00386409" w:rsidRDefault="008A351E" w:rsidP="007532F0">
            <w:pPr>
              <w:pStyle w:val="Heading1"/>
            </w:pPr>
            <w:sdt>
              <w:sdtPr>
                <w:alias w:val="Initials:"/>
                <w:tag w:val="Initials:"/>
                <w:id w:val="-606576828"/>
                <w:placeholder>
                  <w:docPart w:val="717CC1AA284B9E43A632A30BDA47666B"/>
                </w:placeholder>
                <w:showingPlcHdr/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A47C37" w:rsidRPr="00A47C37">
                  <w:rPr>
                    <w:color w:val="FFFFFF" w:themeColor="background1"/>
                  </w:rPr>
                  <w:t>YN</w:t>
                </w:r>
              </w:sdtContent>
            </w:sdt>
          </w:p>
          <w:p w14:paraId="66629B3C" w14:textId="77777777" w:rsidR="00F26024" w:rsidRDefault="00F26024" w:rsidP="007569C1">
            <w:pPr>
              <w:pStyle w:val="Heading3"/>
            </w:pPr>
            <w:r>
              <w:t>contact</w:t>
            </w:r>
          </w:p>
          <w:p w14:paraId="6FEA2E93" w14:textId="77777777" w:rsidR="00F26024" w:rsidRDefault="00F26024" w:rsidP="00F26024">
            <w:pPr>
              <w:pStyle w:val="Heading5"/>
            </w:pPr>
            <w:r>
              <w:t>Address: 6363 W. Airport Blvd, Houston, Texas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67"/>
              <w:gridCol w:w="2531"/>
            </w:tblGrid>
            <w:tr w:rsidR="00F21822" w14:paraId="0DA321FE" w14:textId="77777777" w:rsidTr="00F21822">
              <w:tc>
                <w:tcPr>
                  <w:tcW w:w="567" w:type="dxa"/>
                </w:tcPr>
                <w:p w14:paraId="0609BF2F" w14:textId="77777777" w:rsidR="00F21822" w:rsidRDefault="00F21822" w:rsidP="00F21822">
                  <w:pPr>
                    <w:pStyle w:val="Heading4"/>
                    <w:outlineLvl w:val="3"/>
                  </w:pPr>
                  <w:r w:rsidRPr="008E337F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13276442" wp14:editId="693DEE99">
                            <wp:extent cx="194633" cy="194633"/>
                            <wp:effectExtent l="0" t="0" r="0" b="0"/>
                            <wp:docPr id="5" name="Group 102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 noChangeAspect="1"/>
                                  </wpg:cNvGrpSpPr>
                                  <wpg:grpSpPr>
                                    <a:xfrm>
                                      <a:off x="0" y="0"/>
                                      <a:ext cx="194633" cy="194633"/>
                                      <a:chOff x="0" y="0"/>
                                      <a:chExt cx="734576" cy="734576"/>
                                    </a:xfrm>
                                  </wpg:grpSpPr>
                                  <wps:wsp>
                                    <wps:cNvPr id="7" name="Oval 7"/>
                                    <wps:cNvSpPr/>
                                    <wps:spPr>
                                      <a:xfrm>
                                        <a:off x="0" y="0"/>
                                        <a:ext cx="734576" cy="734576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5" name="Group 15"/>
                                    <wpg:cNvGrpSpPr/>
                                    <wpg:grpSpPr>
                                      <a:xfrm>
                                        <a:off x="163954" y="245845"/>
                                        <a:ext cx="406667" cy="242889"/>
                                        <a:chOff x="163954" y="245844"/>
                                        <a:chExt cx="727861" cy="434726"/>
                                      </a:xfrm>
                                    </wpg:grpSpPr>
                                    <wps:wsp>
                                      <wps:cNvPr id="23" name="Freeform 23"/>
                                      <wps:cNvSpPr/>
                                      <wps:spPr>
                                        <a:xfrm flipV="1">
                                          <a:off x="163954" y="471541"/>
                                          <a:ext cx="727861" cy="209029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315411 w 785097"/>
                                            <a:gd name="connsiteY0" fmla="*/ 218554 h 218554"/>
                                            <a:gd name="connsiteX1" fmla="*/ 392549 w 785097"/>
                                            <a:gd name="connsiteY1" fmla="*/ 165103 h 218554"/>
                                            <a:gd name="connsiteX2" fmla="*/ 469687 w 785097"/>
                                            <a:gd name="connsiteY2" fmla="*/ 218554 h 218554"/>
                                            <a:gd name="connsiteX3" fmla="*/ 785097 w 785097"/>
                                            <a:gd name="connsiteY3" fmla="*/ 0 h 218554"/>
                                            <a:gd name="connsiteX4" fmla="*/ 0 w 785097"/>
                                            <a:gd name="connsiteY4" fmla="*/ 0 h 218554"/>
                                            <a:gd name="connsiteX5" fmla="*/ 315411 w 785097"/>
                                            <a:gd name="connsiteY5" fmla="*/ 218554 h 218554"/>
                                            <a:gd name="connsiteX0" fmla="*/ 287158 w 785097"/>
                                            <a:gd name="connsiteY0" fmla="*/ 209029 h 218554"/>
                                            <a:gd name="connsiteX1" fmla="*/ 392549 w 785097"/>
                                            <a:gd name="connsiteY1" fmla="*/ 165103 h 218554"/>
                                            <a:gd name="connsiteX2" fmla="*/ 469687 w 785097"/>
                                            <a:gd name="connsiteY2" fmla="*/ 218554 h 218554"/>
                                            <a:gd name="connsiteX3" fmla="*/ 785097 w 785097"/>
                                            <a:gd name="connsiteY3" fmla="*/ 0 h 218554"/>
                                            <a:gd name="connsiteX4" fmla="*/ 0 w 785097"/>
                                            <a:gd name="connsiteY4" fmla="*/ 0 h 218554"/>
                                            <a:gd name="connsiteX5" fmla="*/ 287158 w 785097"/>
                                            <a:gd name="connsiteY5" fmla="*/ 209029 h 218554"/>
                                            <a:gd name="connsiteX0" fmla="*/ 287158 w 785097"/>
                                            <a:gd name="connsiteY0" fmla="*/ 209029 h 209029"/>
                                            <a:gd name="connsiteX1" fmla="*/ 392549 w 785097"/>
                                            <a:gd name="connsiteY1" fmla="*/ 165103 h 209029"/>
                                            <a:gd name="connsiteX2" fmla="*/ 500509 w 785097"/>
                                            <a:gd name="connsiteY2" fmla="*/ 209029 h 209029"/>
                                            <a:gd name="connsiteX3" fmla="*/ 785097 w 785097"/>
                                            <a:gd name="connsiteY3" fmla="*/ 0 h 209029"/>
                                            <a:gd name="connsiteX4" fmla="*/ 0 w 785097"/>
                                            <a:gd name="connsiteY4" fmla="*/ 0 h 209029"/>
                                            <a:gd name="connsiteX5" fmla="*/ 287158 w 785097"/>
                                            <a:gd name="connsiteY5" fmla="*/ 209029 h 209029"/>
                                            <a:gd name="connsiteX0" fmla="*/ 287158 w 785097"/>
                                            <a:gd name="connsiteY0" fmla="*/ 209029 h 209029"/>
                                            <a:gd name="connsiteX1" fmla="*/ 397687 w 785097"/>
                                            <a:gd name="connsiteY1" fmla="*/ 134147 h 209029"/>
                                            <a:gd name="connsiteX2" fmla="*/ 500509 w 785097"/>
                                            <a:gd name="connsiteY2" fmla="*/ 209029 h 209029"/>
                                            <a:gd name="connsiteX3" fmla="*/ 785097 w 785097"/>
                                            <a:gd name="connsiteY3" fmla="*/ 0 h 209029"/>
                                            <a:gd name="connsiteX4" fmla="*/ 0 w 785097"/>
                                            <a:gd name="connsiteY4" fmla="*/ 0 h 209029"/>
                                            <a:gd name="connsiteX5" fmla="*/ 287158 w 785097"/>
                                            <a:gd name="connsiteY5" fmla="*/ 209029 h 209029"/>
                                            <a:gd name="connsiteX0" fmla="*/ 287158 w 785097"/>
                                            <a:gd name="connsiteY0" fmla="*/ 209029 h 209029"/>
                                            <a:gd name="connsiteX1" fmla="*/ 387413 w 785097"/>
                                            <a:gd name="connsiteY1" fmla="*/ 122241 h 209029"/>
                                            <a:gd name="connsiteX2" fmla="*/ 500509 w 785097"/>
                                            <a:gd name="connsiteY2" fmla="*/ 209029 h 209029"/>
                                            <a:gd name="connsiteX3" fmla="*/ 785097 w 785097"/>
                                            <a:gd name="connsiteY3" fmla="*/ 0 h 209029"/>
                                            <a:gd name="connsiteX4" fmla="*/ 0 w 785097"/>
                                            <a:gd name="connsiteY4" fmla="*/ 0 h 209029"/>
                                            <a:gd name="connsiteX5" fmla="*/ 287158 w 785097"/>
                                            <a:gd name="connsiteY5" fmla="*/ 209029 h 209029"/>
                                            <a:gd name="connsiteX0" fmla="*/ 287158 w 785097"/>
                                            <a:gd name="connsiteY0" fmla="*/ 209029 h 209029"/>
                                            <a:gd name="connsiteX1" fmla="*/ 392549 w 785097"/>
                                            <a:gd name="connsiteY1" fmla="*/ 138910 h 209029"/>
                                            <a:gd name="connsiteX2" fmla="*/ 500509 w 785097"/>
                                            <a:gd name="connsiteY2" fmla="*/ 209029 h 209029"/>
                                            <a:gd name="connsiteX3" fmla="*/ 785097 w 785097"/>
                                            <a:gd name="connsiteY3" fmla="*/ 0 h 209029"/>
                                            <a:gd name="connsiteX4" fmla="*/ 0 w 785097"/>
                                            <a:gd name="connsiteY4" fmla="*/ 0 h 209029"/>
                                            <a:gd name="connsiteX5" fmla="*/ 287158 w 785097"/>
                                            <a:gd name="connsiteY5" fmla="*/ 209029 h 209029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785097" h="209029">
                                              <a:moveTo>
                                                <a:pt x="287158" y="209029"/>
                                              </a:moveTo>
                                              <a:lnTo>
                                                <a:pt x="392549" y="138910"/>
                                              </a:lnTo>
                                              <a:lnTo>
                                                <a:pt x="500509" y="209029"/>
                                              </a:lnTo>
                                              <a:lnTo>
                                                <a:pt x="785097" y="0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  <a:lnTo>
                                                <a:pt x="287158" y="209029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tx1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4" name="Isosceles Triangle 90"/>
                                      <wps:cNvSpPr/>
                                      <wps:spPr>
                                        <a:xfrm rot="5400000" flipV="1">
                                          <a:off x="583899" y="338416"/>
                                          <a:ext cx="372486" cy="243343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0 w 367724"/>
                                            <a:gd name="connsiteY0" fmla="*/ 252868 h 252868"/>
                                            <a:gd name="connsiteX1" fmla="*/ 183862 w 367724"/>
                                            <a:gd name="connsiteY1" fmla="*/ 0 h 252868"/>
                                            <a:gd name="connsiteX2" fmla="*/ 367724 w 367724"/>
                                            <a:gd name="connsiteY2" fmla="*/ 252868 h 252868"/>
                                            <a:gd name="connsiteX3" fmla="*/ 0 w 367724"/>
                                            <a:gd name="connsiteY3" fmla="*/ 252868 h 252868"/>
                                            <a:gd name="connsiteX0" fmla="*/ 0 w 367724"/>
                                            <a:gd name="connsiteY0" fmla="*/ 240962 h 240962"/>
                                            <a:gd name="connsiteX1" fmla="*/ 183862 w 367724"/>
                                            <a:gd name="connsiteY1" fmla="*/ 0 h 240962"/>
                                            <a:gd name="connsiteX2" fmla="*/ 367724 w 367724"/>
                                            <a:gd name="connsiteY2" fmla="*/ 240962 h 240962"/>
                                            <a:gd name="connsiteX3" fmla="*/ 0 w 367724"/>
                                            <a:gd name="connsiteY3" fmla="*/ 240962 h 240962"/>
                                            <a:gd name="connsiteX0" fmla="*/ 0 w 372486"/>
                                            <a:gd name="connsiteY0" fmla="*/ 240962 h 240962"/>
                                            <a:gd name="connsiteX1" fmla="*/ 183862 w 372486"/>
                                            <a:gd name="connsiteY1" fmla="*/ 0 h 240962"/>
                                            <a:gd name="connsiteX2" fmla="*/ 372486 w 372486"/>
                                            <a:gd name="connsiteY2" fmla="*/ 240962 h 240962"/>
                                            <a:gd name="connsiteX3" fmla="*/ 0 w 372486"/>
                                            <a:gd name="connsiteY3" fmla="*/ 240962 h 240962"/>
                                            <a:gd name="connsiteX0" fmla="*/ 0 w 372486"/>
                                            <a:gd name="connsiteY0" fmla="*/ 243343 h 243343"/>
                                            <a:gd name="connsiteX1" fmla="*/ 179100 w 372486"/>
                                            <a:gd name="connsiteY1" fmla="*/ 0 h 243343"/>
                                            <a:gd name="connsiteX2" fmla="*/ 372486 w 372486"/>
                                            <a:gd name="connsiteY2" fmla="*/ 243343 h 243343"/>
                                            <a:gd name="connsiteX3" fmla="*/ 0 w 372486"/>
                                            <a:gd name="connsiteY3" fmla="*/ 243343 h 243343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372486" h="243343">
                                              <a:moveTo>
                                                <a:pt x="0" y="243343"/>
                                              </a:moveTo>
                                              <a:lnTo>
                                                <a:pt x="179100" y="0"/>
                                              </a:lnTo>
                                              <a:lnTo>
                                                <a:pt x="372486" y="243343"/>
                                              </a:lnTo>
                                              <a:lnTo>
                                                <a:pt x="0" y="243343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tx1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5" name="Isosceles Triangle 90"/>
                                      <wps:cNvSpPr/>
                                      <wps:spPr>
                                        <a:xfrm rot="16200000" flipH="1" flipV="1">
                                          <a:off x="99717" y="341263"/>
                                          <a:ext cx="372486" cy="243343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0 w 367724"/>
                                            <a:gd name="connsiteY0" fmla="*/ 252868 h 252868"/>
                                            <a:gd name="connsiteX1" fmla="*/ 183862 w 367724"/>
                                            <a:gd name="connsiteY1" fmla="*/ 0 h 252868"/>
                                            <a:gd name="connsiteX2" fmla="*/ 367724 w 367724"/>
                                            <a:gd name="connsiteY2" fmla="*/ 252868 h 252868"/>
                                            <a:gd name="connsiteX3" fmla="*/ 0 w 367724"/>
                                            <a:gd name="connsiteY3" fmla="*/ 252868 h 252868"/>
                                            <a:gd name="connsiteX0" fmla="*/ 0 w 367724"/>
                                            <a:gd name="connsiteY0" fmla="*/ 240962 h 240962"/>
                                            <a:gd name="connsiteX1" fmla="*/ 183862 w 367724"/>
                                            <a:gd name="connsiteY1" fmla="*/ 0 h 240962"/>
                                            <a:gd name="connsiteX2" fmla="*/ 367724 w 367724"/>
                                            <a:gd name="connsiteY2" fmla="*/ 240962 h 240962"/>
                                            <a:gd name="connsiteX3" fmla="*/ 0 w 367724"/>
                                            <a:gd name="connsiteY3" fmla="*/ 240962 h 240962"/>
                                            <a:gd name="connsiteX0" fmla="*/ 0 w 372486"/>
                                            <a:gd name="connsiteY0" fmla="*/ 240962 h 240962"/>
                                            <a:gd name="connsiteX1" fmla="*/ 183862 w 372486"/>
                                            <a:gd name="connsiteY1" fmla="*/ 0 h 240962"/>
                                            <a:gd name="connsiteX2" fmla="*/ 372486 w 372486"/>
                                            <a:gd name="connsiteY2" fmla="*/ 240962 h 240962"/>
                                            <a:gd name="connsiteX3" fmla="*/ 0 w 372486"/>
                                            <a:gd name="connsiteY3" fmla="*/ 240962 h 240962"/>
                                            <a:gd name="connsiteX0" fmla="*/ 0 w 372486"/>
                                            <a:gd name="connsiteY0" fmla="*/ 243343 h 243343"/>
                                            <a:gd name="connsiteX1" fmla="*/ 179100 w 372486"/>
                                            <a:gd name="connsiteY1" fmla="*/ 0 h 243343"/>
                                            <a:gd name="connsiteX2" fmla="*/ 372486 w 372486"/>
                                            <a:gd name="connsiteY2" fmla="*/ 243343 h 243343"/>
                                            <a:gd name="connsiteX3" fmla="*/ 0 w 372486"/>
                                            <a:gd name="connsiteY3" fmla="*/ 243343 h 243343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372486" h="243343">
                                              <a:moveTo>
                                                <a:pt x="0" y="243343"/>
                                              </a:moveTo>
                                              <a:lnTo>
                                                <a:pt x="179100" y="0"/>
                                              </a:lnTo>
                                              <a:lnTo>
                                                <a:pt x="372486" y="243343"/>
                                              </a:lnTo>
                                              <a:lnTo>
                                                <a:pt x="0" y="243343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tx1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6" name="Isosceles Triangle 22"/>
                                      <wps:cNvSpPr/>
                                      <wps:spPr>
                                        <a:xfrm flipV="1">
                                          <a:off x="168712" y="245844"/>
                                          <a:ext cx="723102" cy="264827"/>
                                        </a:xfrm>
                                        <a:prstGeom prst="triangle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55386E8" id="Group 102" o:spid="_x0000_s1026" alt="Email icon" style="width:15.35pt;height:15.35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">
                            <o:lock v:ext="edit" aspectratio="t"/>
                            <v:oval id="Oval 7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" fillcolor="#ea4e4e [3204]" stroked="f" strokeweight="1pt">
                              <v:stroke joinstyle="miter"/>
                            </v:oval>
                            <v:group id="Group 15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qUoNyAAAAOA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">
                              <v:shape id="Freeform 23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" path="m287158,209029l392549,138910r107960,70119l785097,,,,287158,209029xe" fillcolor="black [3213]" stroked="f" strokeweight="1pt">
                                <v:stroke joinstyle="miter"/>
                                <v:path arrowok="t" o:connecttype="custom" o:connectlocs="266223,209029;363931,138910;464020,209029;727861,0;0,0;266223,209029" o:connectangles="0,0,0,0,0,0"/>
                              </v:shape>
        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" path="m,243343l179100,,372486,243343,,243343xe" fillcolor="black [3213]" stroked="f" strokeweight="1pt">
                                <v:stroke joinstyle="miter"/>
                                <v:path arrowok="t" o:connecttype="custom" o:connectlocs="0,243343;179100,0;372486,243343;0,243343" o:connectangles="0,0,0,0"/>
                              </v:shape>
        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" path="m,243343l179100,,372486,243343,,243343xe" fillcolor="black [3213]" stroked="f" strokeweight="1pt">
                                <v:stroke joinstyle="miter"/>
                                <v:path arrowok="t" o:connecttype="custom" o:connectlocs="0,243343;179100,0;372486,243343;0,243343" o:connectangles="0,0,0,0"/>
                              </v:shape>
                              <v:shapetype id="_x0000_t5" coordsize="21600,21600" o:spt="5" adj="10800" path="m@0,l,21600r21600,xe">
                                <v:stroke joinstyle="miter"/>
                                <v:formulas>
                                  <v:f eqn="val #0"/>
                                  <v:f eqn="prod #0 1 2"/>
                                  <v:f eqn="sum @1 10800 0"/>
                                </v:formulas>
    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    <v:handles>
                                  <v:h position="#0,topLeft" xrange="0,21600"/>
                                </v:handles>
                              </v:shapetype>
        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" fillcolor="black [3213]" stroked="f" strokeweight="1pt"/>
                            </v:group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531" w:type="dxa"/>
                </w:tcPr>
                <w:p w14:paraId="3EF81244" w14:textId="77777777" w:rsidR="00F21822" w:rsidRDefault="00F21822" w:rsidP="00F21822">
                  <w:pPr>
                    <w:pStyle w:val="Heading4"/>
                    <w:outlineLvl w:val="3"/>
                  </w:pPr>
                </w:p>
                <w:p w14:paraId="4DE18A47" w14:textId="77777777" w:rsidR="00F21822" w:rsidRPr="00386409" w:rsidRDefault="00F21822" w:rsidP="00F21822">
                  <w:pPr>
                    <w:pStyle w:val="Heading4"/>
                    <w:outlineLvl w:val="3"/>
                  </w:pPr>
                  <w:r w:rsidRPr="00386409">
                    <w:t>frankfurtmacmoses@gmail.com</w:t>
                  </w:r>
                </w:p>
                <w:p w14:paraId="60829BE2" w14:textId="77777777" w:rsidR="00F21822" w:rsidRDefault="00F21822" w:rsidP="00F21822">
                  <w:pPr>
                    <w:pStyle w:val="Heading4"/>
                    <w:outlineLvl w:val="3"/>
                  </w:pPr>
                </w:p>
              </w:tc>
            </w:tr>
            <w:tr w:rsidR="00F21822" w14:paraId="3764B758" w14:textId="77777777" w:rsidTr="00F21822">
              <w:tc>
                <w:tcPr>
                  <w:tcW w:w="567" w:type="dxa"/>
                </w:tcPr>
                <w:p w14:paraId="465BCE89" w14:textId="77777777" w:rsidR="00F21822" w:rsidRDefault="00F21822" w:rsidP="00F21822">
                  <w:pPr>
                    <w:pStyle w:val="Heading4"/>
                    <w:outlineLvl w:val="3"/>
                  </w:pPr>
                  <w:r w:rsidRPr="008E337F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07F74D62" wp14:editId="35606E5C">
                            <wp:extent cx="185530" cy="185530"/>
                            <wp:effectExtent l="0" t="0" r="17780" b="17780"/>
                            <wp:docPr id="45" name="Group 10" descr="Telephone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 noChangeAspect="1"/>
                                  </wpg:cNvGrpSpPr>
                                  <wpg:grpSpPr bwMode="auto">
                                    <a:xfrm>
                                      <a:off x="0" y="0"/>
                                      <a:ext cx="185530" cy="185530"/>
                                      <a:chOff x="0" y="0"/>
                                      <a:chExt cx="431" cy="431"/>
                                    </a:xfrm>
                                  </wpg:grpSpPr>
                                  <wps:wsp>
                                    <wps:cNvPr id="46" name="Circle around telephone symbol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0" y="0"/>
                                        <a:ext cx="431" cy="431"/>
                                      </a:xfrm>
                                      <a:custGeom>
                                        <a:avLst/>
                                        <a:gdLst>
                                          <a:gd name="T0" fmla="*/ 1831 w 3451"/>
                                          <a:gd name="T1" fmla="*/ 3 h 3450"/>
                                          <a:gd name="T2" fmla="*/ 2035 w 3451"/>
                                          <a:gd name="T3" fmla="*/ 28 h 3450"/>
                                          <a:gd name="T4" fmla="*/ 2232 w 3451"/>
                                          <a:gd name="T5" fmla="*/ 76 h 3450"/>
                                          <a:gd name="T6" fmla="*/ 2419 w 3451"/>
                                          <a:gd name="T7" fmla="*/ 145 h 3450"/>
                                          <a:gd name="T8" fmla="*/ 2596 w 3451"/>
                                          <a:gd name="T9" fmla="*/ 235 h 3450"/>
                                          <a:gd name="T10" fmla="*/ 2760 w 3451"/>
                                          <a:gd name="T11" fmla="*/ 344 h 3450"/>
                                          <a:gd name="T12" fmla="*/ 2909 w 3451"/>
                                          <a:gd name="T13" fmla="*/ 471 h 3450"/>
                                          <a:gd name="T14" fmla="*/ 3044 w 3451"/>
                                          <a:gd name="T15" fmla="*/ 613 h 3450"/>
                                          <a:gd name="T16" fmla="*/ 3163 w 3451"/>
                                          <a:gd name="T17" fmla="*/ 771 h 3450"/>
                                          <a:gd name="T18" fmla="*/ 3262 w 3451"/>
                                          <a:gd name="T19" fmla="*/ 941 h 3450"/>
                                          <a:gd name="T20" fmla="*/ 3342 w 3451"/>
                                          <a:gd name="T21" fmla="*/ 1123 h 3450"/>
                                          <a:gd name="T22" fmla="*/ 3402 w 3451"/>
                                          <a:gd name="T23" fmla="*/ 1316 h 3450"/>
                                          <a:gd name="T24" fmla="*/ 3438 w 3451"/>
                                          <a:gd name="T25" fmla="*/ 1517 h 3450"/>
                                          <a:gd name="T26" fmla="*/ 3451 w 3451"/>
                                          <a:gd name="T27" fmla="*/ 1725 h 3450"/>
                                          <a:gd name="T28" fmla="*/ 3438 w 3451"/>
                                          <a:gd name="T29" fmla="*/ 1934 h 3450"/>
                                          <a:gd name="T30" fmla="*/ 3402 w 3451"/>
                                          <a:gd name="T31" fmla="*/ 2135 h 3450"/>
                                          <a:gd name="T32" fmla="*/ 3342 w 3451"/>
                                          <a:gd name="T33" fmla="*/ 2327 h 3450"/>
                                          <a:gd name="T34" fmla="*/ 3262 w 3451"/>
                                          <a:gd name="T35" fmla="*/ 2509 h 3450"/>
                                          <a:gd name="T36" fmla="*/ 3163 w 3451"/>
                                          <a:gd name="T37" fmla="*/ 2679 h 3450"/>
                                          <a:gd name="T38" fmla="*/ 3044 w 3451"/>
                                          <a:gd name="T39" fmla="*/ 2836 h 3450"/>
                                          <a:gd name="T40" fmla="*/ 2909 w 3451"/>
                                          <a:gd name="T41" fmla="*/ 2979 h 3450"/>
                                          <a:gd name="T42" fmla="*/ 2760 w 3451"/>
                                          <a:gd name="T43" fmla="*/ 3105 h 3450"/>
                                          <a:gd name="T44" fmla="*/ 2596 w 3451"/>
                                          <a:gd name="T45" fmla="*/ 3214 h 3450"/>
                                          <a:gd name="T46" fmla="*/ 2419 w 3451"/>
                                          <a:gd name="T47" fmla="*/ 3304 h 3450"/>
                                          <a:gd name="T48" fmla="*/ 2232 w 3451"/>
                                          <a:gd name="T49" fmla="*/ 3375 h 3450"/>
                                          <a:gd name="T50" fmla="*/ 2035 w 3451"/>
                                          <a:gd name="T51" fmla="*/ 3422 h 3450"/>
                                          <a:gd name="T52" fmla="*/ 1831 w 3451"/>
                                          <a:gd name="T53" fmla="*/ 3447 h 3450"/>
                                          <a:gd name="T54" fmla="*/ 1620 w 3451"/>
                                          <a:gd name="T55" fmla="*/ 3447 h 3450"/>
                                          <a:gd name="T56" fmla="*/ 1415 w 3451"/>
                                          <a:gd name="T57" fmla="*/ 3422 h 3450"/>
                                          <a:gd name="T58" fmla="*/ 1218 w 3451"/>
                                          <a:gd name="T59" fmla="*/ 3375 h 3450"/>
                                          <a:gd name="T60" fmla="*/ 1031 w 3451"/>
                                          <a:gd name="T61" fmla="*/ 3304 h 3450"/>
                                          <a:gd name="T62" fmla="*/ 855 w 3451"/>
                                          <a:gd name="T63" fmla="*/ 3214 h 3450"/>
                                          <a:gd name="T64" fmla="*/ 690 w 3451"/>
                                          <a:gd name="T65" fmla="*/ 3105 h 3450"/>
                                          <a:gd name="T66" fmla="*/ 540 w 3451"/>
                                          <a:gd name="T67" fmla="*/ 2979 h 3450"/>
                                          <a:gd name="T68" fmla="*/ 405 w 3451"/>
                                          <a:gd name="T69" fmla="*/ 2836 h 3450"/>
                                          <a:gd name="T70" fmla="*/ 288 w 3451"/>
                                          <a:gd name="T71" fmla="*/ 2679 h 3450"/>
                                          <a:gd name="T72" fmla="*/ 189 w 3451"/>
                                          <a:gd name="T73" fmla="*/ 2509 h 3450"/>
                                          <a:gd name="T74" fmla="*/ 108 w 3451"/>
                                          <a:gd name="T75" fmla="*/ 2327 h 3450"/>
                                          <a:gd name="T76" fmla="*/ 49 w 3451"/>
                                          <a:gd name="T77" fmla="*/ 2135 h 3450"/>
                                          <a:gd name="T78" fmla="*/ 13 w 3451"/>
                                          <a:gd name="T79" fmla="*/ 1934 h 3450"/>
                                          <a:gd name="T80" fmla="*/ 0 w 3451"/>
                                          <a:gd name="T81" fmla="*/ 1725 h 3450"/>
                                          <a:gd name="T82" fmla="*/ 13 w 3451"/>
                                          <a:gd name="T83" fmla="*/ 1517 h 3450"/>
                                          <a:gd name="T84" fmla="*/ 49 w 3451"/>
                                          <a:gd name="T85" fmla="*/ 1316 h 3450"/>
                                          <a:gd name="T86" fmla="*/ 108 w 3451"/>
                                          <a:gd name="T87" fmla="*/ 1123 h 3450"/>
                                          <a:gd name="T88" fmla="*/ 189 w 3451"/>
                                          <a:gd name="T89" fmla="*/ 941 h 3450"/>
                                          <a:gd name="T90" fmla="*/ 288 w 3451"/>
                                          <a:gd name="T91" fmla="*/ 771 h 3450"/>
                                          <a:gd name="T92" fmla="*/ 405 w 3451"/>
                                          <a:gd name="T93" fmla="*/ 613 h 3450"/>
                                          <a:gd name="T94" fmla="*/ 540 w 3451"/>
                                          <a:gd name="T95" fmla="*/ 471 h 3450"/>
                                          <a:gd name="T96" fmla="*/ 690 w 3451"/>
                                          <a:gd name="T97" fmla="*/ 344 h 3450"/>
                                          <a:gd name="T98" fmla="*/ 855 w 3451"/>
                                          <a:gd name="T99" fmla="*/ 235 h 3450"/>
                                          <a:gd name="T100" fmla="*/ 1031 w 3451"/>
                                          <a:gd name="T101" fmla="*/ 145 h 3450"/>
                                          <a:gd name="T102" fmla="*/ 1218 w 3451"/>
                                          <a:gd name="T103" fmla="*/ 76 h 3450"/>
                                          <a:gd name="T104" fmla="*/ 1415 w 3451"/>
                                          <a:gd name="T105" fmla="*/ 28 h 3450"/>
                                          <a:gd name="T106" fmla="*/ 1620 w 3451"/>
                                          <a:gd name="T107" fmla="*/ 3 h 345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451" h="3450">
                                            <a:moveTo>
                                              <a:pt x="1725" y="0"/>
                                            </a:move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933" y="12"/>
                                            </a:lnTo>
                                            <a:lnTo>
                                              <a:pt x="2035" y="28"/>
                                            </a:lnTo>
                                            <a:lnTo>
                                              <a:pt x="2134" y="48"/>
                                            </a:lnTo>
                                            <a:lnTo>
                                              <a:pt x="2232" y="76"/>
                                            </a:lnTo>
                                            <a:lnTo>
                                              <a:pt x="2327" y="108"/>
                                            </a:lnTo>
                                            <a:lnTo>
                                              <a:pt x="2419" y="145"/>
                                            </a:lnTo>
                                            <a:lnTo>
                                              <a:pt x="2509" y="188"/>
                                            </a:lnTo>
                                            <a:lnTo>
                                              <a:pt x="2596" y="235"/>
                                            </a:lnTo>
                                            <a:lnTo>
                                              <a:pt x="2679" y="287"/>
                                            </a:lnTo>
                                            <a:lnTo>
                                              <a:pt x="2760" y="344"/>
                                            </a:lnTo>
                                            <a:lnTo>
                                              <a:pt x="2837" y="406"/>
                                            </a:lnTo>
                                            <a:lnTo>
                                              <a:pt x="2909" y="471"/>
                                            </a:lnTo>
                                            <a:lnTo>
                                              <a:pt x="2979" y="541"/>
                                            </a:lnTo>
                                            <a:lnTo>
                                              <a:pt x="3044" y="613"/>
                                            </a:lnTo>
                                            <a:lnTo>
                                              <a:pt x="3105" y="690"/>
                                            </a:lnTo>
                                            <a:lnTo>
                                              <a:pt x="3163" y="771"/>
                                            </a:lnTo>
                                            <a:lnTo>
                                              <a:pt x="3215" y="854"/>
                                            </a:lnTo>
                                            <a:lnTo>
                                              <a:pt x="3262" y="941"/>
                                            </a:lnTo>
                                            <a:lnTo>
                                              <a:pt x="3305" y="1031"/>
                                            </a:lnTo>
                                            <a:lnTo>
                                              <a:pt x="3342" y="1123"/>
                                            </a:lnTo>
                                            <a:lnTo>
                                              <a:pt x="3374" y="1218"/>
                                            </a:lnTo>
                                            <a:lnTo>
                                              <a:pt x="3402" y="1316"/>
                                            </a:lnTo>
                                            <a:lnTo>
                                              <a:pt x="3422" y="1415"/>
                                            </a:lnTo>
                                            <a:lnTo>
                                              <a:pt x="3438" y="1517"/>
                                            </a:lnTo>
                                            <a:lnTo>
                                              <a:pt x="3447" y="1619"/>
                                            </a:lnTo>
                                            <a:lnTo>
                                              <a:pt x="3451" y="1725"/>
                                            </a:lnTo>
                                            <a:lnTo>
                                              <a:pt x="3447" y="1830"/>
                                            </a:lnTo>
                                            <a:lnTo>
                                              <a:pt x="3438" y="1934"/>
                                            </a:lnTo>
                                            <a:lnTo>
                                              <a:pt x="3422" y="2035"/>
                                            </a:lnTo>
                                            <a:lnTo>
                                              <a:pt x="3402" y="2135"/>
                                            </a:lnTo>
                                            <a:lnTo>
                                              <a:pt x="3374" y="2232"/>
                                            </a:lnTo>
                                            <a:lnTo>
                                              <a:pt x="3342" y="2327"/>
                                            </a:lnTo>
                                            <a:lnTo>
                                              <a:pt x="3305" y="2419"/>
                                            </a:lnTo>
                                            <a:lnTo>
                                              <a:pt x="3262" y="2509"/>
                                            </a:lnTo>
                                            <a:lnTo>
                                              <a:pt x="3215" y="2595"/>
                                            </a:lnTo>
                                            <a:lnTo>
                                              <a:pt x="3163" y="2679"/>
                                            </a:lnTo>
                                            <a:lnTo>
                                              <a:pt x="3105" y="2760"/>
                                            </a:lnTo>
                                            <a:lnTo>
                                              <a:pt x="3044" y="2836"/>
                                            </a:lnTo>
                                            <a:lnTo>
                                              <a:pt x="2979" y="2910"/>
                                            </a:lnTo>
                                            <a:lnTo>
                                              <a:pt x="2909" y="2979"/>
                                            </a:lnTo>
                                            <a:lnTo>
                                              <a:pt x="2837" y="3045"/>
                                            </a:lnTo>
                                            <a:lnTo>
                                              <a:pt x="2760" y="3105"/>
                                            </a:lnTo>
                                            <a:lnTo>
                                              <a:pt x="2679" y="3162"/>
                                            </a:lnTo>
                                            <a:lnTo>
                                              <a:pt x="2596" y="3214"/>
                                            </a:lnTo>
                                            <a:lnTo>
                                              <a:pt x="2509" y="3261"/>
                                            </a:lnTo>
                                            <a:lnTo>
                                              <a:pt x="2419" y="3304"/>
                                            </a:lnTo>
                                            <a:lnTo>
                                              <a:pt x="2327" y="3342"/>
                                            </a:lnTo>
                                            <a:lnTo>
                                              <a:pt x="2232" y="3375"/>
                                            </a:lnTo>
                                            <a:lnTo>
                                              <a:pt x="2134" y="3401"/>
                                            </a:lnTo>
                                            <a:lnTo>
                                              <a:pt x="2035" y="3422"/>
                                            </a:lnTo>
                                            <a:lnTo>
                                              <a:pt x="1933" y="3437"/>
                                            </a:lnTo>
                                            <a:lnTo>
                                              <a:pt x="1831" y="3447"/>
                                            </a:lnTo>
                                            <a:lnTo>
                                              <a:pt x="1725" y="3450"/>
                                            </a:lnTo>
                                            <a:lnTo>
                                              <a:pt x="1620" y="3447"/>
                                            </a:lnTo>
                                            <a:lnTo>
                                              <a:pt x="1516" y="3437"/>
                                            </a:lnTo>
                                            <a:lnTo>
                                              <a:pt x="1415" y="3422"/>
                                            </a:lnTo>
                                            <a:lnTo>
                                              <a:pt x="1315" y="3401"/>
                                            </a:lnTo>
                                            <a:lnTo>
                                              <a:pt x="1218" y="3375"/>
                                            </a:lnTo>
                                            <a:lnTo>
                                              <a:pt x="1123" y="3342"/>
                                            </a:lnTo>
                                            <a:lnTo>
                                              <a:pt x="1031" y="3304"/>
                                            </a:lnTo>
                                            <a:lnTo>
                                              <a:pt x="941" y="3261"/>
                                            </a:lnTo>
                                            <a:lnTo>
                                              <a:pt x="855" y="3214"/>
                                            </a:lnTo>
                                            <a:lnTo>
                                              <a:pt x="771" y="3162"/>
                                            </a:lnTo>
                                            <a:lnTo>
                                              <a:pt x="690" y="3105"/>
                                            </a:lnTo>
                                            <a:lnTo>
                                              <a:pt x="614" y="3045"/>
                                            </a:lnTo>
                                            <a:lnTo>
                                              <a:pt x="540" y="2979"/>
                                            </a:lnTo>
                                            <a:lnTo>
                                              <a:pt x="471" y="2910"/>
                                            </a:lnTo>
                                            <a:lnTo>
                                              <a:pt x="405" y="2836"/>
                                            </a:lnTo>
                                            <a:lnTo>
                                              <a:pt x="345" y="2760"/>
                                            </a:lnTo>
                                            <a:lnTo>
                                              <a:pt x="288" y="2679"/>
                                            </a:lnTo>
                                            <a:lnTo>
                                              <a:pt x="236" y="2595"/>
                                            </a:lnTo>
                                            <a:lnTo>
                                              <a:pt x="189" y="2509"/>
                                            </a:lnTo>
                                            <a:lnTo>
                                              <a:pt x="146" y="2419"/>
                                            </a:lnTo>
                                            <a:lnTo>
                                              <a:pt x="108" y="2327"/>
                                            </a:lnTo>
                                            <a:lnTo>
                                              <a:pt x="75" y="2232"/>
                                            </a:lnTo>
                                            <a:lnTo>
                                              <a:pt x="49" y="2135"/>
                                            </a:lnTo>
                                            <a:lnTo>
                                              <a:pt x="28" y="2035"/>
                                            </a:lnTo>
                                            <a:lnTo>
                                              <a:pt x="13" y="1934"/>
                                            </a:lnTo>
                                            <a:lnTo>
                                              <a:pt x="3" y="1830"/>
                                            </a:lnTo>
                                            <a:lnTo>
                                              <a:pt x="0" y="1725"/>
                                            </a:lnTo>
                                            <a:lnTo>
                                              <a:pt x="3" y="1619"/>
                                            </a:lnTo>
                                            <a:lnTo>
                                              <a:pt x="13" y="1517"/>
                                            </a:lnTo>
                                            <a:lnTo>
                                              <a:pt x="28" y="1415"/>
                                            </a:lnTo>
                                            <a:lnTo>
                                              <a:pt x="49" y="1316"/>
                                            </a:lnTo>
                                            <a:lnTo>
                                              <a:pt x="75" y="1218"/>
                                            </a:lnTo>
                                            <a:lnTo>
                                              <a:pt x="108" y="1123"/>
                                            </a:lnTo>
                                            <a:lnTo>
                                              <a:pt x="146" y="1031"/>
                                            </a:lnTo>
                                            <a:lnTo>
                                              <a:pt x="189" y="941"/>
                                            </a:lnTo>
                                            <a:lnTo>
                                              <a:pt x="236" y="854"/>
                                            </a:lnTo>
                                            <a:lnTo>
                                              <a:pt x="288" y="771"/>
                                            </a:lnTo>
                                            <a:lnTo>
                                              <a:pt x="345" y="690"/>
                                            </a:lnTo>
                                            <a:lnTo>
                                              <a:pt x="405" y="613"/>
                                            </a:lnTo>
                                            <a:lnTo>
                                              <a:pt x="471" y="541"/>
                                            </a:lnTo>
                                            <a:lnTo>
                                              <a:pt x="540" y="471"/>
                                            </a:lnTo>
                                            <a:lnTo>
                                              <a:pt x="614" y="406"/>
                                            </a:lnTo>
                                            <a:lnTo>
                                              <a:pt x="690" y="344"/>
                                            </a:lnTo>
                                            <a:lnTo>
                                              <a:pt x="771" y="287"/>
                                            </a:lnTo>
                                            <a:lnTo>
                                              <a:pt x="855" y="235"/>
                                            </a:lnTo>
                                            <a:lnTo>
                                              <a:pt x="941" y="188"/>
                                            </a:lnTo>
                                            <a:lnTo>
                                              <a:pt x="1031" y="145"/>
                                            </a:lnTo>
                                            <a:lnTo>
                                              <a:pt x="1123" y="108"/>
                                            </a:lnTo>
                                            <a:lnTo>
                                              <a:pt x="1218" y="76"/>
                                            </a:lnTo>
                                            <a:lnTo>
                                              <a:pt x="1315" y="48"/>
                                            </a:lnTo>
                                            <a:lnTo>
                                              <a:pt x="1415" y="28"/>
                                            </a:lnTo>
                                            <a:lnTo>
                                              <a:pt x="1516" y="12"/>
                                            </a:lnTo>
                                            <a:lnTo>
                                              <a:pt x="1620" y="3"/>
                                            </a:lnTo>
                                            <a:lnTo>
                                              <a:pt x="1725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47" name="Telephone symbol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97" y="95"/>
                                        <a:ext cx="237" cy="238"/>
                                      </a:xfrm>
                                      <a:custGeom>
                                        <a:avLst/>
                                        <a:gdLst>
                                          <a:gd name="T0" fmla="*/ 709 w 1894"/>
                                          <a:gd name="T1" fmla="*/ 495 h 1896"/>
                                          <a:gd name="T2" fmla="*/ 653 w 1894"/>
                                          <a:gd name="T3" fmla="*/ 560 h 1896"/>
                                          <a:gd name="T4" fmla="*/ 593 w 1894"/>
                                          <a:gd name="T5" fmla="*/ 617 h 1896"/>
                                          <a:gd name="T6" fmla="*/ 527 w 1894"/>
                                          <a:gd name="T7" fmla="*/ 661 h 1896"/>
                                          <a:gd name="T8" fmla="*/ 500 w 1894"/>
                                          <a:gd name="T9" fmla="*/ 691 h 1896"/>
                                          <a:gd name="T10" fmla="*/ 524 w 1894"/>
                                          <a:gd name="T11" fmla="*/ 733 h 1896"/>
                                          <a:gd name="T12" fmla="*/ 559 w 1894"/>
                                          <a:gd name="T13" fmla="*/ 789 h 1896"/>
                                          <a:gd name="T14" fmla="*/ 608 w 1894"/>
                                          <a:gd name="T15" fmla="*/ 860 h 1896"/>
                                          <a:gd name="T16" fmla="*/ 668 w 1894"/>
                                          <a:gd name="T17" fmla="*/ 938 h 1896"/>
                                          <a:gd name="T18" fmla="*/ 741 w 1894"/>
                                          <a:gd name="T19" fmla="*/ 1024 h 1896"/>
                                          <a:gd name="T20" fmla="*/ 825 w 1894"/>
                                          <a:gd name="T21" fmla="*/ 1113 h 1896"/>
                                          <a:gd name="T22" fmla="*/ 923 w 1894"/>
                                          <a:gd name="T23" fmla="*/ 1202 h 1896"/>
                                          <a:gd name="T24" fmla="*/ 1033 w 1894"/>
                                          <a:gd name="T25" fmla="*/ 1289 h 1896"/>
                                          <a:gd name="T26" fmla="*/ 1155 w 1894"/>
                                          <a:gd name="T27" fmla="*/ 1371 h 1896"/>
                                          <a:gd name="T28" fmla="*/ 1241 w 1894"/>
                                          <a:gd name="T29" fmla="*/ 1369 h 1896"/>
                                          <a:gd name="T30" fmla="*/ 1295 w 1894"/>
                                          <a:gd name="T31" fmla="*/ 1291 h 1896"/>
                                          <a:gd name="T32" fmla="*/ 1364 w 1894"/>
                                          <a:gd name="T33" fmla="*/ 1220 h 1896"/>
                                          <a:gd name="T34" fmla="*/ 1894 w 1894"/>
                                          <a:gd name="T35" fmla="*/ 1594 h 1896"/>
                                          <a:gd name="T36" fmla="*/ 1856 w 1894"/>
                                          <a:gd name="T37" fmla="*/ 1640 h 1896"/>
                                          <a:gd name="T38" fmla="*/ 1808 w 1894"/>
                                          <a:gd name="T39" fmla="*/ 1686 h 1896"/>
                                          <a:gd name="T40" fmla="*/ 1752 w 1894"/>
                                          <a:gd name="T41" fmla="*/ 1730 h 1896"/>
                                          <a:gd name="T42" fmla="*/ 1694 w 1894"/>
                                          <a:gd name="T43" fmla="*/ 1771 h 1896"/>
                                          <a:gd name="T44" fmla="*/ 1636 w 1894"/>
                                          <a:gd name="T45" fmla="*/ 1808 h 1896"/>
                                          <a:gd name="T46" fmla="*/ 1582 w 1894"/>
                                          <a:gd name="T47" fmla="*/ 1841 h 1896"/>
                                          <a:gd name="T48" fmla="*/ 1536 w 1894"/>
                                          <a:gd name="T49" fmla="*/ 1867 h 1896"/>
                                          <a:gd name="T50" fmla="*/ 1502 w 1894"/>
                                          <a:gd name="T51" fmla="*/ 1885 h 1896"/>
                                          <a:gd name="T52" fmla="*/ 1483 w 1894"/>
                                          <a:gd name="T53" fmla="*/ 1895 h 1896"/>
                                          <a:gd name="T54" fmla="*/ 1439 w 1894"/>
                                          <a:gd name="T55" fmla="*/ 1881 h 1896"/>
                                          <a:gd name="T56" fmla="*/ 1352 w 1894"/>
                                          <a:gd name="T57" fmla="*/ 1847 h 1896"/>
                                          <a:gd name="T58" fmla="*/ 1257 w 1894"/>
                                          <a:gd name="T59" fmla="*/ 1808 h 1896"/>
                                          <a:gd name="T60" fmla="*/ 1157 w 1894"/>
                                          <a:gd name="T61" fmla="*/ 1763 h 1896"/>
                                          <a:gd name="T62" fmla="*/ 1053 w 1894"/>
                                          <a:gd name="T63" fmla="*/ 1712 h 1896"/>
                                          <a:gd name="T64" fmla="*/ 945 w 1894"/>
                                          <a:gd name="T65" fmla="*/ 1652 h 1896"/>
                                          <a:gd name="T66" fmla="*/ 835 w 1894"/>
                                          <a:gd name="T67" fmla="*/ 1583 h 1896"/>
                                          <a:gd name="T68" fmla="*/ 724 w 1894"/>
                                          <a:gd name="T69" fmla="*/ 1503 h 1896"/>
                                          <a:gd name="T70" fmla="*/ 615 w 1894"/>
                                          <a:gd name="T71" fmla="*/ 1409 h 1896"/>
                                          <a:gd name="T72" fmla="*/ 506 w 1894"/>
                                          <a:gd name="T73" fmla="*/ 1304 h 1896"/>
                                          <a:gd name="T74" fmla="*/ 401 w 1894"/>
                                          <a:gd name="T75" fmla="*/ 1182 h 1896"/>
                                          <a:gd name="T76" fmla="*/ 301 w 1894"/>
                                          <a:gd name="T77" fmla="*/ 1045 h 1896"/>
                                          <a:gd name="T78" fmla="*/ 205 w 1894"/>
                                          <a:gd name="T79" fmla="*/ 891 h 1896"/>
                                          <a:gd name="T80" fmla="*/ 117 w 1894"/>
                                          <a:gd name="T81" fmla="*/ 718 h 1896"/>
                                          <a:gd name="T82" fmla="*/ 37 w 1894"/>
                                          <a:gd name="T83" fmla="*/ 526 h 1896"/>
                                          <a:gd name="T84" fmla="*/ 32 w 1894"/>
                                          <a:gd name="T85" fmla="*/ 356 h 1896"/>
                                          <a:gd name="T86" fmla="*/ 93 w 1894"/>
                                          <a:gd name="T87" fmla="*/ 246 h 1896"/>
                                          <a:gd name="T88" fmla="*/ 151 w 1894"/>
                                          <a:gd name="T89" fmla="*/ 159 h 1896"/>
                                          <a:gd name="T90" fmla="*/ 203 w 1894"/>
                                          <a:gd name="T91" fmla="*/ 92 h 1896"/>
                                          <a:gd name="T92" fmla="*/ 245 w 1894"/>
                                          <a:gd name="T93" fmla="*/ 45 h 1896"/>
                                          <a:gd name="T94" fmla="*/ 277 w 1894"/>
                                          <a:gd name="T95" fmla="*/ 16 h 1896"/>
                                          <a:gd name="T96" fmla="*/ 293 w 1894"/>
                                          <a:gd name="T97" fmla="*/ 1 h 18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94" h="1896">
                                            <a:moveTo>
                                              <a:pt x="295" y="0"/>
                                            </a:moveTo>
                                            <a:lnTo>
                                              <a:pt x="709" y="495"/>
                                            </a:lnTo>
                                            <a:lnTo>
                                              <a:pt x="682" y="529"/>
                                            </a:lnTo>
                                            <a:lnTo>
                                              <a:pt x="653" y="560"/>
                                            </a:lnTo>
                                            <a:lnTo>
                                              <a:pt x="623" y="589"/>
                                            </a:lnTo>
                                            <a:lnTo>
                                              <a:pt x="593" y="617"/>
                                            </a:lnTo>
                                            <a:lnTo>
                                              <a:pt x="560" y="641"/>
                                            </a:lnTo>
                                            <a:lnTo>
                                              <a:pt x="527" y="661"/>
                                            </a:lnTo>
                                            <a:lnTo>
                                              <a:pt x="492" y="676"/>
                                            </a:lnTo>
                                            <a:lnTo>
                                              <a:pt x="500" y="691"/>
                                            </a:lnTo>
                                            <a:lnTo>
                                              <a:pt x="510" y="710"/>
                                            </a:lnTo>
                                            <a:lnTo>
                                              <a:pt x="524" y="733"/>
                                            </a:lnTo>
                                            <a:lnTo>
                                              <a:pt x="541" y="759"/>
                                            </a:lnTo>
                                            <a:lnTo>
                                              <a:pt x="559" y="789"/>
                                            </a:lnTo>
                                            <a:lnTo>
                                              <a:pt x="582" y="823"/>
                                            </a:lnTo>
                                            <a:lnTo>
                                              <a:pt x="608" y="860"/>
                                            </a:lnTo>
                                            <a:lnTo>
                                              <a:pt x="637" y="898"/>
                                            </a:lnTo>
                                            <a:lnTo>
                                              <a:pt x="668" y="938"/>
                                            </a:lnTo>
                                            <a:lnTo>
                                              <a:pt x="703" y="980"/>
                                            </a:lnTo>
                                            <a:lnTo>
                                              <a:pt x="741" y="1024"/>
                                            </a:lnTo>
                                            <a:lnTo>
                                              <a:pt x="781" y="1068"/>
                                            </a:lnTo>
                                            <a:lnTo>
                                              <a:pt x="825" y="1113"/>
                                            </a:lnTo>
                                            <a:lnTo>
                                              <a:pt x="873" y="1158"/>
                                            </a:lnTo>
                                            <a:lnTo>
                                              <a:pt x="923" y="1202"/>
                                            </a:lnTo>
                                            <a:lnTo>
                                              <a:pt x="976" y="1246"/>
                                            </a:lnTo>
                                            <a:lnTo>
                                              <a:pt x="1033" y="1289"/>
                                            </a:lnTo>
                                            <a:lnTo>
                                              <a:pt x="1092" y="1331"/>
                                            </a:lnTo>
                                            <a:lnTo>
                                              <a:pt x="1155" y="1371"/>
                                            </a:lnTo>
                                            <a:lnTo>
                                              <a:pt x="1220" y="1408"/>
                                            </a:lnTo>
                                            <a:lnTo>
                                              <a:pt x="1241" y="1369"/>
                                            </a:lnTo>
                                            <a:lnTo>
                                              <a:pt x="1266" y="1330"/>
                                            </a:lnTo>
                                            <a:lnTo>
                                              <a:pt x="1295" y="1291"/>
                                            </a:lnTo>
                                            <a:lnTo>
                                              <a:pt x="1328" y="1254"/>
                                            </a:lnTo>
                                            <a:lnTo>
                                              <a:pt x="1364" y="1220"/>
                                            </a:lnTo>
                                            <a:lnTo>
                                              <a:pt x="1401" y="1188"/>
                                            </a:lnTo>
                                            <a:lnTo>
                                              <a:pt x="1894" y="1594"/>
                                            </a:lnTo>
                                            <a:lnTo>
                                              <a:pt x="1877" y="1617"/>
                                            </a:lnTo>
                                            <a:lnTo>
                                              <a:pt x="1856" y="1640"/>
                                            </a:lnTo>
                                            <a:lnTo>
                                              <a:pt x="1833" y="1663"/>
                                            </a:lnTo>
                                            <a:lnTo>
                                              <a:pt x="1808" y="1686"/>
                                            </a:lnTo>
                                            <a:lnTo>
                                              <a:pt x="1780" y="1708"/>
                                            </a:lnTo>
                                            <a:lnTo>
                                              <a:pt x="1752" y="1730"/>
                                            </a:lnTo>
                                            <a:lnTo>
                                              <a:pt x="1723" y="1751"/>
                                            </a:lnTo>
                                            <a:lnTo>
                                              <a:pt x="1694" y="1771"/>
                                            </a:lnTo>
                                            <a:lnTo>
                                              <a:pt x="1664" y="1791"/>
                                            </a:lnTo>
                                            <a:lnTo>
                                              <a:pt x="1636" y="1808"/>
                                            </a:lnTo>
                                            <a:lnTo>
                                              <a:pt x="1608" y="1825"/>
                                            </a:lnTo>
                                            <a:lnTo>
                                              <a:pt x="1582" y="1841"/>
                                            </a:lnTo>
                                            <a:lnTo>
                                              <a:pt x="1557" y="1855"/>
                                            </a:lnTo>
                                            <a:lnTo>
                                              <a:pt x="1536" y="1867"/>
                                            </a:lnTo>
                                            <a:lnTo>
                                              <a:pt x="1518" y="1878"/>
                                            </a:lnTo>
                                            <a:lnTo>
                                              <a:pt x="1502" y="1885"/>
                                            </a:lnTo>
                                            <a:lnTo>
                                              <a:pt x="1490" y="1891"/>
                                            </a:lnTo>
                                            <a:lnTo>
                                              <a:pt x="1483" y="1895"/>
                                            </a:lnTo>
                                            <a:lnTo>
                                              <a:pt x="1480" y="1896"/>
                                            </a:lnTo>
                                            <a:lnTo>
                                              <a:pt x="1439" y="1881"/>
                                            </a:lnTo>
                                            <a:lnTo>
                                              <a:pt x="1396" y="1864"/>
                                            </a:lnTo>
                                            <a:lnTo>
                                              <a:pt x="1352" y="1847"/>
                                            </a:lnTo>
                                            <a:lnTo>
                                              <a:pt x="1305" y="1828"/>
                                            </a:lnTo>
                                            <a:lnTo>
                                              <a:pt x="1257" y="1808"/>
                                            </a:lnTo>
                                            <a:lnTo>
                                              <a:pt x="1208" y="1786"/>
                                            </a:lnTo>
                                            <a:lnTo>
                                              <a:pt x="1157" y="1763"/>
                                            </a:lnTo>
                                            <a:lnTo>
                                              <a:pt x="1105" y="1739"/>
                                            </a:lnTo>
                                            <a:lnTo>
                                              <a:pt x="1053" y="1712"/>
                                            </a:lnTo>
                                            <a:lnTo>
                                              <a:pt x="999" y="1684"/>
                                            </a:lnTo>
                                            <a:lnTo>
                                              <a:pt x="945" y="1652"/>
                                            </a:lnTo>
                                            <a:lnTo>
                                              <a:pt x="890" y="1619"/>
                                            </a:lnTo>
                                            <a:lnTo>
                                              <a:pt x="835" y="1583"/>
                                            </a:lnTo>
                                            <a:lnTo>
                                              <a:pt x="779" y="1545"/>
                                            </a:lnTo>
                                            <a:lnTo>
                                              <a:pt x="724" y="1503"/>
                                            </a:lnTo>
                                            <a:lnTo>
                                              <a:pt x="669" y="1458"/>
                                            </a:lnTo>
                                            <a:lnTo>
                                              <a:pt x="615" y="1409"/>
                                            </a:lnTo>
                                            <a:lnTo>
                                              <a:pt x="560" y="1358"/>
                                            </a:lnTo>
                                            <a:lnTo>
                                              <a:pt x="506" y="1304"/>
                                            </a:lnTo>
                                            <a:lnTo>
                                              <a:pt x="454" y="1245"/>
                                            </a:lnTo>
                                            <a:lnTo>
                                              <a:pt x="401" y="1182"/>
                                            </a:lnTo>
                                            <a:lnTo>
                                              <a:pt x="350" y="1116"/>
                                            </a:lnTo>
                                            <a:lnTo>
                                              <a:pt x="301" y="1045"/>
                                            </a:lnTo>
                                            <a:lnTo>
                                              <a:pt x="253" y="971"/>
                                            </a:lnTo>
                                            <a:lnTo>
                                              <a:pt x="205" y="891"/>
                                            </a:lnTo>
                                            <a:lnTo>
                                              <a:pt x="160" y="807"/>
                                            </a:lnTo>
                                            <a:lnTo>
                                              <a:pt x="117" y="718"/>
                                            </a:lnTo>
                                            <a:lnTo>
                                              <a:pt x="77" y="624"/>
                                            </a:lnTo>
                                            <a:lnTo>
                                              <a:pt x="37" y="526"/>
                                            </a:lnTo>
                                            <a:lnTo>
                                              <a:pt x="0" y="421"/>
                                            </a:lnTo>
                                            <a:lnTo>
                                              <a:pt x="32" y="356"/>
                                            </a:lnTo>
                                            <a:lnTo>
                                              <a:pt x="63" y="298"/>
                                            </a:lnTo>
                                            <a:lnTo>
                                              <a:pt x="93" y="246"/>
                                            </a:lnTo>
                                            <a:lnTo>
                                              <a:pt x="123" y="200"/>
                                            </a:lnTo>
                                            <a:lnTo>
                                              <a:pt x="151" y="159"/>
                                            </a:lnTo>
                                            <a:lnTo>
                                              <a:pt x="178" y="122"/>
                                            </a:lnTo>
                                            <a:lnTo>
                                              <a:pt x="203" y="92"/>
                                            </a:lnTo>
                                            <a:lnTo>
                                              <a:pt x="225" y="66"/>
                                            </a:lnTo>
                                            <a:lnTo>
                                              <a:pt x="245" y="45"/>
                                            </a:lnTo>
                                            <a:lnTo>
                                              <a:pt x="263" y="28"/>
                                            </a:lnTo>
                                            <a:lnTo>
                                              <a:pt x="277" y="16"/>
                                            </a:lnTo>
                                            <a:lnTo>
                                              <a:pt x="287" y="6"/>
                                            </a:lnTo>
                                            <a:lnTo>
                                              <a:pt x="293" y="1"/>
                                            </a:lnTo>
                                            <a:lnTo>
                                              <a:pt x="295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 w="0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4F598A11" id="Group 10" o:spid="_x0000_s1026" alt="Telephone icon" style="width:14.6pt;height:14.6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">
                            <o:lock v:ext="edit" aspectratio="t"/>
        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        </v:shape>
        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531" w:type="dxa"/>
                </w:tcPr>
                <w:p w14:paraId="4B0F3FA0" w14:textId="77777777" w:rsidR="00F21822" w:rsidRDefault="00F21822" w:rsidP="00F21822">
                  <w:pPr>
                    <w:pStyle w:val="Heading4"/>
                    <w:outlineLvl w:val="3"/>
                  </w:pPr>
                </w:p>
                <w:p w14:paraId="2308BF82" w14:textId="77777777" w:rsidR="00F21822" w:rsidRPr="00386409" w:rsidRDefault="00F21822" w:rsidP="00F21822">
                  <w:pPr>
                    <w:pStyle w:val="Heading4"/>
                    <w:outlineLvl w:val="3"/>
                  </w:pPr>
                  <w:r w:rsidRPr="00386409">
                    <w:t>(832) 815 0073</w:t>
                  </w:r>
                </w:p>
                <w:p w14:paraId="21A7A4A9" w14:textId="77777777" w:rsidR="00F21822" w:rsidRDefault="00F21822" w:rsidP="00F21822">
                  <w:pPr>
                    <w:pStyle w:val="Heading4"/>
                    <w:outlineLvl w:val="3"/>
                  </w:pPr>
                </w:p>
              </w:tc>
            </w:tr>
            <w:tr w:rsidR="00F21822" w14:paraId="619869E7" w14:textId="77777777" w:rsidTr="00F21822">
              <w:tc>
                <w:tcPr>
                  <w:tcW w:w="567" w:type="dxa"/>
                </w:tcPr>
                <w:p w14:paraId="2DDA7D8B" w14:textId="77777777" w:rsidR="00F21822" w:rsidRDefault="00F21822" w:rsidP="00F21822">
                  <w:pPr>
                    <w:pStyle w:val="Heading4"/>
                    <w:outlineLvl w:val="3"/>
                  </w:pPr>
                  <w:r w:rsidRPr="008E337F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4F769D62" wp14:editId="148089E7">
                            <wp:extent cx="192157" cy="192157"/>
                            <wp:effectExtent l="0" t="0" r="11430" b="11430"/>
                            <wp:docPr id="48" name="Group 16" descr="LinkedIn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 noChangeAspect="1"/>
                                  </wpg:cNvGrpSpPr>
                                  <wpg:grpSpPr bwMode="auto">
                                    <a:xfrm>
                                      <a:off x="0" y="0"/>
                                      <a:ext cx="192157" cy="192157"/>
                                      <a:chOff x="0" y="0"/>
                                      <a:chExt cx="431" cy="431"/>
                                    </a:xfrm>
                                  </wpg:grpSpPr>
                                  <wps:wsp>
                                    <wps:cNvPr id="49" name="Circle around LinkedIn symbol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0" y="0"/>
                                        <a:ext cx="431" cy="431"/>
                                      </a:xfrm>
                                      <a:custGeom>
                                        <a:avLst/>
                                        <a:gdLst>
                                          <a:gd name="T0" fmla="*/ 1725 w 3451"/>
                                          <a:gd name="T1" fmla="*/ 0 h 3451"/>
                                          <a:gd name="T2" fmla="*/ 1933 w 3451"/>
                                          <a:gd name="T3" fmla="*/ 13 h 3451"/>
                                          <a:gd name="T4" fmla="*/ 2134 w 3451"/>
                                          <a:gd name="T5" fmla="*/ 49 h 3451"/>
                                          <a:gd name="T6" fmla="*/ 2327 w 3451"/>
                                          <a:gd name="T7" fmla="*/ 109 h 3451"/>
                                          <a:gd name="T8" fmla="*/ 2509 w 3451"/>
                                          <a:gd name="T9" fmla="*/ 189 h 3451"/>
                                          <a:gd name="T10" fmla="*/ 2679 w 3451"/>
                                          <a:gd name="T11" fmla="*/ 288 h 3451"/>
                                          <a:gd name="T12" fmla="*/ 2837 w 3451"/>
                                          <a:gd name="T13" fmla="*/ 407 h 3451"/>
                                          <a:gd name="T14" fmla="*/ 2979 w 3451"/>
                                          <a:gd name="T15" fmla="*/ 542 h 3451"/>
                                          <a:gd name="T16" fmla="*/ 3105 w 3451"/>
                                          <a:gd name="T17" fmla="*/ 691 h 3451"/>
                                          <a:gd name="T18" fmla="*/ 3215 w 3451"/>
                                          <a:gd name="T19" fmla="*/ 855 h 3451"/>
                                          <a:gd name="T20" fmla="*/ 3305 w 3451"/>
                                          <a:gd name="T21" fmla="*/ 1032 h 3451"/>
                                          <a:gd name="T22" fmla="*/ 3374 w 3451"/>
                                          <a:gd name="T23" fmla="*/ 1219 h 3451"/>
                                          <a:gd name="T24" fmla="*/ 3422 w 3451"/>
                                          <a:gd name="T25" fmla="*/ 1416 h 3451"/>
                                          <a:gd name="T26" fmla="*/ 3447 w 3451"/>
                                          <a:gd name="T27" fmla="*/ 1620 h 3451"/>
                                          <a:gd name="T28" fmla="*/ 3447 w 3451"/>
                                          <a:gd name="T29" fmla="*/ 1831 h 3451"/>
                                          <a:gd name="T30" fmla="*/ 3422 w 3451"/>
                                          <a:gd name="T31" fmla="*/ 2036 h 3451"/>
                                          <a:gd name="T32" fmla="*/ 3374 w 3451"/>
                                          <a:gd name="T33" fmla="*/ 2233 h 3451"/>
                                          <a:gd name="T34" fmla="*/ 3305 w 3451"/>
                                          <a:gd name="T35" fmla="*/ 2420 h 3451"/>
                                          <a:gd name="T36" fmla="*/ 3215 w 3451"/>
                                          <a:gd name="T37" fmla="*/ 2596 h 3451"/>
                                          <a:gd name="T38" fmla="*/ 3105 w 3451"/>
                                          <a:gd name="T39" fmla="*/ 2761 h 3451"/>
                                          <a:gd name="T40" fmla="*/ 2979 w 3451"/>
                                          <a:gd name="T41" fmla="*/ 2911 h 3451"/>
                                          <a:gd name="T42" fmla="*/ 2837 w 3451"/>
                                          <a:gd name="T43" fmla="*/ 3046 h 3451"/>
                                          <a:gd name="T44" fmla="*/ 2679 w 3451"/>
                                          <a:gd name="T45" fmla="*/ 3163 h 3451"/>
                                          <a:gd name="T46" fmla="*/ 2509 w 3451"/>
                                          <a:gd name="T47" fmla="*/ 3262 h 3451"/>
                                          <a:gd name="T48" fmla="*/ 2327 w 3451"/>
                                          <a:gd name="T49" fmla="*/ 3343 h 3451"/>
                                          <a:gd name="T50" fmla="*/ 2134 w 3451"/>
                                          <a:gd name="T51" fmla="*/ 3402 h 3451"/>
                                          <a:gd name="T52" fmla="*/ 1933 w 3451"/>
                                          <a:gd name="T53" fmla="*/ 3438 h 3451"/>
                                          <a:gd name="T54" fmla="*/ 1725 w 3451"/>
                                          <a:gd name="T55" fmla="*/ 3451 h 3451"/>
                                          <a:gd name="T56" fmla="*/ 1516 w 3451"/>
                                          <a:gd name="T57" fmla="*/ 3438 h 3451"/>
                                          <a:gd name="T58" fmla="*/ 1315 w 3451"/>
                                          <a:gd name="T59" fmla="*/ 3402 h 3451"/>
                                          <a:gd name="T60" fmla="*/ 1123 w 3451"/>
                                          <a:gd name="T61" fmla="*/ 3343 h 3451"/>
                                          <a:gd name="T62" fmla="*/ 941 w 3451"/>
                                          <a:gd name="T63" fmla="*/ 3262 h 3451"/>
                                          <a:gd name="T64" fmla="*/ 771 w 3451"/>
                                          <a:gd name="T65" fmla="*/ 3163 h 3451"/>
                                          <a:gd name="T66" fmla="*/ 614 w 3451"/>
                                          <a:gd name="T67" fmla="*/ 3046 h 3451"/>
                                          <a:gd name="T68" fmla="*/ 471 w 3451"/>
                                          <a:gd name="T69" fmla="*/ 2911 h 3451"/>
                                          <a:gd name="T70" fmla="*/ 345 w 3451"/>
                                          <a:gd name="T71" fmla="*/ 2761 h 3451"/>
                                          <a:gd name="T72" fmla="*/ 236 w 3451"/>
                                          <a:gd name="T73" fmla="*/ 2596 h 3451"/>
                                          <a:gd name="T74" fmla="*/ 146 w 3451"/>
                                          <a:gd name="T75" fmla="*/ 2420 h 3451"/>
                                          <a:gd name="T76" fmla="*/ 75 w 3451"/>
                                          <a:gd name="T77" fmla="*/ 2233 h 3451"/>
                                          <a:gd name="T78" fmla="*/ 28 w 3451"/>
                                          <a:gd name="T79" fmla="*/ 2036 h 3451"/>
                                          <a:gd name="T80" fmla="*/ 3 w 3451"/>
                                          <a:gd name="T81" fmla="*/ 1831 h 3451"/>
                                          <a:gd name="T82" fmla="*/ 3 w 3451"/>
                                          <a:gd name="T83" fmla="*/ 1620 h 3451"/>
                                          <a:gd name="T84" fmla="*/ 28 w 3451"/>
                                          <a:gd name="T85" fmla="*/ 1416 h 3451"/>
                                          <a:gd name="T86" fmla="*/ 75 w 3451"/>
                                          <a:gd name="T87" fmla="*/ 1219 h 3451"/>
                                          <a:gd name="T88" fmla="*/ 146 w 3451"/>
                                          <a:gd name="T89" fmla="*/ 1032 h 3451"/>
                                          <a:gd name="T90" fmla="*/ 236 w 3451"/>
                                          <a:gd name="T91" fmla="*/ 855 h 3451"/>
                                          <a:gd name="T92" fmla="*/ 345 w 3451"/>
                                          <a:gd name="T93" fmla="*/ 691 h 3451"/>
                                          <a:gd name="T94" fmla="*/ 471 w 3451"/>
                                          <a:gd name="T95" fmla="*/ 542 h 3451"/>
                                          <a:gd name="T96" fmla="*/ 614 w 3451"/>
                                          <a:gd name="T97" fmla="*/ 407 h 3451"/>
                                          <a:gd name="T98" fmla="*/ 771 w 3451"/>
                                          <a:gd name="T99" fmla="*/ 288 h 3451"/>
                                          <a:gd name="T100" fmla="*/ 941 w 3451"/>
                                          <a:gd name="T101" fmla="*/ 189 h 3451"/>
                                          <a:gd name="T102" fmla="*/ 1123 w 3451"/>
                                          <a:gd name="T103" fmla="*/ 109 h 3451"/>
                                          <a:gd name="T104" fmla="*/ 1315 w 3451"/>
                                          <a:gd name="T105" fmla="*/ 49 h 3451"/>
                                          <a:gd name="T106" fmla="*/ 1516 w 3451"/>
                                          <a:gd name="T107" fmla="*/ 13 h 3451"/>
                                          <a:gd name="T108" fmla="*/ 1725 w 3451"/>
                                          <a:gd name="T109" fmla="*/ 0 h 3451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451" h="3451">
                                            <a:moveTo>
                                              <a:pt x="1725" y="0"/>
                                            </a:moveTo>
                                            <a:lnTo>
                                              <a:pt x="1725" y="0"/>
                                            </a:lnTo>
                                            <a:lnTo>
                                              <a:pt x="1831" y="4"/>
                                            </a:lnTo>
                                            <a:lnTo>
                                              <a:pt x="1933" y="13"/>
                                            </a:lnTo>
                                            <a:lnTo>
                                              <a:pt x="2035" y="29"/>
                                            </a:lnTo>
                                            <a:lnTo>
                                              <a:pt x="2134" y="49"/>
                                            </a:lnTo>
                                            <a:lnTo>
                                              <a:pt x="2232" y="77"/>
                                            </a:lnTo>
                                            <a:lnTo>
                                              <a:pt x="2327" y="109"/>
                                            </a:lnTo>
                                            <a:lnTo>
                                              <a:pt x="2419" y="146"/>
                                            </a:lnTo>
                                            <a:lnTo>
                                              <a:pt x="2509" y="189"/>
                                            </a:lnTo>
                                            <a:lnTo>
                                              <a:pt x="2596" y="236"/>
                                            </a:lnTo>
                                            <a:lnTo>
                                              <a:pt x="2679" y="288"/>
                                            </a:lnTo>
                                            <a:lnTo>
                                              <a:pt x="2760" y="345"/>
                                            </a:lnTo>
                                            <a:lnTo>
                                              <a:pt x="2837" y="407"/>
                                            </a:lnTo>
                                            <a:lnTo>
                                              <a:pt x="2909" y="472"/>
                                            </a:lnTo>
                                            <a:lnTo>
                                              <a:pt x="2979" y="542"/>
                                            </a:lnTo>
                                            <a:lnTo>
                                              <a:pt x="3044" y="614"/>
                                            </a:lnTo>
                                            <a:lnTo>
                                              <a:pt x="3105" y="691"/>
                                            </a:lnTo>
                                            <a:lnTo>
                                              <a:pt x="3163" y="772"/>
                                            </a:lnTo>
                                            <a:lnTo>
                                              <a:pt x="3215" y="855"/>
                                            </a:lnTo>
                                            <a:lnTo>
                                              <a:pt x="3262" y="942"/>
                                            </a:lnTo>
                                            <a:lnTo>
                                              <a:pt x="3305" y="1032"/>
                                            </a:lnTo>
                                            <a:lnTo>
                                              <a:pt x="3342" y="1124"/>
                                            </a:lnTo>
                                            <a:lnTo>
                                              <a:pt x="3374" y="1219"/>
                                            </a:lnTo>
                                            <a:lnTo>
                                              <a:pt x="3402" y="1317"/>
                                            </a:lnTo>
                                            <a:lnTo>
                                              <a:pt x="3422" y="1416"/>
                                            </a:lnTo>
                                            <a:lnTo>
                                              <a:pt x="3438" y="1518"/>
                                            </a:lnTo>
                                            <a:lnTo>
                                              <a:pt x="3447" y="1620"/>
                                            </a:lnTo>
                                            <a:lnTo>
                                              <a:pt x="3451" y="1726"/>
                                            </a:lnTo>
                                            <a:lnTo>
                                              <a:pt x="3447" y="1831"/>
                                            </a:lnTo>
                                            <a:lnTo>
                                              <a:pt x="3438" y="1935"/>
                                            </a:lnTo>
                                            <a:lnTo>
                                              <a:pt x="3422" y="2036"/>
                                            </a:lnTo>
                                            <a:lnTo>
                                              <a:pt x="3402" y="2136"/>
                                            </a:lnTo>
                                            <a:lnTo>
                                              <a:pt x="3374" y="2233"/>
                                            </a:lnTo>
                                            <a:lnTo>
                                              <a:pt x="3342" y="2328"/>
                                            </a:lnTo>
                                            <a:lnTo>
                                              <a:pt x="3305" y="2420"/>
                                            </a:lnTo>
                                            <a:lnTo>
                                              <a:pt x="3262" y="2510"/>
                                            </a:lnTo>
                                            <a:lnTo>
                                              <a:pt x="3215" y="2596"/>
                                            </a:lnTo>
                                            <a:lnTo>
                                              <a:pt x="3163" y="2680"/>
                                            </a:lnTo>
                                            <a:lnTo>
                                              <a:pt x="3105" y="2761"/>
                                            </a:lnTo>
                                            <a:lnTo>
                                              <a:pt x="3044" y="2837"/>
                                            </a:lnTo>
                                            <a:lnTo>
                                              <a:pt x="2979" y="2911"/>
                                            </a:lnTo>
                                            <a:lnTo>
                                              <a:pt x="2909" y="2980"/>
                                            </a:lnTo>
                                            <a:lnTo>
                                              <a:pt x="2837" y="3046"/>
                                            </a:lnTo>
                                            <a:lnTo>
                                              <a:pt x="2760" y="3106"/>
                                            </a:lnTo>
                                            <a:lnTo>
                                              <a:pt x="2679" y="3163"/>
                                            </a:lnTo>
                                            <a:lnTo>
                                              <a:pt x="2596" y="3215"/>
                                            </a:lnTo>
                                            <a:lnTo>
                                              <a:pt x="2509" y="3262"/>
                                            </a:lnTo>
                                            <a:lnTo>
                                              <a:pt x="2419" y="3305"/>
                                            </a:lnTo>
                                            <a:lnTo>
                                              <a:pt x="2327" y="3343"/>
                                            </a:lnTo>
                                            <a:lnTo>
                                              <a:pt x="2232" y="3376"/>
                                            </a:lnTo>
                                            <a:lnTo>
                                              <a:pt x="2134" y="3402"/>
                                            </a:lnTo>
                                            <a:lnTo>
                                              <a:pt x="2035" y="3423"/>
                                            </a:lnTo>
                                            <a:lnTo>
                                              <a:pt x="1933" y="3438"/>
                                            </a:lnTo>
                                            <a:lnTo>
                                              <a:pt x="1831" y="3448"/>
                                            </a:lnTo>
                                            <a:lnTo>
                                              <a:pt x="1725" y="3451"/>
                                            </a:lnTo>
                                            <a:lnTo>
                                              <a:pt x="1620" y="3448"/>
                                            </a:lnTo>
                                            <a:lnTo>
                                              <a:pt x="1516" y="3438"/>
                                            </a:lnTo>
                                            <a:lnTo>
                                              <a:pt x="1415" y="3423"/>
                                            </a:lnTo>
                                            <a:lnTo>
                                              <a:pt x="1315" y="3402"/>
                                            </a:lnTo>
                                            <a:lnTo>
                                              <a:pt x="1218" y="3376"/>
                                            </a:lnTo>
                                            <a:lnTo>
                                              <a:pt x="1123" y="3343"/>
                                            </a:lnTo>
                                            <a:lnTo>
                                              <a:pt x="1031" y="3305"/>
                                            </a:lnTo>
                                            <a:lnTo>
                                              <a:pt x="941" y="3262"/>
                                            </a:lnTo>
                                            <a:lnTo>
                                              <a:pt x="855" y="3215"/>
                                            </a:lnTo>
                                            <a:lnTo>
                                              <a:pt x="771" y="3163"/>
                                            </a:lnTo>
                                            <a:lnTo>
                                              <a:pt x="690" y="3106"/>
                                            </a:lnTo>
                                            <a:lnTo>
                                              <a:pt x="614" y="3046"/>
                                            </a:lnTo>
                                            <a:lnTo>
                                              <a:pt x="540" y="2980"/>
                                            </a:lnTo>
                                            <a:lnTo>
                                              <a:pt x="471" y="2911"/>
                                            </a:lnTo>
                                            <a:lnTo>
                                              <a:pt x="405" y="2837"/>
                                            </a:lnTo>
                                            <a:lnTo>
                                              <a:pt x="345" y="2761"/>
                                            </a:lnTo>
                                            <a:lnTo>
                                              <a:pt x="288" y="2680"/>
                                            </a:lnTo>
                                            <a:lnTo>
                                              <a:pt x="236" y="2596"/>
                                            </a:lnTo>
                                            <a:lnTo>
                                              <a:pt x="189" y="2510"/>
                                            </a:lnTo>
                                            <a:lnTo>
                                              <a:pt x="146" y="2420"/>
                                            </a:lnTo>
                                            <a:lnTo>
                                              <a:pt x="108" y="2328"/>
                                            </a:lnTo>
                                            <a:lnTo>
                                              <a:pt x="75" y="2233"/>
                                            </a:lnTo>
                                            <a:lnTo>
                                              <a:pt x="49" y="2136"/>
                                            </a:lnTo>
                                            <a:lnTo>
                                              <a:pt x="28" y="2036"/>
                                            </a:lnTo>
                                            <a:lnTo>
                                              <a:pt x="13" y="1935"/>
                                            </a:lnTo>
                                            <a:lnTo>
                                              <a:pt x="3" y="1831"/>
                                            </a:lnTo>
                                            <a:lnTo>
                                              <a:pt x="0" y="1726"/>
                                            </a:lnTo>
                                            <a:lnTo>
                                              <a:pt x="3" y="1620"/>
                                            </a:lnTo>
                                            <a:lnTo>
                                              <a:pt x="13" y="1518"/>
                                            </a:lnTo>
                                            <a:lnTo>
                                              <a:pt x="28" y="1416"/>
                                            </a:lnTo>
                                            <a:lnTo>
                                              <a:pt x="49" y="1317"/>
                                            </a:lnTo>
                                            <a:lnTo>
                                              <a:pt x="75" y="1219"/>
                                            </a:lnTo>
                                            <a:lnTo>
                                              <a:pt x="108" y="1124"/>
                                            </a:lnTo>
                                            <a:lnTo>
                                              <a:pt x="146" y="1032"/>
                                            </a:lnTo>
                                            <a:lnTo>
                                              <a:pt x="189" y="942"/>
                                            </a:lnTo>
                                            <a:lnTo>
                                              <a:pt x="236" y="855"/>
                                            </a:lnTo>
                                            <a:lnTo>
                                              <a:pt x="288" y="772"/>
                                            </a:lnTo>
                                            <a:lnTo>
                                              <a:pt x="345" y="691"/>
                                            </a:lnTo>
                                            <a:lnTo>
                                              <a:pt x="405" y="614"/>
                                            </a:lnTo>
                                            <a:lnTo>
                                              <a:pt x="471" y="542"/>
                                            </a:lnTo>
                                            <a:lnTo>
                                              <a:pt x="540" y="472"/>
                                            </a:lnTo>
                                            <a:lnTo>
                                              <a:pt x="614" y="407"/>
                                            </a:lnTo>
                                            <a:lnTo>
                                              <a:pt x="690" y="345"/>
                                            </a:lnTo>
                                            <a:lnTo>
                                              <a:pt x="771" y="288"/>
                                            </a:lnTo>
                                            <a:lnTo>
                                              <a:pt x="855" y="236"/>
                                            </a:lnTo>
                                            <a:lnTo>
                                              <a:pt x="941" y="189"/>
                                            </a:lnTo>
                                            <a:lnTo>
                                              <a:pt x="1031" y="146"/>
                                            </a:lnTo>
                                            <a:lnTo>
                                              <a:pt x="1123" y="109"/>
                                            </a:lnTo>
                                            <a:lnTo>
                                              <a:pt x="1218" y="77"/>
                                            </a:lnTo>
                                            <a:lnTo>
                                              <a:pt x="1315" y="49"/>
                                            </a:lnTo>
                                            <a:lnTo>
                                              <a:pt x="1415" y="29"/>
                                            </a:lnTo>
                                            <a:lnTo>
                                              <a:pt x="1516" y="13"/>
                                            </a:lnTo>
                                            <a:lnTo>
                                              <a:pt x="1620" y="4"/>
                                            </a:lnTo>
                                            <a:lnTo>
                                              <a:pt x="1725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50" name="LinkedIn symbol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3" y="102"/>
                                        <a:ext cx="203" cy="202"/>
                                      </a:xfrm>
                                      <a:custGeom>
                                        <a:avLst/>
                                        <a:gdLst>
                                          <a:gd name="T0" fmla="*/ 362 w 1619"/>
                                          <a:gd name="T1" fmla="*/ 537 h 1615"/>
                                          <a:gd name="T2" fmla="*/ 27 w 1619"/>
                                          <a:gd name="T3" fmla="*/ 1615 h 1615"/>
                                          <a:gd name="T4" fmla="*/ 1217 w 1619"/>
                                          <a:gd name="T5" fmla="*/ 509 h 1615"/>
                                          <a:gd name="T6" fmla="*/ 1314 w 1619"/>
                                          <a:gd name="T7" fmla="*/ 517 h 1615"/>
                                          <a:gd name="T8" fmla="*/ 1396 w 1619"/>
                                          <a:gd name="T9" fmla="*/ 538 h 1615"/>
                                          <a:gd name="T10" fmla="*/ 1462 w 1619"/>
                                          <a:gd name="T11" fmla="*/ 571 h 1615"/>
                                          <a:gd name="T12" fmla="*/ 1514 w 1619"/>
                                          <a:gd name="T13" fmla="*/ 617 h 1615"/>
                                          <a:gd name="T14" fmla="*/ 1554 w 1619"/>
                                          <a:gd name="T15" fmla="*/ 673 h 1615"/>
                                          <a:gd name="T16" fmla="*/ 1582 w 1619"/>
                                          <a:gd name="T17" fmla="*/ 738 h 1615"/>
                                          <a:gd name="T18" fmla="*/ 1601 w 1619"/>
                                          <a:gd name="T19" fmla="*/ 811 h 1615"/>
                                          <a:gd name="T20" fmla="*/ 1613 w 1619"/>
                                          <a:gd name="T21" fmla="*/ 892 h 1615"/>
                                          <a:gd name="T22" fmla="*/ 1618 w 1619"/>
                                          <a:gd name="T23" fmla="*/ 978 h 1615"/>
                                          <a:gd name="T24" fmla="*/ 1619 w 1619"/>
                                          <a:gd name="T25" fmla="*/ 1615 h 1615"/>
                                          <a:gd name="T26" fmla="*/ 1284 w 1619"/>
                                          <a:gd name="T27" fmla="*/ 1091 h 1615"/>
                                          <a:gd name="T28" fmla="*/ 1283 w 1619"/>
                                          <a:gd name="T29" fmla="*/ 1042 h 1615"/>
                                          <a:gd name="T30" fmla="*/ 1281 w 1619"/>
                                          <a:gd name="T31" fmla="*/ 993 h 1615"/>
                                          <a:gd name="T32" fmla="*/ 1273 w 1619"/>
                                          <a:gd name="T33" fmla="*/ 945 h 1615"/>
                                          <a:gd name="T34" fmla="*/ 1261 w 1619"/>
                                          <a:gd name="T35" fmla="*/ 901 h 1615"/>
                                          <a:gd name="T36" fmla="*/ 1240 w 1619"/>
                                          <a:gd name="T37" fmla="*/ 862 h 1615"/>
                                          <a:gd name="T38" fmla="*/ 1208 w 1619"/>
                                          <a:gd name="T39" fmla="*/ 832 h 1615"/>
                                          <a:gd name="T40" fmla="*/ 1166 w 1619"/>
                                          <a:gd name="T41" fmla="*/ 812 h 1615"/>
                                          <a:gd name="T42" fmla="*/ 1109 w 1619"/>
                                          <a:gd name="T43" fmla="*/ 805 h 1615"/>
                                          <a:gd name="T44" fmla="*/ 1047 w 1619"/>
                                          <a:gd name="T45" fmla="*/ 812 h 1615"/>
                                          <a:gd name="T46" fmla="*/ 999 w 1619"/>
                                          <a:gd name="T47" fmla="*/ 831 h 1615"/>
                                          <a:gd name="T48" fmla="*/ 963 w 1619"/>
                                          <a:gd name="T49" fmla="*/ 861 h 1615"/>
                                          <a:gd name="T50" fmla="*/ 937 w 1619"/>
                                          <a:gd name="T51" fmla="*/ 901 h 1615"/>
                                          <a:gd name="T52" fmla="*/ 921 w 1619"/>
                                          <a:gd name="T53" fmla="*/ 947 h 1615"/>
                                          <a:gd name="T54" fmla="*/ 912 w 1619"/>
                                          <a:gd name="T55" fmla="*/ 998 h 1615"/>
                                          <a:gd name="T56" fmla="*/ 908 w 1619"/>
                                          <a:gd name="T57" fmla="*/ 1054 h 1615"/>
                                          <a:gd name="T58" fmla="*/ 908 w 1619"/>
                                          <a:gd name="T59" fmla="*/ 1615 h 1615"/>
                                          <a:gd name="T60" fmla="*/ 573 w 1619"/>
                                          <a:gd name="T61" fmla="*/ 537 h 1615"/>
                                          <a:gd name="T62" fmla="*/ 894 w 1619"/>
                                          <a:gd name="T63" fmla="*/ 684 h 1615"/>
                                          <a:gd name="T64" fmla="*/ 913 w 1619"/>
                                          <a:gd name="T65" fmla="*/ 660 h 1615"/>
                                          <a:gd name="T66" fmla="*/ 950 w 1619"/>
                                          <a:gd name="T67" fmla="*/ 615 h 1615"/>
                                          <a:gd name="T68" fmla="*/ 999 w 1619"/>
                                          <a:gd name="T69" fmla="*/ 574 h 1615"/>
                                          <a:gd name="T70" fmla="*/ 1060 w 1619"/>
                                          <a:gd name="T71" fmla="*/ 541 h 1615"/>
                                          <a:gd name="T72" fmla="*/ 1133 w 1619"/>
                                          <a:gd name="T73" fmla="*/ 518 h 1615"/>
                                          <a:gd name="T74" fmla="*/ 1217 w 1619"/>
                                          <a:gd name="T75" fmla="*/ 509 h 1615"/>
                                          <a:gd name="T76" fmla="*/ 229 w 1619"/>
                                          <a:gd name="T77" fmla="*/ 3 h 1615"/>
                                          <a:gd name="T78" fmla="*/ 293 w 1619"/>
                                          <a:gd name="T79" fmla="*/ 26 h 1615"/>
                                          <a:gd name="T80" fmla="*/ 343 w 1619"/>
                                          <a:gd name="T81" fmla="*/ 69 h 1615"/>
                                          <a:gd name="T82" fmla="*/ 377 w 1619"/>
                                          <a:gd name="T83" fmla="*/ 126 h 1615"/>
                                          <a:gd name="T84" fmla="*/ 389 w 1619"/>
                                          <a:gd name="T85" fmla="*/ 194 h 1615"/>
                                          <a:gd name="T86" fmla="*/ 377 w 1619"/>
                                          <a:gd name="T87" fmla="*/ 262 h 1615"/>
                                          <a:gd name="T88" fmla="*/ 343 w 1619"/>
                                          <a:gd name="T89" fmla="*/ 320 h 1615"/>
                                          <a:gd name="T90" fmla="*/ 293 w 1619"/>
                                          <a:gd name="T91" fmla="*/ 363 h 1615"/>
                                          <a:gd name="T92" fmla="*/ 229 w 1619"/>
                                          <a:gd name="T93" fmla="*/ 386 h 1615"/>
                                          <a:gd name="T94" fmla="*/ 160 w 1619"/>
                                          <a:gd name="T95" fmla="*/ 386 h 1615"/>
                                          <a:gd name="T96" fmla="*/ 96 w 1619"/>
                                          <a:gd name="T97" fmla="*/ 363 h 1615"/>
                                          <a:gd name="T98" fmla="*/ 46 w 1619"/>
                                          <a:gd name="T99" fmla="*/ 320 h 1615"/>
                                          <a:gd name="T100" fmla="*/ 12 w 1619"/>
                                          <a:gd name="T101" fmla="*/ 262 h 1615"/>
                                          <a:gd name="T102" fmla="*/ 0 w 1619"/>
                                          <a:gd name="T103" fmla="*/ 194 h 1615"/>
                                          <a:gd name="T104" fmla="*/ 12 w 1619"/>
                                          <a:gd name="T105" fmla="*/ 126 h 1615"/>
                                          <a:gd name="T106" fmla="*/ 46 w 1619"/>
                                          <a:gd name="T107" fmla="*/ 69 h 1615"/>
                                          <a:gd name="T108" fmla="*/ 96 w 1619"/>
                                          <a:gd name="T109" fmla="*/ 26 h 1615"/>
                                          <a:gd name="T110" fmla="*/ 160 w 1619"/>
                                          <a:gd name="T111" fmla="*/ 3 h 161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19" h="1615">
                                            <a:moveTo>
                                              <a:pt x="27" y="537"/>
                                            </a:moveTo>
                                            <a:lnTo>
                                              <a:pt x="362" y="537"/>
                                            </a:lnTo>
                                            <a:lnTo>
                                              <a:pt x="362" y="1615"/>
                                            </a:lnTo>
                                            <a:lnTo>
                                              <a:pt x="27" y="1615"/>
                                            </a:lnTo>
                                            <a:lnTo>
                                              <a:pt x="27" y="537"/>
                                            </a:lnTo>
                                            <a:close/>
                                            <a:moveTo>
                                              <a:pt x="1217" y="509"/>
                                            </a:moveTo>
                                            <a:lnTo>
                                              <a:pt x="1268" y="511"/>
                                            </a:lnTo>
                                            <a:lnTo>
                                              <a:pt x="1314" y="517"/>
                                            </a:lnTo>
                                            <a:lnTo>
                                              <a:pt x="1357" y="526"/>
                                            </a:lnTo>
                                            <a:lnTo>
                                              <a:pt x="1396" y="538"/>
                                            </a:lnTo>
                                            <a:lnTo>
                                              <a:pt x="1430" y="553"/>
                                            </a:lnTo>
                                            <a:lnTo>
                                              <a:pt x="1462" y="571"/>
                                            </a:lnTo>
                                            <a:lnTo>
                                              <a:pt x="1489" y="593"/>
                                            </a:lnTo>
                                            <a:lnTo>
                                              <a:pt x="1514" y="617"/>
                                            </a:lnTo>
                                            <a:lnTo>
                                              <a:pt x="1535" y="643"/>
                                            </a:lnTo>
                                            <a:lnTo>
                                              <a:pt x="1554" y="673"/>
                                            </a:lnTo>
                                            <a:lnTo>
                                              <a:pt x="1569" y="704"/>
                                            </a:lnTo>
                                            <a:lnTo>
                                              <a:pt x="1582" y="738"/>
                                            </a:lnTo>
                                            <a:lnTo>
                                              <a:pt x="1593" y="773"/>
                                            </a:lnTo>
                                            <a:lnTo>
                                              <a:pt x="1601" y="811"/>
                                            </a:lnTo>
                                            <a:lnTo>
                                              <a:pt x="1609" y="851"/>
                                            </a:lnTo>
                                            <a:lnTo>
                                              <a:pt x="1613" y="892"/>
                                            </a:lnTo>
                                            <a:lnTo>
                                              <a:pt x="1616" y="934"/>
                                            </a:lnTo>
                                            <a:lnTo>
                                              <a:pt x="1618" y="978"/>
                                            </a:lnTo>
                                            <a:lnTo>
                                              <a:pt x="1619" y="1023"/>
                                            </a:lnTo>
                                            <a:lnTo>
                                              <a:pt x="1619" y="1615"/>
                                            </a:lnTo>
                                            <a:lnTo>
                                              <a:pt x="1284" y="1615"/>
                                            </a:lnTo>
                                            <a:lnTo>
                                              <a:pt x="1284" y="1091"/>
                                            </a:lnTo>
                                            <a:lnTo>
                                              <a:pt x="1284" y="1066"/>
                                            </a:lnTo>
                                            <a:lnTo>
                                              <a:pt x="1283" y="1042"/>
                                            </a:lnTo>
                                            <a:lnTo>
                                              <a:pt x="1282" y="1018"/>
                                            </a:lnTo>
                                            <a:lnTo>
                                              <a:pt x="1281" y="993"/>
                                            </a:lnTo>
                                            <a:lnTo>
                                              <a:pt x="1278" y="969"/>
                                            </a:lnTo>
                                            <a:lnTo>
                                              <a:pt x="1273" y="945"/>
                                            </a:lnTo>
                                            <a:lnTo>
                                              <a:pt x="1268" y="922"/>
                                            </a:lnTo>
                                            <a:lnTo>
                                              <a:pt x="1261" y="901"/>
                                            </a:lnTo>
                                            <a:lnTo>
                                              <a:pt x="1251" y="881"/>
                                            </a:lnTo>
                                            <a:lnTo>
                                              <a:pt x="1240" y="862"/>
                                            </a:lnTo>
                                            <a:lnTo>
                                              <a:pt x="1226" y="845"/>
                                            </a:lnTo>
                                            <a:lnTo>
                                              <a:pt x="1208" y="832"/>
                                            </a:lnTo>
                                            <a:lnTo>
                                              <a:pt x="1189" y="820"/>
                                            </a:lnTo>
                                            <a:lnTo>
                                              <a:pt x="1166" y="812"/>
                                            </a:lnTo>
                                            <a:lnTo>
                                              <a:pt x="1139" y="807"/>
                                            </a:lnTo>
                                            <a:lnTo>
                                              <a:pt x="1109" y="805"/>
                                            </a:lnTo>
                                            <a:lnTo>
                                              <a:pt x="1076" y="807"/>
                                            </a:lnTo>
                                            <a:lnTo>
                                              <a:pt x="1047" y="812"/>
                                            </a:lnTo>
                                            <a:lnTo>
                                              <a:pt x="1021" y="820"/>
                                            </a:lnTo>
                                            <a:lnTo>
                                              <a:pt x="999" y="831"/>
                                            </a:lnTo>
                                            <a:lnTo>
                                              <a:pt x="979" y="845"/>
                                            </a:lnTo>
                                            <a:lnTo>
                                              <a:pt x="963" y="861"/>
                                            </a:lnTo>
                                            <a:lnTo>
                                              <a:pt x="949" y="880"/>
                                            </a:lnTo>
                                            <a:lnTo>
                                              <a:pt x="937" y="901"/>
                                            </a:lnTo>
                                            <a:lnTo>
                                              <a:pt x="929" y="923"/>
                                            </a:lnTo>
                                            <a:lnTo>
                                              <a:pt x="921" y="947"/>
                                            </a:lnTo>
                                            <a:lnTo>
                                              <a:pt x="916" y="972"/>
                                            </a:lnTo>
                                            <a:lnTo>
                                              <a:pt x="912" y="998"/>
                                            </a:lnTo>
                                            <a:lnTo>
                                              <a:pt x="910" y="1026"/>
                                            </a:lnTo>
                                            <a:lnTo>
                                              <a:pt x="908" y="1054"/>
                                            </a:lnTo>
                                            <a:lnTo>
                                              <a:pt x="908" y="1082"/>
                                            </a:lnTo>
                                            <a:lnTo>
                                              <a:pt x="908" y="1615"/>
                                            </a:lnTo>
                                            <a:lnTo>
                                              <a:pt x="573" y="1615"/>
                                            </a:lnTo>
                                            <a:lnTo>
                                              <a:pt x="573" y="537"/>
                                            </a:lnTo>
                                            <a:lnTo>
                                              <a:pt x="894" y="537"/>
                                            </a:lnTo>
                                            <a:lnTo>
                                              <a:pt x="894" y="684"/>
                                            </a:lnTo>
                                            <a:lnTo>
                                              <a:pt x="899" y="684"/>
                                            </a:lnTo>
                                            <a:lnTo>
                                              <a:pt x="913" y="660"/>
                                            </a:lnTo>
                                            <a:lnTo>
                                              <a:pt x="930" y="638"/>
                                            </a:lnTo>
                                            <a:lnTo>
                                              <a:pt x="950" y="615"/>
                                            </a:lnTo>
                                            <a:lnTo>
                                              <a:pt x="973" y="594"/>
                                            </a:lnTo>
                                            <a:lnTo>
                                              <a:pt x="999" y="574"/>
                                            </a:lnTo>
                                            <a:lnTo>
                                              <a:pt x="1028" y="556"/>
                                            </a:lnTo>
                                            <a:lnTo>
                                              <a:pt x="1060" y="541"/>
                                            </a:lnTo>
                                            <a:lnTo>
                                              <a:pt x="1095" y="527"/>
                                            </a:lnTo>
                                            <a:lnTo>
                                              <a:pt x="1133" y="518"/>
                                            </a:lnTo>
                                            <a:lnTo>
                                              <a:pt x="1173" y="511"/>
                                            </a:lnTo>
                                            <a:lnTo>
                                              <a:pt x="1217" y="509"/>
                                            </a:lnTo>
                                            <a:close/>
                                            <a:moveTo>
                                              <a:pt x="195" y="0"/>
                                            </a:moveTo>
                                            <a:lnTo>
                                              <a:pt x="229" y="3"/>
                                            </a:lnTo>
                                            <a:lnTo>
                                              <a:pt x="263" y="12"/>
                                            </a:lnTo>
                                            <a:lnTo>
                                              <a:pt x="293" y="26"/>
                                            </a:lnTo>
                                            <a:lnTo>
                                              <a:pt x="320" y="45"/>
                                            </a:lnTo>
                                            <a:lnTo>
                                              <a:pt x="343" y="69"/>
                                            </a:lnTo>
                                            <a:lnTo>
                                              <a:pt x="362" y="97"/>
                                            </a:lnTo>
                                            <a:lnTo>
                                              <a:pt x="377" y="126"/>
                                            </a:lnTo>
                                            <a:lnTo>
                                              <a:pt x="386" y="159"/>
                                            </a:lnTo>
                                            <a:lnTo>
                                              <a:pt x="389" y="194"/>
                                            </a:lnTo>
                                            <a:lnTo>
                                              <a:pt x="386" y="230"/>
                                            </a:lnTo>
                                            <a:lnTo>
                                              <a:pt x="377" y="262"/>
                                            </a:lnTo>
                                            <a:lnTo>
                                              <a:pt x="362" y="292"/>
                                            </a:lnTo>
                                            <a:lnTo>
                                              <a:pt x="343" y="320"/>
                                            </a:lnTo>
                                            <a:lnTo>
                                              <a:pt x="320" y="343"/>
                                            </a:lnTo>
                                            <a:lnTo>
                                              <a:pt x="293" y="363"/>
                                            </a:lnTo>
                                            <a:lnTo>
                                              <a:pt x="263" y="376"/>
                                            </a:lnTo>
                                            <a:lnTo>
                                              <a:pt x="229" y="386"/>
                                            </a:lnTo>
                                            <a:lnTo>
                                              <a:pt x="195" y="389"/>
                                            </a:lnTo>
                                            <a:lnTo>
                                              <a:pt x="160" y="386"/>
                                            </a:lnTo>
                                            <a:lnTo>
                                              <a:pt x="127" y="376"/>
                                            </a:lnTo>
                                            <a:lnTo>
                                              <a:pt x="96" y="363"/>
                                            </a:lnTo>
                                            <a:lnTo>
                                              <a:pt x="69" y="343"/>
                                            </a:lnTo>
                                            <a:lnTo>
                                              <a:pt x="46" y="320"/>
                                            </a:lnTo>
                                            <a:lnTo>
                                              <a:pt x="27" y="292"/>
                                            </a:lnTo>
                                            <a:lnTo>
                                              <a:pt x="12" y="262"/>
                                            </a:lnTo>
                                            <a:lnTo>
                                              <a:pt x="3" y="230"/>
                                            </a:lnTo>
                                            <a:lnTo>
                                              <a:pt x="0" y="194"/>
                                            </a:lnTo>
                                            <a:lnTo>
                                              <a:pt x="3" y="159"/>
                                            </a:lnTo>
                                            <a:lnTo>
                                              <a:pt x="12" y="126"/>
                                            </a:lnTo>
                                            <a:lnTo>
                                              <a:pt x="27" y="97"/>
                                            </a:lnTo>
                                            <a:lnTo>
                                              <a:pt x="46" y="69"/>
                                            </a:lnTo>
                                            <a:lnTo>
                                              <a:pt x="69" y="45"/>
                                            </a:lnTo>
                                            <a:lnTo>
                                              <a:pt x="96" y="26"/>
                                            </a:lnTo>
                                            <a:lnTo>
                                              <a:pt x="127" y="12"/>
                                            </a:lnTo>
                                            <a:lnTo>
                                              <a:pt x="160" y="3"/>
                                            </a:lnTo>
                                            <a:lnTo>
                                              <a:pt x="195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 w="0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43712F2" id="Group 16" o:spid="_x0000_s1026" alt="LinkedIn icon" style="width:15.15pt;height:15.15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">
                            <o:lock v:ext="edit" aspectratio="t"/>
        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        </v:shape>
        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531" w:type="dxa"/>
                </w:tcPr>
                <w:p w14:paraId="320EF76B" w14:textId="77777777" w:rsidR="00F21822" w:rsidRDefault="00F21822" w:rsidP="00F21822">
                  <w:pPr>
                    <w:pStyle w:val="Heading4"/>
                    <w:outlineLvl w:val="3"/>
                  </w:pPr>
                </w:p>
                <w:p w14:paraId="03368703" w14:textId="77777777" w:rsidR="00F21822" w:rsidRPr="006C3E5F" w:rsidRDefault="00F21822" w:rsidP="00F21822">
                  <w:pPr>
                    <w:pStyle w:val="Heading4"/>
                    <w:outlineLvl w:val="3"/>
                  </w:pPr>
                  <w:r>
                    <w:t>/frankfurtmacmoses</w:t>
                  </w:r>
                </w:p>
                <w:p w14:paraId="5DE627F9" w14:textId="77777777" w:rsidR="00F21822" w:rsidRDefault="00F21822" w:rsidP="00F21822">
                  <w:pPr>
                    <w:pStyle w:val="Heading4"/>
                    <w:outlineLvl w:val="3"/>
                  </w:pPr>
                </w:p>
              </w:tc>
            </w:tr>
            <w:tr w:rsidR="00F21822" w14:paraId="146AE1EB" w14:textId="77777777" w:rsidTr="00F21822">
              <w:tc>
                <w:tcPr>
                  <w:tcW w:w="567" w:type="dxa"/>
                </w:tcPr>
                <w:p w14:paraId="2F23A9B9" w14:textId="77777777" w:rsidR="00F21822" w:rsidRDefault="00F21822" w:rsidP="00F21822">
                  <w:pPr>
                    <w:pStyle w:val="Heading4"/>
                    <w:outlineLvl w:val="3"/>
                  </w:pPr>
                  <w:r>
                    <w:rPr>
                      <w:noProof/>
                    </w:rPr>
                    <w:drawing>
                      <wp:inline distT="0" distB="0" distL="0" distR="0" wp14:anchorId="22371978" wp14:editId="36D8CD10">
                        <wp:extent cx="218440" cy="218440"/>
                        <wp:effectExtent l="0" t="0" r="0" b="0"/>
                        <wp:docPr id="51" name="Picture 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1" name="github.pn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2676" cy="2226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31" w:type="dxa"/>
                </w:tcPr>
                <w:p w14:paraId="0632D9C7" w14:textId="77777777" w:rsidR="00F21822" w:rsidRDefault="00F21822" w:rsidP="00F21822">
                  <w:pPr>
                    <w:pStyle w:val="Heading4"/>
                    <w:outlineLvl w:val="3"/>
                  </w:pPr>
                </w:p>
                <w:p w14:paraId="67D96A47" w14:textId="77777777" w:rsidR="00F21822" w:rsidRPr="006C3E5F" w:rsidRDefault="00F21822" w:rsidP="00F21822">
                  <w:pPr>
                    <w:pStyle w:val="Heading4"/>
                    <w:outlineLvl w:val="3"/>
                  </w:pPr>
                  <w:r>
                    <w:t>/frankfurtmacmoses</w:t>
                  </w:r>
                </w:p>
                <w:p w14:paraId="1ACF0E78" w14:textId="77777777" w:rsidR="00F21822" w:rsidRDefault="00F21822" w:rsidP="00F21822">
                  <w:pPr>
                    <w:pStyle w:val="Heading4"/>
                    <w:outlineLvl w:val="3"/>
                  </w:pPr>
                </w:p>
              </w:tc>
            </w:tr>
          </w:tbl>
          <w:p w14:paraId="6369C36B" w14:textId="77777777" w:rsidR="00F26024" w:rsidRPr="00333CD3" w:rsidRDefault="00F26024" w:rsidP="007569C1">
            <w:pPr>
              <w:pStyle w:val="Heading3"/>
            </w:pPr>
          </w:p>
          <w:p w14:paraId="6B7AD1E9" w14:textId="77777777" w:rsidR="002C2CDD" w:rsidRPr="00333CD3" w:rsidRDefault="008A351E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A78A06B79140844CBE87E9D1F95BDD39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val="en-GB" w:bidi="en-GB"/>
                  </w:rPr>
                  <w:t>Skills</w:t>
                </w:r>
              </w:sdtContent>
            </w:sdt>
          </w:p>
          <w:p w14:paraId="61D3C304" w14:textId="77777777" w:rsidR="00061D53" w:rsidRDefault="00061D53" w:rsidP="00061D53">
            <w:pPr>
              <w:pStyle w:val="NoSpacing"/>
              <w:rPr>
                <w:rFonts w:ascii="Arial Narrow" w:hAnsi="Arial Narrow" w:cs="∞ˆÕ‡˛"/>
                <w:sz w:val="22"/>
                <w:szCs w:val="22"/>
              </w:rPr>
            </w:pPr>
            <w:r w:rsidRPr="00060136"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>Data Management</w:t>
            </w:r>
            <w:r w:rsidRPr="00060136">
              <w:rPr>
                <w:rFonts w:ascii="Arial Narrow" w:hAnsi="Arial Narrow" w:cs="∞ˆÕ‡˛"/>
                <w:sz w:val="22"/>
                <w:szCs w:val="22"/>
              </w:rPr>
              <w:tab/>
            </w:r>
            <w:r w:rsidRPr="00060136">
              <w:rPr>
                <w:rFonts w:ascii="Arial Narrow" w:hAnsi="Arial Narrow" w:cs="∞ˆÕ‡˛"/>
                <w:sz w:val="22"/>
                <w:szCs w:val="22"/>
              </w:rPr>
              <w:tab/>
            </w:r>
          </w:p>
          <w:p w14:paraId="13ED5589" w14:textId="77777777" w:rsidR="00061D53" w:rsidRPr="00060136" w:rsidRDefault="00061D53" w:rsidP="00061D53">
            <w:pPr>
              <w:pStyle w:val="NoSpacing"/>
              <w:rPr>
                <w:rFonts w:ascii="Arial Narrow" w:hAnsi="Arial Narrow" w:cs="∞ˆÕ‡˛"/>
                <w:sz w:val="22"/>
                <w:szCs w:val="22"/>
              </w:rPr>
            </w:pPr>
            <w:r w:rsidRPr="00060136">
              <w:rPr>
                <w:rFonts w:ascii="Arial Narrow" w:hAnsi="Arial Narrow" w:cs="∞ˆÕ‡˛"/>
                <w:sz w:val="22"/>
                <w:szCs w:val="22"/>
              </w:rPr>
              <w:t>Database Design, Data Quality Assessment, Predictive Analyses, Pattern &amp; Trend identification</w:t>
            </w:r>
          </w:p>
          <w:p w14:paraId="12F71D86" w14:textId="3519D801" w:rsidR="00061D53" w:rsidRDefault="00061D53" w:rsidP="00061D53">
            <w:pPr>
              <w:pStyle w:val="NoSpacing"/>
              <w:rPr>
                <w:rFonts w:ascii="Arial Narrow" w:hAnsi="Arial Narrow" w:cs="∞ˆÕ‡˛"/>
                <w:sz w:val="22"/>
                <w:szCs w:val="22"/>
              </w:rPr>
            </w:pPr>
            <w:r w:rsidRPr="00060136">
              <w:rPr>
                <w:rFonts w:ascii="Arial Narrow" w:hAnsi="Arial Narrow" w:cs="∞ˆÕ‡˛"/>
                <w:sz w:val="22"/>
                <w:szCs w:val="22"/>
              </w:rPr>
              <w:t>Data Visualization</w:t>
            </w:r>
            <w:r w:rsidR="00BC3D62">
              <w:rPr>
                <w:rFonts w:ascii="Arial Narrow" w:hAnsi="Arial Narrow" w:cs="∞ˆÕ‡˛"/>
                <w:sz w:val="22"/>
                <w:szCs w:val="22"/>
              </w:rPr>
              <w:t xml:space="preserve">, Qlik, Tableau, </w:t>
            </w:r>
            <w:proofErr w:type="spellStart"/>
            <w:r w:rsidR="00BC3D62">
              <w:rPr>
                <w:rFonts w:ascii="Arial Narrow" w:hAnsi="Arial Narrow" w:cs="∞ˆÕ‡˛"/>
                <w:sz w:val="22"/>
                <w:szCs w:val="22"/>
              </w:rPr>
              <w:t>PowerBI</w:t>
            </w:r>
            <w:proofErr w:type="spellEnd"/>
            <w:r w:rsidR="00BC3D62">
              <w:rPr>
                <w:rFonts w:ascii="Arial Narrow" w:hAnsi="Arial Narrow" w:cs="∞ˆÕ‡˛"/>
                <w:sz w:val="22"/>
                <w:szCs w:val="22"/>
              </w:rPr>
              <w:t>, Oracle Apex</w:t>
            </w:r>
          </w:p>
          <w:p w14:paraId="2D344C5D" w14:textId="77777777" w:rsidR="007532F0" w:rsidRPr="00060136" w:rsidRDefault="007532F0" w:rsidP="00061D53">
            <w:pPr>
              <w:pStyle w:val="NoSpacing"/>
              <w:rPr>
                <w:rFonts w:ascii="Arial Narrow" w:hAnsi="Arial Narrow" w:cs="∞ˆÕ‡˛"/>
                <w:sz w:val="22"/>
                <w:szCs w:val="22"/>
              </w:rPr>
            </w:pPr>
          </w:p>
          <w:p w14:paraId="4A62457B" w14:textId="77777777" w:rsidR="00061D53" w:rsidRDefault="00061D53" w:rsidP="00061D53">
            <w:pPr>
              <w:pStyle w:val="NoSpacing"/>
              <w:rPr>
                <w:rFonts w:ascii="Arial Narrow" w:hAnsi="Arial Narrow" w:cs="∞ˆÕ‡˛"/>
                <w:sz w:val="22"/>
                <w:szCs w:val="22"/>
              </w:rPr>
            </w:pPr>
            <w:r w:rsidRPr="00060136"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>Computer</w:t>
            </w:r>
            <w:r w:rsidRPr="00060136">
              <w:rPr>
                <w:rFonts w:ascii="Arial Narrow" w:hAnsi="Arial Narrow" w:cs="∞ˆÕ‡˛"/>
                <w:sz w:val="22"/>
                <w:szCs w:val="22"/>
              </w:rPr>
              <w:t xml:space="preserve"> </w:t>
            </w:r>
            <w:r w:rsidRPr="00060136"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>Science</w:t>
            </w:r>
            <w:r w:rsidRPr="00060136"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ab/>
            </w:r>
            <w:r w:rsidRPr="00060136">
              <w:rPr>
                <w:rFonts w:ascii="Arial Narrow" w:hAnsi="Arial Narrow" w:cs="∞ˆÕ‡˛"/>
                <w:sz w:val="22"/>
                <w:szCs w:val="22"/>
              </w:rPr>
              <w:tab/>
            </w:r>
          </w:p>
          <w:p w14:paraId="3B8073EF" w14:textId="71D128BE" w:rsidR="007756D8" w:rsidRDefault="00061D53" w:rsidP="007756D8">
            <w:pPr>
              <w:pStyle w:val="NoSpacing"/>
              <w:rPr>
                <w:rFonts w:ascii="Arial Narrow" w:hAnsi="Arial Narrow" w:cs="∞ˆÕ‡˛"/>
                <w:sz w:val="22"/>
                <w:szCs w:val="22"/>
              </w:rPr>
            </w:pPr>
            <w:r w:rsidRPr="00060136">
              <w:rPr>
                <w:rFonts w:ascii="Arial Narrow" w:hAnsi="Arial Narrow" w:cs="∞ˆÕ‡˛"/>
                <w:sz w:val="22"/>
                <w:szCs w:val="22"/>
              </w:rPr>
              <w:t xml:space="preserve">Linux Scripting, R, Python &amp; Java, </w:t>
            </w:r>
            <w:r w:rsidR="00BC3D62">
              <w:rPr>
                <w:rFonts w:ascii="Arial Narrow" w:hAnsi="Arial Narrow" w:cs="∞ˆÕ‡˛"/>
                <w:sz w:val="22"/>
                <w:szCs w:val="22"/>
              </w:rPr>
              <w:t>AWS</w:t>
            </w:r>
            <w:r w:rsidRPr="00060136">
              <w:rPr>
                <w:rFonts w:ascii="Arial Narrow" w:hAnsi="Arial Narrow" w:cs="∞ˆÕ‡˛"/>
                <w:sz w:val="22"/>
                <w:szCs w:val="22"/>
              </w:rPr>
              <w:t>, Advance Excel, Oracle, Hadoop, Pig</w:t>
            </w:r>
            <w:r w:rsidR="007756D8">
              <w:rPr>
                <w:rFonts w:ascii="Arial Narrow" w:hAnsi="Arial Narrow" w:cs="∞ˆÕ‡˛"/>
                <w:sz w:val="22"/>
                <w:szCs w:val="22"/>
              </w:rPr>
              <w:t xml:space="preserve">, Hive, HBase, Cassandra </w:t>
            </w:r>
          </w:p>
          <w:p w14:paraId="37105447" w14:textId="49EC5BEF" w:rsidR="00061D53" w:rsidRPr="00060136" w:rsidRDefault="00061D53" w:rsidP="00061D53">
            <w:pPr>
              <w:pStyle w:val="NoSpacing"/>
              <w:rPr>
                <w:rFonts w:ascii="Arial Narrow" w:hAnsi="Arial Narrow" w:cs="∞ˆÕ‡˛"/>
                <w:sz w:val="22"/>
                <w:szCs w:val="22"/>
              </w:rPr>
            </w:pPr>
            <w:r w:rsidRPr="00060136">
              <w:rPr>
                <w:rFonts w:ascii="Arial Narrow" w:hAnsi="Arial Narrow" w:cs="∞ˆÕ‡˛"/>
                <w:sz w:val="22"/>
                <w:szCs w:val="22"/>
              </w:rPr>
              <w:t xml:space="preserve"> </w:t>
            </w:r>
          </w:p>
          <w:p w14:paraId="087E0468" w14:textId="77777777" w:rsidR="00061D53" w:rsidRPr="000A3ACD" w:rsidRDefault="00061D53" w:rsidP="00061D53">
            <w:pPr>
              <w:pStyle w:val="NoSpacing"/>
              <w:rPr>
                <w:rFonts w:ascii="Arial Narrow" w:hAnsi="Arial Narrow" w:cs="∞ˆÕ‡˛"/>
                <w:b/>
                <w:bCs/>
                <w:sz w:val="22"/>
                <w:szCs w:val="22"/>
              </w:rPr>
            </w:pPr>
            <w:r w:rsidRPr="00060136"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ab/>
            </w:r>
          </w:p>
          <w:p w14:paraId="657BD0BD" w14:textId="77777777" w:rsidR="00061D53" w:rsidRDefault="00061D53" w:rsidP="00061D53">
            <w:pPr>
              <w:pStyle w:val="NoSpacing"/>
              <w:rPr>
                <w:rFonts w:ascii="Arial Narrow" w:hAnsi="Arial Narrow" w:cs="∞ˆÕ‡˛"/>
                <w:b/>
                <w:bCs/>
                <w:sz w:val="22"/>
                <w:szCs w:val="22"/>
              </w:rPr>
            </w:pPr>
            <w:r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 xml:space="preserve">Soft Skill &amp; </w:t>
            </w:r>
            <w:r w:rsidRPr="00060136"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>Management</w:t>
            </w:r>
            <w:r w:rsidRPr="00060136"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ab/>
            </w:r>
          </w:p>
          <w:p w14:paraId="5A03BD06" w14:textId="77777777" w:rsidR="00061D53" w:rsidRPr="00060136" w:rsidRDefault="00061D53" w:rsidP="00061D53">
            <w:pPr>
              <w:pStyle w:val="NoSpacing"/>
              <w:rPr>
                <w:rFonts w:ascii="Arial Narrow" w:hAnsi="Arial Narrow" w:cs="∞ˆÕ‡˛"/>
                <w:sz w:val="22"/>
                <w:szCs w:val="22"/>
              </w:rPr>
            </w:pPr>
            <w:r w:rsidRPr="00060136">
              <w:rPr>
                <w:rFonts w:ascii="Arial Narrow" w:hAnsi="Arial Narrow" w:cs="∞ˆÕ‡˛"/>
                <w:sz w:val="22"/>
                <w:szCs w:val="22"/>
              </w:rPr>
              <w:t xml:space="preserve">Project Management, Research design, Communication skills, </w:t>
            </w:r>
            <w:r>
              <w:rPr>
                <w:rFonts w:ascii="Arial Narrow" w:hAnsi="Arial Narrow" w:cs="∞ˆÕ‡˛"/>
                <w:sz w:val="22"/>
                <w:szCs w:val="22"/>
              </w:rPr>
              <w:t xml:space="preserve">Problem Solving, Negotiation </w:t>
            </w:r>
          </w:p>
          <w:p w14:paraId="5C776B44" w14:textId="77777777" w:rsidR="00741125" w:rsidRDefault="00741125" w:rsidP="00061D53">
            <w:pPr>
              <w:pStyle w:val="NoSpacing"/>
            </w:pPr>
          </w:p>
          <w:p w14:paraId="6C5AF29B" w14:textId="77777777" w:rsidR="00F26024" w:rsidRPr="00333CD3" w:rsidRDefault="00F26024" w:rsidP="00F26024">
            <w:pPr>
              <w:pStyle w:val="Heading3"/>
            </w:pPr>
            <w:r>
              <w:t>Certification</w:t>
            </w:r>
          </w:p>
          <w:p w14:paraId="781A1B84" w14:textId="77777777" w:rsidR="00F26024" w:rsidRDefault="00F26024" w:rsidP="00061D53">
            <w:pPr>
              <w:pStyle w:val="NoSpacing"/>
            </w:pPr>
          </w:p>
          <w:p w14:paraId="1C9E96DC" w14:textId="77777777" w:rsidR="00F26024" w:rsidRPr="00060136" w:rsidRDefault="00F26024" w:rsidP="006C3E5F">
            <w:pPr>
              <w:pStyle w:val="NoSpacing"/>
              <w:numPr>
                <w:ilvl w:val="0"/>
                <w:numId w:val="3"/>
              </w:numPr>
              <w:rPr>
                <w:rFonts w:ascii="Arial Narrow" w:hAnsi="Arial Narrow" w:cs="∞ˆÕ‡˛"/>
                <w:sz w:val="22"/>
                <w:szCs w:val="22"/>
              </w:rPr>
            </w:pPr>
            <w:r w:rsidRPr="00060136">
              <w:rPr>
                <w:rFonts w:ascii="Arial Narrow" w:hAnsi="Arial Narrow" w:cs="∞ˆÕ‡˛"/>
                <w:sz w:val="22"/>
                <w:szCs w:val="22"/>
              </w:rPr>
              <w:t xml:space="preserve">2020 </w:t>
            </w:r>
            <w:r>
              <w:rPr>
                <w:rFonts w:ascii="Arial Narrow" w:hAnsi="Arial Narrow" w:cs="∞ˆÕ‡˛"/>
                <w:sz w:val="22"/>
                <w:szCs w:val="22"/>
              </w:rPr>
              <w:t xml:space="preserve">DASCA </w:t>
            </w:r>
            <w:r w:rsidRPr="00060136">
              <w:rPr>
                <w:rFonts w:ascii="Arial Narrow" w:hAnsi="Arial Narrow" w:cs="∞ˆÕ‡˛"/>
                <w:sz w:val="22"/>
                <w:szCs w:val="22"/>
              </w:rPr>
              <w:t>Certified Senior Big Data Analyst (SBDA)</w:t>
            </w:r>
          </w:p>
          <w:p w14:paraId="0B0E2BCD" w14:textId="77777777" w:rsidR="00F26024" w:rsidRDefault="00F26024" w:rsidP="006C3E5F">
            <w:pPr>
              <w:pStyle w:val="NoSpacing"/>
              <w:numPr>
                <w:ilvl w:val="0"/>
                <w:numId w:val="3"/>
              </w:numPr>
              <w:rPr>
                <w:rFonts w:ascii="Arial Narrow" w:hAnsi="Arial Narrow" w:cs="∞ˆÕ‡˛"/>
                <w:sz w:val="22"/>
                <w:szCs w:val="22"/>
              </w:rPr>
            </w:pPr>
            <w:r w:rsidRPr="00060136">
              <w:rPr>
                <w:rFonts w:ascii="Arial Narrow" w:hAnsi="Arial Narrow" w:cs="∞ˆÕ‡˛"/>
                <w:sz w:val="22"/>
                <w:szCs w:val="22"/>
              </w:rPr>
              <w:t xml:space="preserve">2020 AWS Certified Cloud Practitioner </w:t>
            </w:r>
          </w:p>
          <w:p w14:paraId="39B2FB97" w14:textId="77777777" w:rsidR="00F26024" w:rsidRDefault="00F26024" w:rsidP="006C3E5F">
            <w:pPr>
              <w:pStyle w:val="NoSpacing"/>
              <w:numPr>
                <w:ilvl w:val="0"/>
                <w:numId w:val="3"/>
              </w:numPr>
              <w:rPr>
                <w:rFonts w:ascii="Arial Narrow" w:hAnsi="Arial Narrow" w:cs="∞ˆÕ‡˛"/>
                <w:sz w:val="22"/>
                <w:szCs w:val="22"/>
              </w:rPr>
            </w:pPr>
            <w:r w:rsidRPr="00060136">
              <w:rPr>
                <w:rFonts w:ascii="Arial Narrow" w:hAnsi="Arial Narrow" w:cs="∞ˆÕ‡˛"/>
                <w:sz w:val="22"/>
                <w:szCs w:val="22"/>
              </w:rPr>
              <w:t xml:space="preserve">2008 Certified Project Management </w:t>
            </w:r>
            <w:r>
              <w:rPr>
                <w:rFonts w:ascii="Arial Narrow" w:hAnsi="Arial Narrow" w:cs="∞ˆÕ‡˛"/>
                <w:sz w:val="22"/>
                <w:szCs w:val="22"/>
              </w:rPr>
              <w:t xml:space="preserve">  </w:t>
            </w:r>
            <w:r w:rsidRPr="00060136">
              <w:rPr>
                <w:rFonts w:ascii="Arial Narrow" w:hAnsi="Arial Narrow" w:cs="∞ˆÕ‡˛"/>
                <w:sz w:val="22"/>
                <w:szCs w:val="22"/>
              </w:rPr>
              <w:t xml:space="preserve">Professional </w:t>
            </w:r>
          </w:p>
          <w:p w14:paraId="226A9877" w14:textId="77777777" w:rsidR="00F26024" w:rsidRDefault="00F26024" w:rsidP="006C3E5F">
            <w:pPr>
              <w:pStyle w:val="NoSpacing"/>
              <w:numPr>
                <w:ilvl w:val="0"/>
                <w:numId w:val="3"/>
              </w:numPr>
              <w:rPr>
                <w:rFonts w:ascii="Arial Narrow" w:hAnsi="Arial Narrow" w:cs="∞ˆÕ‡˛"/>
                <w:sz w:val="22"/>
                <w:szCs w:val="22"/>
              </w:rPr>
            </w:pPr>
            <w:r w:rsidRPr="00060136">
              <w:rPr>
                <w:rFonts w:ascii="Arial Narrow" w:hAnsi="Arial Narrow" w:cs="∞ˆÕ‡˛"/>
                <w:sz w:val="22"/>
                <w:szCs w:val="22"/>
              </w:rPr>
              <w:t>2007 Certified Web Component Developer for Java EE Platform</w:t>
            </w:r>
          </w:p>
          <w:p w14:paraId="6E67C114" w14:textId="77777777" w:rsidR="00F26024" w:rsidRPr="00060136" w:rsidRDefault="00F26024" w:rsidP="006C3E5F">
            <w:pPr>
              <w:pStyle w:val="NoSpacing"/>
              <w:numPr>
                <w:ilvl w:val="0"/>
                <w:numId w:val="3"/>
              </w:numPr>
              <w:rPr>
                <w:rFonts w:ascii="Arial Narrow" w:hAnsi="Arial Narrow" w:cs="∞ˆÕ‡˛"/>
                <w:sz w:val="22"/>
                <w:szCs w:val="22"/>
              </w:rPr>
            </w:pPr>
            <w:r w:rsidRPr="00060136">
              <w:rPr>
                <w:rFonts w:ascii="Arial Narrow" w:hAnsi="Arial Narrow" w:cs="∞ˆÕ‡˛"/>
                <w:sz w:val="22"/>
                <w:szCs w:val="22"/>
              </w:rPr>
              <w:t>2006 Certified Java Programmer</w:t>
            </w:r>
          </w:p>
          <w:p w14:paraId="1D6710C8" w14:textId="77777777" w:rsidR="006C3E5F" w:rsidRPr="008A1D2D" w:rsidRDefault="00F26024" w:rsidP="00061D53">
            <w:pPr>
              <w:pStyle w:val="NoSpacing"/>
              <w:numPr>
                <w:ilvl w:val="0"/>
                <w:numId w:val="3"/>
              </w:numPr>
              <w:rPr>
                <w:rFonts w:ascii="Arial Narrow" w:hAnsi="Arial Narrow" w:cs="∞ˆÕ‡˛"/>
                <w:sz w:val="22"/>
                <w:szCs w:val="22"/>
              </w:rPr>
            </w:pPr>
            <w:r w:rsidRPr="00060136">
              <w:rPr>
                <w:rFonts w:ascii="Arial Narrow" w:hAnsi="Arial Narrow" w:cs="∞ˆÕ‡˛"/>
                <w:sz w:val="22"/>
                <w:szCs w:val="22"/>
              </w:rPr>
              <w:lastRenderedPageBreak/>
              <w:t>2006 Oracle Certified Associat</w:t>
            </w:r>
            <w:r w:rsidR="008A1D2D">
              <w:rPr>
                <w:rFonts w:ascii="Arial Narrow" w:hAnsi="Arial Narrow" w:cs="∞ˆÕ‡˛"/>
                <w:sz w:val="22"/>
                <w:szCs w:val="22"/>
              </w:rPr>
              <w:t>e</w:t>
            </w:r>
          </w:p>
          <w:p w14:paraId="15FB8D85" w14:textId="77777777" w:rsidR="001447FA" w:rsidRPr="00333CD3" w:rsidRDefault="001447FA" w:rsidP="001447FA">
            <w:pPr>
              <w:pStyle w:val="Heading3"/>
            </w:pPr>
            <w:r>
              <w:t>MOOC</w:t>
            </w:r>
          </w:p>
          <w:p w14:paraId="6E70D804" w14:textId="77777777" w:rsidR="001447FA" w:rsidRDefault="001447FA" w:rsidP="00061D53">
            <w:pPr>
              <w:pStyle w:val="NoSpacing"/>
            </w:pPr>
          </w:p>
          <w:p w14:paraId="7A1C1433" w14:textId="77777777" w:rsidR="001447FA" w:rsidRPr="006C3E5F" w:rsidRDefault="001447FA" w:rsidP="001447FA">
            <w:pPr>
              <w:pStyle w:val="NoSpacing"/>
              <w:rPr>
                <w:sz w:val="24"/>
                <w:szCs w:val="24"/>
              </w:rPr>
            </w:pPr>
            <w:r w:rsidRPr="006C3E5F">
              <w:rPr>
                <w:rFonts w:ascii="Arial Narrow" w:hAnsi="Arial Narrow" w:cs="∞ˆÕ‡˛"/>
                <w:b/>
                <w:bCs/>
                <w:sz w:val="24"/>
                <w:szCs w:val="24"/>
              </w:rPr>
              <w:t xml:space="preserve">John Hopkins University </w:t>
            </w:r>
            <w:r w:rsidRPr="006C3E5F">
              <w:rPr>
                <w:rFonts w:ascii="Arial Narrow" w:hAnsi="Arial Narrow" w:cs="∞ˆÕ‡˛"/>
                <w:b/>
                <w:bCs/>
                <w:sz w:val="24"/>
                <w:szCs w:val="24"/>
              </w:rPr>
              <w:tab/>
              <w:t xml:space="preserve"> </w:t>
            </w:r>
          </w:p>
          <w:p w14:paraId="223FE762" w14:textId="77777777" w:rsidR="001447FA" w:rsidRDefault="001447FA" w:rsidP="006C3E5F">
            <w:pPr>
              <w:pStyle w:val="NoSpacing"/>
              <w:numPr>
                <w:ilvl w:val="0"/>
                <w:numId w:val="3"/>
              </w:numPr>
              <w:rPr>
                <w:rFonts w:ascii="Arial Narrow" w:hAnsi="Arial Narrow" w:cs="∞ˆÕ‡˛"/>
                <w:sz w:val="22"/>
                <w:szCs w:val="22"/>
              </w:rPr>
            </w:pPr>
            <w:r w:rsidRPr="00060136">
              <w:rPr>
                <w:rFonts w:ascii="Arial Narrow" w:hAnsi="Arial Narrow" w:cs="∞ˆÕ‡˛"/>
                <w:sz w:val="22"/>
                <w:szCs w:val="22"/>
              </w:rPr>
              <w:t>Data Science Toolbox</w:t>
            </w:r>
          </w:p>
          <w:p w14:paraId="089C6203" w14:textId="77777777" w:rsidR="001447FA" w:rsidRDefault="001447FA" w:rsidP="006C3E5F">
            <w:pPr>
              <w:pStyle w:val="NoSpacing"/>
              <w:numPr>
                <w:ilvl w:val="0"/>
                <w:numId w:val="3"/>
              </w:numPr>
              <w:rPr>
                <w:rFonts w:ascii="Arial Narrow" w:hAnsi="Arial Narrow" w:cs="∞ˆÕ‡˛"/>
                <w:sz w:val="22"/>
                <w:szCs w:val="22"/>
              </w:rPr>
            </w:pPr>
            <w:r w:rsidRPr="00060136">
              <w:rPr>
                <w:rFonts w:ascii="Arial Narrow" w:hAnsi="Arial Narrow" w:cs="∞ˆÕ‡˛"/>
                <w:sz w:val="22"/>
                <w:szCs w:val="22"/>
              </w:rPr>
              <w:t>R Programming</w:t>
            </w:r>
            <w:r w:rsidRPr="00060136">
              <w:rPr>
                <w:rFonts w:ascii="Arial Narrow" w:hAnsi="Arial Narrow" w:cs="∞ˆÕ‡˛"/>
                <w:sz w:val="22"/>
                <w:szCs w:val="22"/>
              </w:rPr>
              <w:tab/>
            </w:r>
          </w:p>
          <w:p w14:paraId="7268C489" w14:textId="77777777" w:rsidR="001447FA" w:rsidRPr="00060136" w:rsidRDefault="001447FA" w:rsidP="006C3E5F">
            <w:pPr>
              <w:pStyle w:val="NoSpacing"/>
              <w:numPr>
                <w:ilvl w:val="0"/>
                <w:numId w:val="3"/>
              </w:numPr>
              <w:rPr>
                <w:rFonts w:ascii="Arial Narrow" w:hAnsi="Arial Narrow" w:cs="∞ˆÕ‡˛"/>
                <w:sz w:val="22"/>
                <w:szCs w:val="22"/>
              </w:rPr>
            </w:pPr>
            <w:r w:rsidRPr="00060136">
              <w:rPr>
                <w:rFonts w:ascii="Arial Narrow" w:hAnsi="Arial Narrow" w:cs="∞ˆÕ‡˛"/>
                <w:sz w:val="22"/>
                <w:szCs w:val="22"/>
              </w:rPr>
              <w:t>Introduction to Big Data</w:t>
            </w:r>
          </w:p>
          <w:p w14:paraId="3848A57F" w14:textId="77777777" w:rsidR="001447FA" w:rsidRPr="00060136" w:rsidRDefault="001447FA" w:rsidP="006C3E5F">
            <w:pPr>
              <w:pStyle w:val="NoSpacing"/>
              <w:numPr>
                <w:ilvl w:val="0"/>
                <w:numId w:val="3"/>
              </w:numPr>
              <w:rPr>
                <w:rFonts w:ascii="Arial Narrow" w:hAnsi="Arial Narrow" w:cs="∞ˆÕ‡˛"/>
                <w:sz w:val="22"/>
                <w:szCs w:val="22"/>
              </w:rPr>
            </w:pPr>
            <w:r w:rsidRPr="00060136">
              <w:rPr>
                <w:rFonts w:ascii="Arial Narrow" w:hAnsi="Arial Narrow" w:cs="∞ˆÕ‡˛"/>
                <w:sz w:val="22"/>
                <w:szCs w:val="22"/>
              </w:rPr>
              <w:t>Exploratory Data Analysis</w:t>
            </w:r>
          </w:p>
          <w:p w14:paraId="5601B800" w14:textId="77777777" w:rsidR="001447FA" w:rsidRPr="00060136" w:rsidRDefault="001447FA" w:rsidP="006C3E5F">
            <w:pPr>
              <w:pStyle w:val="NoSpacing"/>
              <w:numPr>
                <w:ilvl w:val="0"/>
                <w:numId w:val="3"/>
              </w:numPr>
              <w:rPr>
                <w:rFonts w:ascii="Arial Narrow" w:hAnsi="Arial Narrow" w:cs="∞ˆÕ‡˛"/>
                <w:sz w:val="22"/>
                <w:szCs w:val="22"/>
              </w:rPr>
            </w:pPr>
            <w:r w:rsidRPr="00060136">
              <w:rPr>
                <w:rFonts w:ascii="Arial Narrow" w:hAnsi="Arial Narrow" w:cs="∞ˆÕ‡˛"/>
                <w:sz w:val="22"/>
                <w:szCs w:val="22"/>
              </w:rPr>
              <w:t>Statistical Inference</w:t>
            </w:r>
          </w:p>
          <w:p w14:paraId="1AFCC10D" w14:textId="77777777" w:rsidR="001447FA" w:rsidRPr="00060136" w:rsidRDefault="001447FA" w:rsidP="006C3E5F">
            <w:pPr>
              <w:pStyle w:val="NoSpacing"/>
              <w:numPr>
                <w:ilvl w:val="0"/>
                <w:numId w:val="3"/>
              </w:numPr>
              <w:rPr>
                <w:rFonts w:ascii="Arial Narrow" w:hAnsi="Arial Narrow" w:cs="∞ˆÕ‡˛"/>
                <w:sz w:val="22"/>
                <w:szCs w:val="22"/>
              </w:rPr>
            </w:pPr>
            <w:r w:rsidRPr="00060136">
              <w:rPr>
                <w:rFonts w:ascii="Arial Narrow" w:hAnsi="Arial Narrow" w:cs="∞ˆÕ‡˛"/>
                <w:sz w:val="22"/>
                <w:szCs w:val="22"/>
              </w:rPr>
              <w:t>Regression Model</w:t>
            </w:r>
          </w:p>
          <w:p w14:paraId="6D86DC86" w14:textId="77777777" w:rsidR="001447FA" w:rsidRDefault="001447FA" w:rsidP="006C3E5F">
            <w:pPr>
              <w:pStyle w:val="NoSpacing"/>
              <w:numPr>
                <w:ilvl w:val="0"/>
                <w:numId w:val="3"/>
              </w:numPr>
              <w:rPr>
                <w:rFonts w:ascii="Arial Narrow" w:hAnsi="Arial Narrow" w:cs="∞ˆÕ‡˛"/>
                <w:sz w:val="22"/>
                <w:szCs w:val="22"/>
              </w:rPr>
            </w:pPr>
            <w:r w:rsidRPr="00060136">
              <w:rPr>
                <w:rFonts w:ascii="Arial Narrow" w:hAnsi="Arial Narrow" w:cs="∞ˆÕ‡˛"/>
                <w:sz w:val="22"/>
                <w:szCs w:val="22"/>
              </w:rPr>
              <w:t>Reproducible Research</w:t>
            </w:r>
          </w:p>
          <w:p w14:paraId="69C6E17C" w14:textId="77777777" w:rsidR="001447FA" w:rsidRDefault="001447FA" w:rsidP="006C3E5F">
            <w:pPr>
              <w:pStyle w:val="NoSpacing"/>
              <w:numPr>
                <w:ilvl w:val="0"/>
                <w:numId w:val="3"/>
              </w:numPr>
              <w:rPr>
                <w:rFonts w:ascii="Arial Narrow" w:hAnsi="Arial Narrow" w:cs="∞ˆÕ‡˛"/>
                <w:sz w:val="22"/>
                <w:szCs w:val="22"/>
              </w:rPr>
            </w:pPr>
            <w:r w:rsidRPr="00060136">
              <w:rPr>
                <w:rFonts w:ascii="Arial Narrow" w:hAnsi="Arial Narrow" w:cs="∞ˆÕ‡˛"/>
                <w:sz w:val="22"/>
                <w:szCs w:val="22"/>
              </w:rPr>
              <w:t xml:space="preserve">Practical Machine Learning </w:t>
            </w:r>
          </w:p>
          <w:p w14:paraId="0DC545F7" w14:textId="77777777" w:rsidR="006C3E5F" w:rsidRPr="00060136" w:rsidRDefault="006C3E5F" w:rsidP="001447FA">
            <w:pPr>
              <w:pStyle w:val="NoSpacing"/>
              <w:rPr>
                <w:rFonts w:ascii="Arial Narrow" w:hAnsi="Arial Narrow" w:cs="∞ˆÕ‡˛"/>
                <w:sz w:val="22"/>
                <w:szCs w:val="22"/>
              </w:rPr>
            </w:pPr>
          </w:p>
          <w:p w14:paraId="6419C821" w14:textId="77777777" w:rsidR="001447FA" w:rsidRPr="006C3E5F" w:rsidRDefault="006C3E5F" w:rsidP="00061D53">
            <w:pPr>
              <w:pStyle w:val="NoSpacing"/>
              <w:rPr>
                <w:sz w:val="24"/>
                <w:szCs w:val="24"/>
              </w:rPr>
            </w:pPr>
            <w:r w:rsidRPr="006C3E5F">
              <w:rPr>
                <w:sz w:val="24"/>
                <w:szCs w:val="24"/>
              </w:rPr>
              <w:t>University of California, San Diego</w:t>
            </w:r>
          </w:p>
          <w:p w14:paraId="4C1F8B0E" w14:textId="77777777" w:rsidR="001447FA" w:rsidRDefault="001447FA" w:rsidP="006C3E5F">
            <w:pPr>
              <w:pStyle w:val="NoSpacing"/>
              <w:numPr>
                <w:ilvl w:val="0"/>
                <w:numId w:val="3"/>
              </w:numPr>
              <w:rPr>
                <w:rFonts w:ascii="Arial Narrow" w:hAnsi="Arial Narrow" w:cs="∞ˆÕ‡˛"/>
                <w:sz w:val="22"/>
                <w:szCs w:val="22"/>
              </w:rPr>
            </w:pPr>
            <w:r w:rsidRPr="00060136">
              <w:rPr>
                <w:rFonts w:ascii="Arial Narrow" w:hAnsi="Arial Narrow" w:cs="∞ˆÕ‡˛"/>
                <w:sz w:val="22"/>
                <w:szCs w:val="22"/>
              </w:rPr>
              <w:t>Introduction to Big Data Analytics</w:t>
            </w:r>
            <w:r w:rsidRPr="00060136">
              <w:rPr>
                <w:rFonts w:ascii="Arial Narrow" w:hAnsi="Arial Narrow" w:cs="∞ˆÕ‡˛"/>
                <w:sz w:val="22"/>
                <w:szCs w:val="22"/>
              </w:rPr>
              <w:tab/>
            </w:r>
          </w:p>
          <w:p w14:paraId="71267598" w14:textId="77777777" w:rsidR="001447FA" w:rsidRDefault="001447FA" w:rsidP="006C3E5F">
            <w:pPr>
              <w:pStyle w:val="NoSpacing"/>
              <w:numPr>
                <w:ilvl w:val="0"/>
                <w:numId w:val="3"/>
              </w:numPr>
              <w:rPr>
                <w:rFonts w:ascii="Arial Narrow" w:hAnsi="Arial Narrow" w:cs="∞ˆÕ‡˛"/>
                <w:sz w:val="22"/>
                <w:szCs w:val="22"/>
              </w:rPr>
            </w:pPr>
            <w:r w:rsidRPr="00060136">
              <w:rPr>
                <w:rFonts w:ascii="Arial Narrow" w:hAnsi="Arial Narrow" w:cs="∞ˆÕ‡˛"/>
                <w:sz w:val="22"/>
                <w:szCs w:val="22"/>
              </w:rPr>
              <w:t>Hadoop Platform and Application Framework</w:t>
            </w:r>
          </w:p>
          <w:p w14:paraId="6B7A3C6E" w14:textId="77777777" w:rsidR="00CC67FC" w:rsidRPr="00CC67FC" w:rsidRDefault="00CC67FC" w:rsidP="00CC67FC">
            <w:pPr>
              <w:pStyle w:val="NoSpacing"/>
              <w:rPr>
                <w:sz w:val="24"/>
                <w:szCs w:val="24"/>
              </w:rPr>
            </w:pPr>
            <w:r w:rsidRPr="00CC67FC">
              <w:rPr>
                <w:sz w:val="24"/>
                <w:szCs w:val="24"/>
              </w:rPr>
              <w:t>University of Alberta</w:t>
            </w:r>
          </w:p>
          <w:p w14:paraId="4B6D3DAC" w14:textId="77777777" w:rsidR="00CC67FC" w:rsidRDefault="00CC67FC" w:rsidP="00CC67FC">
            <w:pPr>
              <w:pStyle w:val="NoSpacing"/>
              <w:numPr>
                <w:ilvl w:val="0"/>
                <w:numId w:val="3"/>
              </w:numPr>
              <w:rPr>
                <w:rFonts w:ascii="Arial Narrow" w:hAnsi="Arial Narrow" w:cs="∞ˆÕ‡˛"/>
                <w:sz w:val="22"/>
                <w:szCs w:val="22"/>
              </w:rPr>
            </w:pPr>
            <w:r>
              <w:rPr>
                <w:rFonts w:ascii="Arial Narrow" w:hAnsi="Arial Narrow" w:cs="∞ˆÕ‡˛"/>
                <w:sz w:val="22"/>
                <w:szCs w:val="22"/>
              </w:rPr>
              <w:t>Object Oriented Design</w:t>
            </w:r>
          </w:p>
          <w:p w14:paraId="38E3D71C" w14:textId="77777777" w:rsidR="00CC67FC" w:rsidRDefault="00CC67FC" w:rsidP="00CC67FC">
            <w:pPr>
              <w:pStyle w:val="NoSpacing"/>
              <w:numPr>
                <w:ilvl w:val="0"/>
                <w:numId w:val="3"/>
              </w:numPr>
              <w:rPr>
                <w:rFonts w:ascii="Arial Narrow" w:hAnsi="Arial Narrow" w:cs="∞ˆÕ‡˛"/>
                <w:sz w:val="22"/>
                <w:szCs w:val="22"/>
              </w:rPr>
            </w:pPr>
            <w:r>
              <w:rPr>
                <w:rFonts w:ascii="Arial Narrow" w:hAnsi="Arial Narrow" w:cs="∞ˆÕ‡˛"/>
                <w:sz w:val="22"/>
                <w:szCs w:val="22"/>
              </w:rPr>
              <w:t>Design Patterns</w:t>
            </w:r>
          </w:p>
          <w:p w14:paraId="17C02F08" w14:textId="77777777" w:rsidR="00CC67FC" w:rsidRDefault="00CC67FC" w:rsidP="00CC67FC">
            <w:pPr>
              <w:pStyle w:val="NoSpacing"/>
              <w:numPr>
                <w:ilvl w:val="0"/>
                <w:numId w:val="3"/>
              </w:numPr>
              <w:rPr>
                <w:rFonts w:ascii="Arial Narrow" w:hAnsi="Arial Narrow" w:cs="∞ˆÕ‡˛"/>
                <w:sz w:val="22"/>
                <w:szCs w:val="22"/>
              </w:rPr>
            </w:pPr>
            <w:r>
              <w:rPr>
                <w:rFonts w:ascii="Arial Narrow" w:hAnsi="Arial Narrow" w:cs="∞ˆÕ‡˛"/>
                <w:sz w:val="22"/>
                <w:szCs w:val="22"/>
              </w:rPr>
              <w:t>Software Architecture</w:t>
            </w:r>
          </w:p>
          <w:p w14:paraId="42D901ED" w14:textId="77777777" w:rsidR="00CC67FC" w:rsidRPr="00060136" w:rsidRDefault="00CC67FC" w:rsidP="00CC67FC">
            <w:pPr>
              <w:pStyle w:val="NoSpacing"/>
              <w:numPr>
                <w:ilvl w:val="0"/>
                <w:numId w:val="3"/>
              </w:numPr>
              <w:rPr>
                <w:rFonts w:ascii="Arial Narrow" w:hAnsi="Arial Narrow" w:cs="∞ˆÕ‡˛"/>
                <w:sz w:val="22"/>
                <w:szCs w:val="22"/>
              </w:rPr>
            </w:pPr>
            <w:r>
              <w:rPr>
                <w:rFonts w:ascii="Arial Narrow" w:hAnsi="Arial Narrow" w:cs="∞ˆÕ‡˛"/>
                <w:sz w:val="22"/>
                <w:szCs w:val="22"/>
              </w:rPr>
              <w:t>Service Oriented Architecture</w:t>
            </w:r>
          </w:p>
          <w:p w14:paraId="1A2BA788" w14:textId="77777777" w:rsidR="001447FA" w:rsidRPr="00333CD3" w:rsidRDefault="001447FA" w:rsidP="00061D53">
            <w:pPr>
              <w:pStyle w:val="NoSpacing"/>
            </w:pPr>
          </w:p>
        </w:tc>
        <w:tc>
          <w:tcPr>
            <w:tcW w:w="6497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497"/>
            </w:tblGrid>
            <w:tr w:rsidR="00C612DA" w:rsidRPr="00333CD3" w14:paraId="00AE3DC6" w14:textId="77777777" w:rsidTr="001B2AC1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14:paraId="17C6DC5C" w14:textId="77777777" w:rsidR="00C612DA" w:rsidRPr="00333CD3" w:rsidRDefault="008A351E" w:rsidP="008E337F">
                  <w:pPr>
                    <w:pStyle w:val="Heading1"/>
                    <w:jc w:val="left"/>
                    <w:outlineLvl w:val="0"/>
                  </w:pPr>
                  <w:sdt>
                    <w:sdtPr>
                      <w:rPr>
                        <w:sz w:val="52"/>
                        <w:szCs w:val="52"/>
                      </w:rPr>
                      <w:alias w:val="Your Name:"/>
                      <w:tag w:val="Your Name:"/>
                      <w:id w:val="1982421306"/>
                      <w:placeholder>
                        <w:docPart w:val="67874250C9439B4699E474B53E617CFD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901F38">
                        <w:rPr>
                          <w:sz w:val="52"/>
                          <w:szCs w:val="52"/>
                        </w:rPr>
                        <w:t>olawole Frankfurt Ogunfunminiyi</w:t>
                      </w:r>
                    </w:sdtContent>
                  </w:sdt>
                </w:p>
                <w:p w14:paraId="430061A1" w14:textId="77777777" w:rsidR="00C612DA" w:rsidRPr="00333CD3" w:rsidRDefault="008A351E" w:rsidP="00E02DCD">
                  <w:pPr>
                    <w:pStyle w:val="Heading2"/>
                    <w:outlineLvl w:val="1"/>
                  </w:pPr>
                  <w:sdt>
                    <w:sdtPr>
                      <w:alias w:val="Profession or Industry:"/>
                      <w:tag w:val="Profession or Industry:"/>
                      <w:id w:val="-83681269"/>
                      <w:placeholder>
                        <w:docPart w:val="5F20488B96CF594E866E8E6CE8F12EEA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E02DCD">
                        <w:rPr>
                          <w:lang w:val="en-GB" w:bidi="en-GB"/>
                        </w:rPr>
                        <w:t>Profession or Industry</w:t>
                      </w:r>
                    </w:sdtContent>
                  </w:sdt>
                  <w:r w:rsidR="00E02DCD">
                    <w:rPr>
                      <w:lang w:val="en-GB" w:bidi="en-GB"/>
                    </w:rPr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41DB7656B053DD4DB53CE6001F998761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C612DA" w:rsidRPr="00333CD3">
                        <w:rPr>
                          <w:lang w:val="en-GB" w:bidi="en-GB"/>
                        </w:rPr>
                        <w:t>Link to other online properties: Portfolio/Website/Blog</w:t>
                      </w:r>
                    </w:sdtContent>
                  </w:sdt>
                </w:p>
              </w:tc>
            </w:tr>
          </w:tbl>
          <w:p w14:paraId="37849811" w14:textId="77777777" w:rsidR="006C3E5F" w:rsidRDefault="006C3E5F" w:rsidP="007569C1">
            <w:pPr>
              <w:pStyle w:val="Heading3"/>
            </w:pPr>
          </w:p>
          <w:p w14:paraId="74CA946C" w14:textId="77777777" w:rsidR="002C2CDD" w:rsidRDefault="00F26024" w:rsidP="007569C1">
            <w:pPr>
              <w:pStyle w:val="Heading3"/>
            </w:pPr>
            <w:r>
              <w:t>profile summary</w:t>
            </w:r>
          </w:p>
          <w:p w14:paraId="1AACED25" w14:textId="67FCFCC2" w:rsidR="00F26024" w:rsidRPr="00333CD3" w:rsidRDefault="00F26024" w:rsidP="00F26024">
            <w:r>
              <w:rPr>
                <w:rFonts w:ascii="Arial Narrow" w:hAnsi="Arial Narrow" w:cs="∞ˆÕ‡˛"/>
                <w:sz w:val="22"/>
                <w:szCs w:val="22"/>
              </w:rPr>
              <w:t>Certified</w:t>
            </w:r>
            <w:r w:rsidR="00BC1615">
              <w:rPr>
                <w:rFonts w:ascii="Arial Narrow" w:hAnsi="Arial Narrow" w:cs="∞ˆÕ‡˛"/>
                <w:sz w:val="22"/>
                <w:szCs w:val="22"/>
              </w:rPr>
              <w:t xml:space="preserve"> Project Manager and Big</w:t>
            </w:r>
            <w:r>
              <w:rPr>
                <w:rFonts w:ascii="Arial Narrow" w:hAnsi="Arial Narrow" w:cs="∞ˆÕ‡˛"/>
                <w:sz w:val="22"/>
                <w:szCs w:val="22"/>
              </w:rPr>
              <w:t xml:space="preserve"> </w:t>
            </w:r>
            <w:r w:rsidRPr="00060136">
              <w:rPr>
                <w:rFonts w:ascii="Arial Narrow" w:hAnsi="Arial Narrow" w:cs="∞ˆÕ‡˛"/>
                <w:sz w:val="22"/>
                <w:szCs w:val="22"/>
              </w:rPr>
              <w:t>Data Analyst</w:t>
            </w:r>
            <w:r w:rsidR="005C1713">
              <w:rPr>
                <w:rFonts w:ascii="Arial Narrow" w:hAnsi="Arial Narrow" w:cs="∞ˆÕ‡˛"/>
                <w:sz w:val="22"/>
                <w:szCs w:val="22"/>
              </w:rPr>
              <w:t xml:space="preserve">. </w:t>
            </w:r>
            <w:r w:rsidRPr="00060136">
              <w:rPr>
                <w:rFonts w:ascii="Arial Narrow" w:hAnsi="Arial Narrow" w:cs="∞ˆÕ‡˛"/>
                <w:sz w:val="22"/>
                <w:szCs w:val="22"/>
              </w:rPr>
              <w:t xml:space="preserve"> </w:t>
            </w:r>
            <w:r w:rsidR="005C1713">
              <w:rPr>
                <w:rFonts w:ascii="Arial Narrow" w:hAnsi="Arial Narrow" w:cs="∞ˆÕ‡˛"/>
                <w:sz w:val="22"/>
                <w:szCs w:val="22"/>
              </w:rPr>
              <w:t>W</w:t>
            </w:r>
            <w:r w:rsidRPr="00060136">
              <w:rPr>
                <w:rFonts w:ascii="Arial Narrow" w:hAnsi="Arial Narrow" w:cs="∞ˆÕ‡˛"/>
                <w:sz w:val="22"/>
                <w:szCs w:val="22"/>
              </w:rPr>
              <w:t xml:space="preserve">ith </w:t>
            </w:r>
            <w:r>
              <w:rPr>
                <w:rFonts w:ascii="Arial Narrow" w:hAnsi="Arial Narrow" w:cs="∞ˆÕ‡˛"/>
                <w:sz w:val="22"/>
                <w:szCs w:val="22"/>
              </w:rPr>
              <w:t>1</w:t>
            </w:r>
            <w:r w:rsidR="00901F38">
              <w:rPr>
                <w:rFonts w:ascii="Arial Narrow" w:hAnsi="Arial Narrow" w:cs="∞ˆÕ‡˛"/>
                <w:sz w:val="22"/>
                <w:szCs w:val="22"/>
              </w:rPr>
              <w:t>3</w:t>
            </w:r>
            <w:r>
              <w:rPr>
                <w:rFonts w:ascii="Arial Narrow" w:hAnsi="Arial Narrow" w:cs="∞ˆÕ‡˛"/>
                <w:sz w:val="22"/>
                <w:szCs w:val="22"/>
              </w:rPr>
              <w:t xml:space="preserve">+ years of </w:t>
            </w:r>
            <w:r w:rsidRPr="00060136">
              <w:rPr>
                <w:rFonts w:ascii="Arial Narrow" w:hAnsi="Arial Narrow" w:cs="∞ˆÕ‡˛"/>
                <w:sz w:val="22"/>
                <w:szCs w:val="22"/>
              </w:rPr>
              <w:t xml:space="preserve">experience in </w:t>
            </w:r>
            <w:r w:rsidR="00BC1615">
              <w:rPr>
                <w:rFonts w:ascii="Arial Narrow" w:hAnsi="Arial Narrow" w:cs="∞ˆÕ‡˛"/>
                <w:sz w:val="22"/>
                <w:szCs w:val="22"/>
              </w:rPr>
              <w:t xml:space="preserve">software engineering </w:t>
            </w:r>
            <w:r w:rsidR="005C1713">
              <w:rPr>
                <w:rFonts w:ascii="Arial Narrow" w:hAnsi="Arial Narrow" w:cs="∞ˆÕ‡˛"/>
                <w:sz w:val="22"/>
                <w:szCs w:val="22"/>
              </w:rPr>
              <w:t>and data analytics, having exposure in agriculture, t</w:t>
            </w:r>
            <w:r w:rsidR="000E7D10">
              <w:rPr>
                <w:rFonts w:ascii="Arial Narrow" w:hAnsi="Arial Narrow" w:cs="∞ˆÕ‡˛"/>
                <w:sz w:val="22"/>
                <w:szCs w:val="22"/>
              </w:rPr>
              <w:t>elecommunication</w:t>
            </w:r>
            <w:r w:rsidR="005C1713">
              <w:rPr>
                <w:rFonts w:ascii="Arial Narrow" w:hAnsi="Arial Narrow" w:cs="∞ˆÕ‡˛"/>
                <w:sz w:val="22"/>
                <w:szCs w:val="22"/>
              </w:rPr>
              <w:t>, finance</w:t>
            </w:r>
            <w:r w:rsidR="005C1713" w:rsidRPr="00060136">
              <w:rPr>
                <w:rFonts w:ascii="Arial Narrow" w:hAnsi="Arial Narrow" w:cs="∞ˆÕ‡˛"/>
                <w:sz w:val="22"/>
                <w:szCs w:val="22"/>
              </w:rPr>
              <w:t xml:space="preserve"> </w:t>
            </w:r>
            <w:r w:rsidR="005C1713">
              <w:rPr>
                <w:rFonts w:ascii="Arial Narrow" w:hAnsi="Arial Narrow" w:cs="∞ˆÕ‡˛"/>
                <w:sz w:val="22"/>
                <w:szCs w:val="22"/>
              </w:rPr>
              <w:t xml:space="preserve">and public </w:t>
            </w:r>
            <w:r w:rsidRPr="00060136">
              <w:rPr>
                <w:rFonts w:ascii="Arial Narrow" w:hAnsi="Arial Narrow" w:cs="∞ˆÕ‡˛"/>
                <w:sz w:val="22"/>
                <w:szCs w:val="22"/>
              </w:rPr>
              <w:t>sector</w:t>
            </w:r>
            <w:r w:rsidR="005C1713">
              <w:rPr>
                <w:rFonts w:ascii="Arial Narrow" w:hAnsi="Arial Narrow" w:cs="∞ˆÕ‡˛"/>
                <w:sz w:val="22"/>
                <w:szCs w:val="22"/>
              </w:rPr>
              <w:t>.</w:t>
            </w:r>
            <w:r w:rsidRPr="00060136">
              <w:rPr>
                <w:rFonts w:ascii="Arial Narrow" w:hAnsi="Arial Narrow" w:cs="∞ˆÕ‡˛"/>
                <w:sz w:val="22"/>
                <w:szCs w:val="22"/>
              </w:rPr>
              <w:t xml:space="preserve"> </w:t>
            </w:r>
            <w:r w:rsidR="005C1713">
              <w:rPr>
                <w:rFonts w:ascii="Arial Narrow" w:hAnsi="Arial Narrow" w:cs="∞ˆÕ‡˛"/>
                <w:sz w:val="22"/>
                <w:szCs w:val="22"/>
              </w:rPr>
              <w:t>A</w:t>
            </w:r>
            <w:r>
              <w:rPr>
                <w:rFonts w:ascii="Arial Narrow" w:hAnsi="Arial Narrow" w:cs="∞ˆÕ‡˛"/>
                <w:sz w:val="22"/>
                <w:szCs w:val="22"/>
              </w:rPr>
              <w:t xml:space="preserve">ble to deliver </w:t>
            </w:r>
            <w:r w:rsidR="005C1713">
              <w:rPr>
                <w:rFonts w:ascii="Arial Narrow" w:hAnsi="Arial Narrow" w:cs="∞ˆÕ‡˛"/>
                <w:sz w:val="22"/>
                <w:szCs w:val="22"/>
              </w:rPr>
              <w:t>end to end</w:t>
            </w:r>
            <w:r>
              <w:rPr>
                <w:rFonts w:ascii="Arial Narrow" w:hAnsi="Arial Narrow" w:cs="∞ˆÕ‡˛"/>
                <w:sz w:val="22"/>
                <w:szCs w:val="22"/>
              </w:rPr>
              <w:t xml:space="preserve"> </w:t>
            </w:r>
            <w:r w:rsidR="005C1713">
              <w:rPr>
                <w:rFonts w:ascii="Arial Narrow" w:hAnsi="Arial Narrow" w:cs="∞ˆÕ‡˛"/>
                <w:sz w:val="22"/>
                <w:szCs w:val="22"/>
              </w:rPr>
              <w:t>software and data products.</w:t>
            </w:r>
            <w:r>
              <w:rPr>
                <w:rFonts w:ascii="Arial Narrow" w:hAnsi="Arial Narrow" w:cs="∞ˆÕ‡˛"/>
                <w:sz w:val="22"/>
                <w:szCs w:val="22"/>
              </w:rPr>
              <w:t xml:space="preserve"> Highly educated</w:t>
            </w:r>
            <w:r w:rsidR="00901F38">
              <w:rPr>
                <w:rFonts w:ascii="Arial Narrow" w:hAnsi="Arial Narrow" w:cs="∞ˆÕ‡˛"/>
                <w:sz w:val="22"/>
                <w:szCs w:val="22"/>
              </w:rPr>
              <w:t>,</w:t>
            </w:r>
            <w:r>
              <w:rPr>
                <w:rFonts w:ascii="Arial Narrow" w:hAnsi="Arial Narrow" w:cs="∞ˆÕ‡˛"/>
                <w:sz w:val="22"/>
                <w:szCs w:val="22"/>
              </w:rPr>
              <w:t xml:space="preserve"> possessing Master’s and Professional Certifications in data management</w:t>
            </w:r>
            <w:r w:rsidR="00365FBC">
              <w:rPr>
                <w:rFonts w:ascii="Arial Narrow" w:hAnsi="Arial Narrow" w:cs="∞ˆÕ‡˛"/>
                <w:sz w:val="22"/>
                <w:szCs w:val="22"/>
              </w:rPr>
              <w:t xml:space="preserve">, software </w:t>
            </w:r>
            <w:r w:rsidR="00CC67FC">
              <w:rPr>
                <w:rFonts w:ascii="Arial Narrow" w:hAnsi="Arial Narrow" w:cs="∞ˆÕ‡˛"/>
                <w:sz w:val="22"/>
                <w:szCs w:val="22"/>
              </w:rPr>
              <w:t>engineering and</w:t>
            </w:r>
            <w:r>
              <w:rPr>
                <w:rFonts w:ascii="Arial Narrow" w:hAnsi="Arial Narrow" w:cs="∞ˆÕ‡˛"/>
                <w:sz w:val="22"/>
                <w:szCs w:val="22"/>
              </w:rPr>
              <w:t xml:space="preserve"> business operations</w:t>
            </w:r>
          </w:p>
          <w:p w14:paraId="77126C4B" w14:textId="77777777" w:rsidR="00F26024" w:rsidRDefault="00F26024" w:rsidP="007569C1">
            <w:pPr>
              <w:pStyle w:val="Heading3"/>
            </w:pPr>
          </w:p>
          <w:p w14:paraId="18D180DE" w14:textId="77777777" w:rsidR="00F26024" w:rsidRPr="00333CD3" w:rsidRDefault="00F26024" w:rsidP="007569C1">
            <w:pPr>
              <w:pStyle w:val="Heading3"/>
            </w:pPr>
            <w:r>
              <w:t>Experience</w:t>
            </w:r>
          </w:p>
          <w:p w14:paraId="384995CC" w14:textId="0B64DAC6" w:rsidR="00830B44" w:rsidRPr="00830B44" w:rsidRDefault="00830B44" w:rsidP="00830B44">
            <w:pPr>
              <w:pStyle w:val="NoSpacing"/>
            </w:pPr>
            <w:r w:rsidRPr="00FC2654">
              <w:rPr>
                <w:rStyle w:val="Heading4Char"/>
              </w:rPr>
              <w:t>Data Analy</w:t>
            </w:r>
            <w:r w:rsidR="002D6567">
              <w:rPr>
                <w:rStyle w:val="Heading4Char"/>
              </w:rPr>
              <w:t>TICs project manager</w:t>
            </w:r>
            <w:r w:rsidR="002D6567">
              <w:t xml:space="preserve">     </w:t>
            </w:r>
            <w:r w:rsidRPr="00060136"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 xml:space="preserve">Bureau of Social Services, Osun </w:t>
            </w:r>
            <w:r w:rsidR="002D6567"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 xml:space="preserve">            </w:t>
            </w:r>
            <w:r w:rsidRPr="00060136"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 xml:space="preserve">State </w:t>
            </w:r>
            <w:r w:rsidR="00A47C37"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>Nigeria</w:t>
            </w:r>
            <w:r w:rsidR="002D6567"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>September</w:t>
            </w:r>
            <w:r w:rsidRPr="00060136"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 xml:space="preserve"> 201</w:t>
            </w:r>
            <w:r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>2</w:t>
            </w:r>
            <w:r w:rsidRPr="00060136"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 xml:space="preserve"> – December 2019</w:t>
            </w:r>
          </w:p>
          <w:p w14:paraId="7A048215" w14:textId="37299AEC" w:rsidR="00830B44" w:rsidRDefault="00A174A6" w:rsidP="00830B44">
            <w:pPr>
              <w:pStyle w:val="NoSpacing"/>
              <w:jc w:val="both"/>
              <w:rPr>
                <w:rFonts w:ascii="Arial Narrow" w:hAnsi="Arial Narrow" w:cs="∞ˆÕ‡˛"/>
                <w:sz w:val="22"/>
                <w:szCs w:val="22"/>
              </w:rPr>
            </w:pPr>
            <w:r w:rsidRPr="00A174A6"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>Project</w:t>
            </w:r>
            <w:r>
              <w:rPr>
                <w:rFonts w:ascii="Arial Narrow" w:hAnsi="Arial Narrow" w:cs="∞ˆÕ‡˛"/>
                <w:sz w:val="22"/>
                <w:szCs w:val="22"/>
              </w:rPr>
              <w:t xml:space="preserve">: </w:t>
            </w:r>
            <w:r w:rsidR="00830B44" w:rsidRPr="00060136">
              <w:rPr>
                <w:rFonts w:ascii="Arial Narrow" w:hAnsi="Arial Narrow" w:cs="∞ˆÕ‡˛"/>
                <w:sz w:val="22"/>
                <w:szCs w:val="22"/>
              </w:rPr>
              <w:t>World Bank Youth Employment and Social Support Operations</w:t>
            </w:r>
          </w:p>
          <w:p w14:paraId="52292407" w14:textId="77777777" w:rsidR="002D6567" w:rsidRPr="00060136" w:rsidRDefault="002D6567" w:rsidP="00830B44">
            <w:pPr>
              <w:pStyle w:val="NoSpacing"/>
              <w:jc w:val="both"/>
              <w:rPr>
                <w:rFonts w:ascii="Arial Narrow" w:hAnsi="Arial Narrow" w:cs="∞ˆÕ‡˛"/>
                <w:sz w:val="22"/>
                <w:szCs w:val="22"/>
              </w:rPr>
            </w:pPr>
          </w:p>
          <w:p w14:paraId="3F2A1C62" w14:textId="7FD2CA6E" w:rsidR="002D6567" w:rsidRDefault="005105B0" w:rsidP="005105B0">
            <w:pPr>
              <w:pStyle w:val="NoSpacing"/>
              <w:numPr>
                <w:ilvl w:val="0"/>
                <w:numId w:val="4"/>
              </w:numPr>
              <w:jc w:val="both"/>
              <w:rPr>
                <w:rFonts w:ascii="Arial Narrow" w:hAnsi="Arial Narrow" w:cs="∞ˆÕ‡˛"/>
                <w:sz w:val="22"/>
                <w:szCs w:val="22"/>
              </w:rPr>
            </w:pPr>
            <w:r>
              <w:rPr>
                <w:rFonts w:ascii="Arial Narrow" w:hAnsi="Arial Narrow" w:cs="∞ˆÕ‡˛"/>
                <w:sz w:val="22"/>
                <w:szCs w:val="22"/>
              </w:rPr>
              <w:t xml:space="preserve">End to end </w:t>
            </w:r>
            <w:r w:rsidR="002D6567" w:rsidRPr="002D6567">
              <w:rPr>
                <w:rFonts w:ascii="Arial Narrow" w:hAnsi="Arial Narrow" w:cs="∞ˆÕ‡˛"/>
                <w:sz w:val="22"/>
                <w:szCs w:val="22"/>
              </w:rPr>
              <w:t>project management to develop strateg</w:t>
            </w:r>
            <w:r w:rsidR="00CE7336">
              <w:rPr>
                <w:rFonts w:ascii="Arial Narrow" w:hAnsi="Arial Narrow" w:cs="∞ˆÕ‡˛"/>
                <w:sz w:val="22"/>
                <w:szCs w:val="22"/>
              </w:rPr>
              <w:t>ies</w:t>
            </w:r>
            <w:r w:rsidR="002D6567" w:rsidRPr="002D6567">
              <w:rPr>
                <w:rFonts w:ascii="Arial Narrow" w:hAnsi="Arial Narrow" w:cs="∞ˆÕ‡˛"/>
                <w:sz w:val="22"/>
                <w:szCs w:val="22"/>
              </w:rPr>
              <w:t>, build consensus across cross functional stake-holders and implement recommendations</w:t>
            </w:r>
            <w:r w:rsidR="00CE7336">
              <w:rPr>
                <w:rFonts w:ascii="Arial Narrow" w:hAnsi="Arial Narrow" w:cs="∞ˆÕ‡˛"/>
                <w:sz w:val="22"/>
                <w:szCs w:val="22"/>
              </w:rPr>
              <w:t xml:space="preserve"> through projects.</w:t>
            </w:r>
          </w:p>
          <w:p w14:paraId="677B3AF5" w14:textId="14D2CE64" w:rsidR="005105B0" w:rsidRPr="005105B0" w:rsidRDefault="003D5AFA" w:rsidP="005105B0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 Narrow" w:hAnsi="Arial Narrow" w:cs="∞ˆÕ‡˛"/>
                <w:sz w:val="22"/>
                <w:szCs w:val="22"/>
              </w:rPr>
            </w:pPr>
            <w:r>
              <w:rPr>
                <w:rFonts w:ascii="Arial Narrow" w:hAnsi="Arial Narrow" w:cs="∞ˆÕ‡˛"/>
                <w:sz w:val="22"/>
                <w:szCs w:val="22"/>
              </w:rPr>
              <w:t xml:space="preserve">I </w:t>
            </w:r>
            <w:r w:rsidR="005105B0" w:rsidRPr="005105B0">
              <w:rPr>
                <w:rFonts w:ascii="Arial Narrow" w:hAnsi="Arial Narrow" w:cs="∞ˆÕ‡˛"/>
                <w:sz w:val="22"/>
                <w:szCs w:val="22"/>
              </w:rPr>
              <w:t>Identif</w:t>
            </w:r>
            <w:r w:rsidR="004D2D5F">
              <w:rPr>
                <w:rFonts w:ascii="Arial Narrow" w:hAnsi="Arial Narrow" w:cs="∞ˆÕ‡˛"/>
                <w:sz w:val="22"/>
                <w:szCs w:val="22"/>
              </w:rPr>
              <w:t xml:space="preserve">ied </w:t>
            </w:r>
            <w:r w:rsidR="005105B0" w:rsidRPr="005105B0">
              <w:rPr>
                <w:rFonts w:ascii="Arial Narrow" w:hAnsi="Arial Narrow" w:cs="∞ˆÕ‡˛"/>
                <w:sz w:val="22"/>
                <w:szCs w:val="22"/>
              </w:rPr>
              <w:t>opportunities for process improvement by tracking and prioritizing numerous forms of data</w:t>
            </w:r>
          </w:p>
          <w:p w14:paraId="19FF4AB4" w14:textId="2885A295" w:rsidR="00830B44" w:rsidRPr="00060136" w:rsidRDefault="00662283" w:rsidP="005105B0">
            <w:pPr>
              <w:pStyle w:val="NoSpacing"/>
              <w:numPr>
                <w:ilvl w:val="0"/>
                <w:numId w:val="4"/>
              </w:numPr>
              <w:jc w:val="both"/>
              <w:rPr>
                <w:rFonts w:ascii="Arial Narrow" w:hAnsi="Arial Narrow" w:cs="∞ˆÕ‡˛"/>
                <w:sz w:val="22"/>
                <w:szCs w:val="22"/>
              </w:rPr>
            </w:pPr>
            <w:r>
              <w:rPr>
                <w:rFonts w:ascii="Arial Narrow" w:hAnsi="Arial Narrow" w:cs="∞ˆÕ‡˛"/>
                <w:sz w:val="22"/>
                <w:szCs w:val="22"/>
              </w:rPr>
              <w:t>I p</w:t>
            </w:r>
            <w:r w:rsidR="00830B44" w:rsidRPr="00060136">
              <w:rPr>
                <w:rFonts w:ascii="Arial Narrow" w:hAnsi="Arial Narrow" w:cs="∞ˆÕ‡˛"/>
                <w:sz w:val="22"/>
                <w:szCs w:val="22"/>
              </w:rPr>
              <w:t>erformed in-depth data validation of data collection</w:t>
            </w:r>
            <w:r w:rsidR="00302490">
              <w:rPr>
                <w:rFonts w:ascii="Arial Narrow" w:hAnsi="Arial Narrow" w:cs="∞ˆÕ‡˛"/>
                <w:sz w:val="22"/>
                <w:szCs w:val="22"/>
              </w:rPr>
              <w:t xml:space="preserve"> forms</w:t>
            </w:r>
            <w:r w:rsidR="00830B44" w:rsidRPr="00060136">
              <w:rPr>
                <w:rFonts w:ascii="Arial Narrow" w:hAnsi="Arial Narrow" w:cs="∞ˆÕ‡˛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∞ˆÕ‡˛"/>
                <w:sz w:val="22"/>
                <w:szCs w:val="22"/>
              </w:rPr>
              <w:t>designed by 31 different local council</w:t>
            </w:r>
            <w:r w:rsidR="00302490">
              <w:rPr>
                <w:rFonts w:ascii="Arial Narrow" w:hAnsi="Arial Narrow" w:cs="∞ˆÕ‡˛"/>
                <w:sz w:val="22"/>
                <w:szCs w:val="22"/>
              </w:rPr>
              <w:t>s</w:t>
            </w:r>
            <w:r>
              <w:rPr>
                <w:rFonts w:ascii="Arial Narrow" w:hAnsi="Arial Narrow" w:cs="∞ˆÕ‡˛"/>
                <w:sz w:val="22"/>
                <w:szCs w:val="22"/>
              </w:rPr>
              <w:t xml:space="preserve"> in to a unified data collection form that appropriately </w:t>
            </w:r>
            <w:r w:rsidR="00302490">
              <w:rPr>
                <w:rFonts w:ascii="Arial Narrow" w:hAnsi="Arial Narrow" w:cs="∞ˆÕ‡˛"/>
                <w:sz w:val="22"/>
                <w:szCs w:val="22"/>
              </w:rPr>
              <w:t>captured data collection objectives of the project</w:t>
            </w:r>
            <w:r w:rsidR="00C44BF5">
              <w:rPr>
                <w:rFonts w:ascii="Arial Narrow" w:hAnsi="Arial Narrow" w:cs="∞ˆÕ‡˛"/>
                <w:sz w:val="22"/>
                <w:szCs w:val="22"/>
              </w:rPr>
              <w:t xml:space="preserve"> </w:t>
            </w:r>
            <w:r w:rsidR="006B1ACD">
              <w:rPr>
                <w:rFonts w:ascii="Arial Narrow" w:hAnsi="Arial Narrow" w:cs="∞ˆÕ‡˛"/>
                <w:sz w:val="22"/>
                <w:szCs w:val="22"/>
              </w:rPr>
              <w:t xml:space="preserve">within 3weeks as scheduled </w:t>
            </w:r>
            <w:r w:rsidR="004D2D5F">
              <w:rPr>
                <w:rFonts w:ascii="Arial Narrow" w:hAnsi="Arial Narrow" w:cs="∞ˆÕ‡˛"/>
                <w:sz w:val="22"/>
                <w:szCs w:val="22"/>
              </w:rPr>
              <w:t>in the schedule management plan</w:t>
            </w:r>
          </w:p>
          <w:p w14:paraId="787446D0" w14:textId="20966993" w:rsidR="00830B44" w:rsidRPr="00060136" w:rsidRDefault="00C44BF5" w:rsidP="005105B0">
            <w:pPr>
              <w:pStyle w:val="NoSpacing"/>
              <w:numPr>
                <w:ilvl w:val="0"/>
                <w:numId w:val="4"/>
              </w:numPr>
              <w:jc w:val="both"/>
              <w:rPr>
                <w:rFonts w:ascii="Arial Narrow" w:hAnsi="Arial Narrow" w:cs="∞ˆÕ‡˛"/>
                <w:sz w:val="22"/>
                <w:szCs w:val="22"/>
              </w:rPr>
            </w:pPr>
            <w:r>
              <w:rPr>
                <w:rFonts w:ascii="Arial Narrow" w:hAnsi="Arial Narrow" w:cs="∞ˆÕ‡˛"/>
                <w:sz w:val="22"/>
                <w:szCs w:val="22"/>
              </w:rPr>
              <w:t xml:space="preserve">My team </w:t>
            </w:r>
            <w:r w:rsidR="00975B8A">
              <w:rPr>
                <w:rFonts w:ascii="Arial Narrow" w:hAnsi="Arial Narrow" w:cs="∞ˆÕ‡˛"/>
                <w:sz w:val="22"/>
                <w:szCs w:val="22"/>
              </w:rPr>
              <w:t xml:space="preserve">periodically </w:t>
            </w:r>
            <w:r>
              <w:rPr>
                <w:rFonts w:ascii="Arial Narrow" w:hAnsi="Arial Narrow" w:cs="∞ˆÕ‡˛"/>
                <w:sz w:val="22"/>
                <w:szCs w:val="22"/>
              </w:rPr>
              <w:t>r</w:t>
            </w:r>
            <w:r w:rsidR="00830B44" w:rsidRPr="00060136">
              <w:rPr>
                <w:rFonts w:ascii="Arial Narrow" w:hAnsi="Arial Narrow" w:cs="∞ˆÕ‡˛"/>
                <w:sz w:val="22"/>
                <w:szCs w:val="22"/>
              </w:rPr>
              <w:t>esearched and resolved data discrepancies</w:t>
            </w:r>
            <w:r w:rsidR="00975B8A">
              <w:rPr>
                <w:rFonts w:ascii="Arial Narrow" w:hAnsi="Arial Narrow" w:cs="∞ˆÕ‡˛"/>
                <w:sz w:val="22"/>
                <w:szCs w:val="22"/>
              </w:rPr>
              <w:t xml:space="preserve"> of collected data</w:t>
            </w:r>
            <w:r w:rsidR="005105B0">
              <w:rPr>
                <w:rFonts w:ascii="Arial Narrow" w:hAnsi="Arial Narrow" w:cs="∞ˆÕ‡˛"/>
                <w:sz w:val="22"/>
                <w:szCs w:val="22"/>
              </w:rPr>
              <w:t>.</w:t>
            </w:r>
            <w:r w:rsidR="00830B44" w:rsidRPr="00060136">
              <w:rPr>
                <w:rFonts w:ascii="Arial Narrow" w:hAnsi="Arial Narrow" w:cs="∞ˆÕ‡˛"/>
                <w:sz w:val="22"/>
                <w:szCs w:val="22"/>
              </w:rPr>
              <w:t xml:space="preserve"> </w:t>
            </w:r>
            <w:r w:rsidR="005105B0">
              <w:rPr>
                <w:rFonts w:ascii="Arial Narrow" w:hAnsi="Arial Narrow" w:cs="∞ˆÕ‡˛"/>
                <w:sz w:val="22"/>
                <w:szCs w:val="22"/>
              </w:rPr>
              <w:t>I</w:t>
            </w:r>
            <w:r w:rsidR="00830B44" w:rsidRPr="00060136">
              <w:rPr>
                <w:rFonts w:ascii="Arial Narrow" w:hAnsi="Arial Narrow" w:cs="∞ˆÕ‡˛"/>
                <w:sz w:val="22"/>
                <w:szCs w:val="22"/>
              </w:rPr>
              <w:t xml:space="preserve"> creat</w:t>
            </w:r>
            <w:r>
              <w:rPr>
                <w:rFonts w:ascii="Arial Narrow" w:hAnsi="Arial Narrow" w:cs="∞ˆÕ‡˛"/>
                <w:sz w:val="22"/>
                <w:szCs w:val="22"/>
              </w:rPr>
              <w:t>ed</w:t>
            </w:r>
            <w:r w:rsidR="00830B44" w:rsidRPr="00060136">
              <w:rPr>
                <w:rFonts w:ascii="Arial Narrow" w:hAnsi="Arial Narrow" w:cs="∞ˆÕ‡˛"/>
                <w:sz w:val="22"/>
                <w:szCs w:val="22"/>
              </w:rPr>
              <w:t xml:space="preserve"> dashboard of poor households </w:t>
            </w:r>
            <w:r w:rsidR="00830B44">
              <w:rPr>
                <w:rFonts w:ascii="Arial Narrow" w:hAnsi="Arial Narrow" w:cs="∞ˆÕ‡˛"/>
                <w:sz w:val="22"/>
                <w:szCs w:val="22"/>
              </w:rPr>
              <w:t xml:space="preserve">in </w:t>
            </w:r>
            <w:r w:rsidR="00830B44" w:rsidRPr="00060136">
              <w:rPr>
                <w:rFonts w:ascii="Arial Narrow" w:hAnsi="Arial Narrow" w:cs="∞ˆÕ‡˛"/>
                <w:sz w:val="22"/>
                <w:szCs w:val="22"/>
              </w:rPr>
              <w:t>the state</w:t>
            </w:r>
            <w:r>
              <w:rPr>
                <w:rFonts w:ascii="Arial Narrow" w:hAnsi="Arial Narrow" w:cs="∞ˆÕ‡˛"/>
                <w:sz w:val="22"/>
                <w:szCs w:val="22"/>
              </w:rPr>
              <w:t xml:space="preserve"> that was used for disaster palliative distribution</w:t>
            </w:r>
            <w:r w:rsidR="00A174A6">
              <w:rPr>
                <w:rFonts w:ascii="Arial Narrow" w:hAnsi="Arial Narrow" w:cs="∞ˆÕ‡˛"/>
                <w:sz w:val="22"/>
                <w:szCs w:val="22"/>
              </w:rPr>
              <w:t xml:space="preserve"> decision during crisis caused by insurgents in the country</w:t>
            </w:r>
            <w:r w:rsidR="00975B8A">
              <w:rPr>
                <w:rFonts w:ascii="Arial Narrow" w:hAnsi="Arial Narrow" w:cs="∞ˆÕ‡˛"/>
                <w:sz w:val="22"/>
                <w:szCs w:val="22"/>
              </w:rPr>
              <w:t xml:space="preserve">. </w:t>
            </w:r>
            <w:r w:rsidR="006B1ACD">
              <w:rPr>
                <w:rFonts w:ascii="Arial Narrow" w:hAnsi="Arial Narrow" w:cs="∞ˆÕ‡˛"/>
                <w:sz w:val="22"/>
                <w:szCs w:val="22"/>
              </w:rPr>
              <w:t xml:space="preserve"> </w:t>
            </w:r>
            <w:r w:rsidR="00975B8A">
              <w:rPr>
                <w:rFonts w:ascii="Arial Narrow" w:hAnsi="Arial Narrow" w:cs="∞ˆÕ‡˛"/>
                <w:sz w:val="22"/>
                <w:szCs w:val="22"/>
              </w:rPr>
              <w:t>This</w:t>
            </w:r>
            <w:r w:rsidR="006B1ACD">
              <w:rPr>
                <w:rFonts w:ascii="Arial Narrow" w:hAnsi="Arial Narrow" w:cs="∞ˆÕ‡˛"/>
                <w:sz w:val="22"/>
                <w:szCs w:val="22"/>
              </w:rPr>
              <w:t xml:space="preserve"> reduced double dipping</w:t>
            </w:r>
            <w:r w:rsidR="00975B8A">
              <w:rPr>
                <w:rFonts w:ascii="Arial Narrow" w:hAnsi="Arial Narrow" w:cs="∞ˆÕ‡˛"/>
                <w:sz w:val="22"/>
                <w:szCs w:val="22"/>
              </w:rPr>
              <w:t xml:space="preserve"> </w:t>
            </w:r>
            <w:r w:rsidR="00A8035E">
              <w:rPr>
                <w:rFonts w:ascii="Arial Narrow" w:hAnsi="Arial Narrow" w:cs="∞ˆÕ‡˛"/>
                <w:sz w:val="22"/>
                <w:szCs w:val="22"/>
              </w:rPr>
              <w:t>of</w:t>
            </w:r>
            <w:r w:rsidR="00975B8A">
              <w:rPr>
                <w:rFonts w:ascii="Arial Narrow" w:hAnsi="Arial Narrow" w:cs="∞ˆÕ‡˛"/>
                <w:sz w:val="22"/>
                <w:szCs w:val="22"/>
              </w:rPr>
              <w:t xml:space="preserve"> beneficiaries</w:t>
            </w:r>
            <w:r w:rsidR="006B1ACD">
              <w:rPr>
                <w:rFonts w:ascii="Arial Narrow" w:hAnsi="Arial Narrow" w:cs="∞ˆÕ‡˛"/>
                <w:sz w:val="22"/>
                <w:szCs w:val="22"/>
              </w:rPr>
              <w:t xml:space="preserve"> by 62%</w:t>
            </w:r>
            <w:r w:rsidR="005105B0">
              <w:rPr>
                <w:rFonts w:ascii="Arial Narrow" w:hAnsi="Arial Narrow" w:cs="∞ˆÕ‡˛"/>
                <w:sz w:val="22"/>
                <w:szCs w:val="22"/>
              </w:rPr>
              <w:t>. Same data used for distribution of palliative for covid-19 in Nigeria</w:t>
            </w:r>
          </w:p>
          <w:p w14:paraId="1FCD9379" w14:textId="27BA5076" w:rsidR="00830B44" w:rsidRPr="00060136" w:rsidRDefault="00A174A6" w:rsidP="005105B0">
            <w:pPr>
              <w:pStyle w:val="NoSpacing"/>
              <w:numPr>
                <w:ilvl w:val="0"/>
                <w:numId w:val="4"/>
              </w:numPr>
              <w:jc w:val="both"/>
              <w:rPr>
                <w:rFonts w:ascii="Arial Narrow" w:hAnsi="Arial Narrow" w:cs="∞ˆÕ‡˛"/>
                <w:sz w:val="22"/>
                <w:szCs w:val="22"/>
              </w:rPr>
            </w:pPr>
            <w:r>
              <w:rPr>
                <w:rFonts w:ascii="Arial Narrow" w:hAnsi="Arial Narrow" w:cs="∞ˆÕ‡˛"/>
                <w:sz w:val="22"/>
                <w:szCs w:val="22"/>
              </w:rPr>
              <w:t xml:space="preserve">I </w:t>
            </w:r>
            <w:r w:rsidR="005105B0">
              <w:rPr>
                <w:rFonts w:ascii="Arial Narrow" w:hAnsi="Arial Narrow" w:cs="∞ˆÕ‡˛"/>
                <w:sz w:val="22"/>
                <w:szCs w:val="22"/>
              </w:rPr>
              <w:t>project managed the</w:t>
            </w:r>
            <w:r>
              <w:rPr>
                <w:rFonts w:ascii="Arial Narrow" w:hAnsi="Arial Narrow" w:cs="∞ˆÕ‡˛"/>
                <w:sz w:val="22"/>
                <w:szCs w:val="22"/>
              </w:rPr>
              <w:t xml:space="preserve"> team that cleaned and m</w:t>
            </w:r>
            <w:r w:rsidR="00830B44" w:rsidRPr="00060136">
              <w:rPr>
                <w:rFonts w:ascii="Arial Narrow" w:hAnsi="Arial Narrow" w:cs="∞ˆÕ‡˛"/>
                <w:sz w:val="22"/>
                <w:szCs w:val="22"/>
              </w:rPr>
              <w:t xml:space="preserve">erged </w:t>
            </w:r>
            <w:r>
              <w:rPr>
                <w:rFonts w:ascii="Arial Narrow" w:hAnsi="Arial Narrow" w:cs="∞ˆÕ‡˛"/>
                <w:sz w:val="22"/>
                <w:szCs w:val="22"/>
              </w:rPr>
              <w:t xml:space="preserve">over </w:t>
            </w:r>
            <w:r w:rsidR="00BE0F5E">
              <w:rPr>
                <w:rFonts w:ascii="Arial Narrow" w:hAnsi="Arial Narrow" w:cs="∞ˆÕ‡˛"/>
                <w:sz w:val="22"/>
                <w:szCs w:val="22"/>
              </w:rPr>
              <w:t>750GB</w:t>
            </w:r>
            <w:r w:rsidR="00D85C9C">
              <w:rPr>
                <w:rFonts w:ascii="Arial Narrow" w:hAnsi="Arial Narrow" w:cs="∞ˆÕ‡˛"/>
                <w:sz w:val="22"/>
                <w:szCs w:val="22"/>
              </w:rPr>
              <w:t xml:space="preserve"> datasets</w:t>
            </w:r>
            <w:r>
              <w:rPr>
                <w:rFonts w:ascii="Arial Narrow" w:hAnsi="Arial Narrow" w:cs="∞ˆÕ‡˛"/>
                <w:sz w:val="22"/>
                <w:szCs w:val="22"/>
              </w:rPr>
              <w:t xml:space="preserve"> (structured and unstructured data) of poor household</w:t>
            </w:r>
            <w:r w:rsidR="00A27982">
              <w:rPr>
                <w:rFonts w:ascii="Arial Narrow" w:hAnsi="Arial Narrow" w:cs="∞ˆÕ‡˛"/>
                <w:sz w:val="22"/>
                <w:szCs w:val="22"/>
              </w:rPr>
              <w:t>s</w:t>
            </w:r>
            <w:r>
              <w:rPr>
                <w:rFonts w:ascii="Arial Narrow" w:hAnsi="Arial Narrow" w:cs="∞ˆÕ‡˛"/>
                <w:sz w:val="22"/>
                <w:szCs w:val="22"/>
              </w:rPr>
              <w:t xml:space="preserve"> in the country </w:t>
            </w:r>
            <w:r w:rsidR="00830B44" w:rsidRPr="00060136">
              <w:rPr>
                <w:rFonts w:ascii="Arial Narrow" w:hAnsi="Arial Narrow" w:cs="∞ˆÕ‡˛"/>
                <w:sz w:val="22"/>
                <w:szCs w:val="22"/>
              </w:rPr>
              <w:t xml:space="preserve">with existing </w:t>
            </w:r>
            <w:r>
              <w:rPr>
                <w:rFonts w:ascii="Arial Narrow" w:hAnsi="Arial Narrow" w:cs="∞ˆÕ‡˛"/>
                <w:sz w:val="22"/>
                <w:szCs w:val="22"/>
              </w:rPr>
              <w:t>World Bank data to determine patterns and trend analyses of poor household</w:t>
            </w:r>
            <w:r w:rsidR="00A27982">
              <w:rPr>
                <w:rFonts w:ascii="Arial Narrow" w:hAnsi="Arial Narrow" w:cs="∞ˆÕ‡˛"/>
                <w:sz w:val="22"/>
                <w:szCs w:val="22"/>
              </w:rPr>
              <w:t>s</w:t>
            </w:r>
            <w:r>
              <w:rPr>
                <w:rFonts w:ascii="Arial Narrow" w:hAnsi="Arial Narrow" w:cs="∞ˆÕ‡˛"/>
                <w:sz w:val="22"/>
                <w:szCs w:val="22"/>
              </w:rPr>
              <w:t xml:space="preserve"> in the country</w:t>
            </w:r>
          </w:p>
          <w:p w14:paraId="2C9F50D1" w14:textId="2CFBB620" w:rsidR="00830B44" w:rsidRDefault="00D85C9C" w:rsidP="005105B0">
            <w:pPr>
              <w:pStyle w:val="NoSpacing"/>
              <w:numPr>
                <w:ilvl w:val="0"/>
                <w:numId w:val="4"/>
              </w:numPr>
              <w:jc w:val="both"/>
              <w:rPr>
                <w:rFonts w:ascii="Arial Narrow" w:hAnsi="Arial Narrow" w:cs="∞ˆÕ‡˛"/>
                <w:sz w:val="22"/>
                <w:szCs w:val="22"/>
              </w:rPr>
            </w:pPr>
            <w:r>
              <w:rPr>
                <w:rFonts w:ascii="Arial Narrow" w:hAnsi="Arial Narrow" w:cs="∞ˆÕ‡˛"/>
                <w:sz w:val="22"/>
                <w:szCs w:val="22"/>
              </w:rPr>
              <w:t>Myself and my team made</w:t>
            </w:r>
            <w:r w:rsidR="00830B44" w:rsidRPr="00060136">
              <w:rPr>
                <w:rFonts w:ascii="Arial Narrow" w:hAnsi="Arial Narrow" w:cs="∞ˆÕ‡˛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∞ˆÕ‡˛"/>
                <w:sz w:val="22"/>
                <w:szCs w:val="22"/>
              </w:rPr>
              <w:t>presentations</w:t>
            </w:r>
            <w:r w:rsidR="00830B44" w:rsidRPr="00060136">
              <w:rPr>
                <w:rFonts w:ascii="Arial Narrow" w:hAnsi="Arial Narrow" w:cs="∞ˆÕ‡˛"/>
                <w:sz w:val="22"/>
                <w:szCs w:val="22"/>
              </w:rPr>
              <w:t xml:space="preserve"> on current data management techniques</w:t>
            </w:r>
            <w:r w:rsidR="004D2D5F">
              <w:rPr>
                <w:rFonts w:ascii="Arial Narrow" w:hAnsi="Arial Narrow" w:cs="∞ˆÕ‡˛"/>
                <w:sz w:val="22"/>
                <w:szCs w:val="22"/>
              </w:rPr>
              <w:t>. This</w:t>
            </w:r>
            <w:r w:rsidR="00830B44" w:rsidRPr="00060136">
              <w:rPr>
                <w:rFonts w:ascii="Arial Narrow" w:hAnsi="Arial Narrow" w:cs="∞ˆÕ‡˛"/>
                <w:sz w:val="22"/>
                <w:szCs w:val="22"/>
              </w:rPr>
              <w:t xml:space="preserve"> includ</w:t>
            </w:r>
            <w:r w:rsidR="004D2D5F">
              <w:rPr>
                <w:rFonts w:ascii="Arial Narrow" w:hAnsi="Arial Narrow" w:cs="∞ˆÕ‡˛"/>
                <w:sz w:val="22"/>
                <w:szCs w:val="22"/>
              </w:rPr>
              <w:t xml:space="preserve">ed </w:t>
            </w:r>
            <w:r w:rsidR="00830B44" w:rsidRPr="00060136">
              <w:rPr>
                <w:rFonts w:ascii="Arial Narrow" w:hAnsi="Arial Narrow" w:cs="∞ˆÕ‡˛"/>
                <w:sz w:val="22"/>
                <w:szCs w:val="22"/>
              </w:rPr>
              <w:t xml:space="preserve">assisting with </w:t>
            </w:r>
            <w:r w:rsidR="002A5DAA">
              <w:rPr>
                <w:rFonts w:ascii="Arial Narrow" w:hAnsi="Arial Narrow" w:cs="∞ˆÕ‡˛"/>
                <w:sz w:val="22"/>
                <w:szCs w:val="22"/>
              </w:rPr>
              <w:t xml:space="preserve">sentiment </w:t>
            </w:r>
            <w:r w:rsidR="00830B44" w:rsidRPr="00060136">
              <w:rPr>
                <w:rFonts w:ascii="Arial Narrow" w:hAnsi="Arial Narrow" w:cs="∞ˆÕ‡˛"/>
                <w:sz w:val="22"/>
                <w:szCs w:val="22"/>
              </w:rPr>
              <w:t xml:space="preserve">analysis and providing technical recommendations </w:t>
            </w:r>
            <w:r>
              <w:rPr>
                <w:rFonts w:ascii="Arial Narrow" w:hAnsi="Arial Narrow" w:cs="∞ˆÕ‡˛"/>
                <w:sz w:val="22"/>
                <w:szCs w:val="22"/>
              </w:rPr>
              <w:t xml:space="preserve">for </w:t>
            </w:r>
            <w:r w:rsidRPr="00060136">
              <w:rPr>
                <w:rFonts w:ascii="Arial Narrow" w:hAnsi="Arial Narrow" w:cs="∞ˆÕ‡˛"/>
                <w:sz w:val="22"/>
                <w:szCs w:val="22"/>
              </w:rPr>
              <w:t>business</w:t>
            </w:r>
            <w:r>
              <w:rPr>
                <w:rFonts w:ascii="Arial Narrow" w:hAnsi="Arial Narrow" w:cs="∞ˆÕ‡˛"/>
                <w:sz w:val="22"/>
                <w:szCs w:val="22"/>
              </w:rPr>
              <w:t xml:space="preserve"> problems</w:t>
            </w:r>
            <w:r w:rsidR="005A3B11">
              <w:rPr>
                <w:rFonts w:ascii="Arial Narrow" w:hAnsi="Arial Narrow" w:cs="∞ˆÕ‡˛"/>
                <w:sz w:val="22"/>
                <w:szCs w:val="22"/>
              </w:rPr>
              <w:t>. This</w:t>
            </w:r>
            <w:r w:rsidR="006B1ACD">
              <w:rPr>
                <w:rFonts w:ascii="Arial Narrow" w:hAnsi="Arial Narrow" w:cs="∞ˆÕ‡˛"/>
                <w:sz w:val="22"/>
                <w:szCs w:val="22"/>
              </w:rPr>
              <w:t xml:space="preserve"> increased trust in government policies and intervention</w:t>
            </w:r>
            <w:r w:rsidR="002A5DAA">
              <w:rPr>
                <w:rFonts w:ascii="Arial Narrow" w:hAnsi="Arial Narrow" w:cs="∞ˆÕ‡˛"/>
                <w:sz w:val="22"/>
                <w:szCs w:val="22"/>
              </w:rPr>
              <w:t xml:space="preserve"> by 15%</w:t>
            </w:r>
          </w:p>
          <w:p w14:paraId="211258FF" w14:textId="2EF93F58" w:rsidR="00830B44" w:rsidRPr="006B1ACD" w:rsidRDefault="006B1ACD" w:rsidP="005105B0">
            <w:pPr>
              <w:pStyle w:val="NoSpacing"/>
              <w:numPr>
                <w:ilvl w:val="0"/>
                <w:numId w:val="4"/>
              </w:numPr>
              <w:jc w:val="both"/>
              <w:rPr>
                <w:rFonts w:ascii="Arial Narrow" w:hAnsi="Arial Narrow" w:cs="∞ˆÕ‡˛"/>
                <w:sz w:val="22"/>
                <w:szCs w:val="22"/>
              </w:rPr>
            </w:pPr>
            <w:r>
              <w:rPr>
                <w:rFonts w:ascii="Arial Narrow" w:hAnsi="Arial Narrow" w:cs="∞ˆÕ‡˛"/>
                <w:sz w:val="22"/>
                <w:szCs w:val="22"/>
              </w:rPr>
              <w:t>We developed</w:t>
            </w:r>
            <w:r w:rsidR="00830B44">
              <w:rPr>
                <w:rFonts w:ascii="Arial Narrow" w:hAnsi="Arial Narrow" w:cs="∞ˆÕ‡˛"/>
                <w:sz w:val="22"/>
                <w:szCs w:val="22"/>
              </w:rPr>
              <w:t xml:space="preserve"> poverty baseline metrics through survey and focus group discussion with communities in local councils</w:t>
            </w:r>
            <w:r w:rsidR="005A3B11">
              <w:rPr>
                <w:rFonts w:ascii="Arial Narrow" w:hAnsi="Arial Narrow" w:cs="∞ˆÕ‡˛"/>
                <w:sz w:val="22"/>
                <w:szCs w:val="22"/>
              </w:rPr>
              <w:t>,</w:t>
            </w:r>
            <w:r w:rsidR="00D85C9C">
              <w:rPr>
                <w:rFonts w:ascii="Arial Narrow" w:hAnsi="Arial Narrow" w:cs="∞ˆÕ‡˛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∞ˆÕ‡˛"/>
                <w:sz w:val="22"/>
                <w:szCs w:val="22"/>
              </w:rPr>
              <w:t xml:space="preserve">and defined data collection and analyses processes that </w:t>
            </w:r>
            <w:r w:rsidR="005A3B11">
              <w:rPr>
                <w:rFonts w:ascii="Arial Narrow" w:hAnsi="Arial Narrow" w:cs="∞ˆÕ‡˛"/>
                <w:sz w:val="22"/>
                <w:szCs w:val="22"/>
              </w:rPr>
              <w:t>reduced</w:t>
            </w:r>
            <w:r>
              <w:rPr>
                <w:rFonts w:ascii="Arial Narrow" w:hAnsi="Arial Narrow" w:cs="∞ˆÕ‡˛"/>
                <w:sz w:val="22"/>
                <w:szCs w:val="22"/>
              </w:rPr>
              <w:t xml:space="preserve"> the data collection and analyses processes by 35%, bringing the future investment into data collection, cleaning and analyses process down by 71%</w:t>
            </w:r>
          </w:p>
          <w:p w14:paraId="26DE0AAD" w14:textId="77777777" w:rsidR="00C474E5" w:rsidRDefault="00C474E5" w:rsidP="00830B44">
            <w:pPr>
              <w:pStyle w:val="NoSpacing"/>
              <w:rPr>
                <w:rStyle w:val="Heading4Char"/>
              </w:rPr>
            </w:pPr>
          </w:p>
          <w:p w14:paraId="74E42E64" w14:textId="5ABADAB3" w:rsidR="00C474E5" w:rsidRDefault="00830B44" w:rsidP="00830B44">
            <w:pPr>
              <w:pStyle w:val="NoSpacing"/>
              <w:rPr>
                <w:rStyle w:val="Heading4Char"/>
              </w:rPr>
            </w:pPr>
            <w:r w:rsidRPr="00060136">
              <w:rPr>
                <w:rStyle w:val="Heading4Char"/>
              </w:rPr>
              <w:t>Data Analyst</w:t>
            </w:r>
            <w:r>
              <w:rPr>
                <w:rStyle w:val="Heading4Char"/>
              </w:rPr>
              <w:t xml:space="preserve"> </w:t>
            </w:r>
            <w:r w:rsidR="003D5AFA">
              <w:rPr>
                <w:rStyle w:val="Heading4Char"/>
              </w:rPr>
              <w:t>/ Quality Assurance Manager</w:t>
            </w:r>
            <w:r>
              <w:rPr>
                <w:rStyle w:val="Heading4Char"/>
              </w:rPr>
              <w:t xml:space="preserve">   </w:t>
            </w:r>
          </w:p>
          <w:p w14:paraId="57ED028E" w14:textId="5910CF0E" w:rsidR="00830B44" w:rsidRPr="00830B44" w:rsidRDefault="00830B44" w:rsidP="00830B44">
            <w:pPr>
              <w:pStyle w:val="NoSpacing"/>
              <w:rPr>
                <w:rFonts w:asciiTheme="majorHAnsi" w:eastAsiaTheme="majorEastAsia" w:hAnsiTheme="majorHAnsi" w:cstheme="majorBidi"/>
                <w:iCs/>
                <w:caps/>
                <w:sz w:val="18"/>
                <w:szCs w:val="18"/>
              </w:rPr>
            </w:pPr>
            <w:r w:rsidRPr="00060136"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>ChamsSwitch Limited, Nigeria</w:t>
            </w:r>
            <w:r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 xml:space="preserve"> </w:t>
            </w:r>
            <w:r w:rsidR="00C474E5"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>November</w:t>
            </w:r>
            <w:r w:rsidRPr="00060136"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 xml:space="preserve"> 2009 – </w:t>
            </w:r>
            <w:r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>July</w:t>
            </w:r>
            <w:r w:rsidRPr="00060136"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 xml:space="preserve"> 201</w:t>
            </w:r>
            <w:r w:rsidR="00CA16F3"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>2</w:t>
            </w:r>
          </w:p>
          <w:p w14:paraId="3A87EC36" w14:textId="2D1898CF" w:rsidR="00830B44" w:rsidRPr="0057058C" w:rsidRDefault="00D85C9C" w:rsidP="00830B44">
            <w:pPr>
              <w:pStyle w:val="NoSpacing"/>
              <w:rPr>
                <w:rFonts w:ascii="Arial Narrow" w:hAnsi="Arial Narrow" w:cs="∞ˆÕ‡˛"/>
                <w:sz w:val="22"/>
                <w:szCs w:val="22"/>
              </w:rPr>
            </w:pPr>
            <w:r w:rsidRPr="00D85C9C"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>Project</w:t>
            </w:r>
            <w:r>
              <w:rPr>
                <w:rFonts w:ascii="Arial Narrow" w:hAnsi="Arial Narrow" w:cs="∞ˆÕ‡˛"/>
                <w:sz w:val="22"/>
                <w:szCs w:val="22"/>
              </w:rPr>
              <w:t xml:space="preserve">: </w:t>
            </w:r>
            <w:r w:rsidR="00830B44" w:rsidRPr="0057058C">
              <w:rPr>
                <w:rFonts w:ascii="Arial Narrow" w:hAnsi="Arial Narrow" w:cs="∞ˆÕ‡˛"/>
                <w:sz w:val="22"/>
                <w:szCs w:val="22"/>
              </w:rPr>
              <w:t>Internal Revenue Generation and Electronic Payment Gateway (</w:t>
            </w:r>
            <w:proofErr w:type="spellStart"/>
            <w:r w:rsidR="00830B44" w:rsidRPr="0057058C">
              <w:rPr>
                <w:rFonts w:ascii="Arial Narrow" w:hAnsi="Arial Narrow" w:cs="∞ˆÕ‡˛"/>
                <w:sz w:val="22"/>
                <w:szCs w:val="22"/>
              </w:rPr>
              <w:t>Ivery</w:t>
            </w:r>
            <w:proofErr w:type="spellEnd"/>
            <w:r w:rsidR="00830B44" w:rsidRPr="0057058C">
              <w:rPr>
                <w:rFonts w:ascii="Arial Narrow" w:hAnsi="Arial Narrow" w:cs="∞ˆÕ‡˛"/>
                <w:sz w:val="22"/>
                <w:szCs w:val="22"/>
              </w:rPr>
              <w:t xml:space="preserve"> &amp; </w:t>
            </w:r>
            <w:r w:rsidR="00666131">
              <w:rPr>
                <w:rFonts w:ascii="Arial Narrow" w:hAnsi="Arial Narrow" w:cs="∞ˆÕ‡˛"/>
                <w:sz w:val="22"/>
                <w:szCs w:val="22"/>
              </w:rPr>
              <w:t xml:space="preserve">                </w:t>
            </w:r>
            <w:r w:rsidR="00830B44" w:rsidRPr="0057058C">
              <w:rPr>
                <w:rFonts w:ascii="Arial Narrow" w:hAnsi="Arial Narrow" w:cs="∞ˆÕ‡˛"/>
                <w:sz w:val="22"/>
                <w:szCs w:val="22"/>
              </w:rPr>
              <w:t>Base-24 eps)</w:t>
            </w:r>
          </w:p>
          <w:p w14:paraId="6C6EF5F6" w14:textId="26186147" w:rsidR="00830B44" w:rsidRPr="00060136" w:rsidRDefault="00210A98" w:rsidP="005105B0">
            <w:pPr>
              <w:pStyle w:val="NoSpacing"/>
              <w:numPr>
                <w:ilvl w:val="0"/>
                <w:numId w:val="4"/>
              </w:numPr>
              <w:jc w:val="both"/>
              <w:rPr>
                <w:rFonts w:ascii="Arial Narrow" w:hAnsi="Arial Narrow" w:cs="∞ˆÕ‡˛"/>
                <w:sz w:val="22"/>
                <w:szCs w:val="22"/>
              </w:rPr>
            </w:pPr>
            <w:r>
              <w:rPr>
                <w:rFonts w:ascii="Arial Narrow" w:hAnsi="Arial Narrow" w:cs="∞ˆÕ‡˛"/>
                <w:sz w:val="22"/>
                <w:szCs w:val="22"/>
              </w:rPr>
              <w:t xml:space="preserve">I was involved in </w:t>
            </w:r>
            <w:r w:rsidR="00666131">
              <w:rPr>
                <w:rFonts w:ascii="Arial Narrow" w:hAnsi="Arial Narrow" w:cs="∞ˆÕ‡˛"/>
                <w:sz w:val="22"/>
                <w:szCs w:val="22"/>
              </w:rPr>
              <w:t xml:space="preserve">cleaning and </w:t>
            </w:r>
            <w:r w:rsidR="00830B44">
              <w:rPr>
                <w:rFonts w:ascii="Arial Narrow" w:hAnsi="Arial Narrow" w:cs="∞ˆÕ‡˛"/>
                <w:sz w:val="22"/>
                <w:szCs w:val="22"/>
              </w:rPr>
              <w:t>analyses</w:t>
            </w:r>
            <w:r w:rsidR="00830B44" w:rsidRPr="00060136">
              <w:rPr>
                <w:rFonts w:ascii="Arial Narrow" w:hAnsi="Arial Narrow" w:cs="∞ˆÕ‡˛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∞ˆÕ‡˛"/>
                <w:sz w:val="22"/>
                <w:szCs w:val="22"/>
              </w:rPr>
              <w:t>of</w:t>
            </w:r>
            <w:r w:rsidR="00830B44" w:rsidRPr="00060136">
              <w:rPr>
                <w:rFonts w:ascii="Arial Narrow" w:hAnsi="Arial Narrow" w:cs="∞ˆÕ‡˛"/>
                <w:sz w:val="22"/>
                <w:szCs w:val="22"/>
              </w:rPr>
              <w:t xml:space="preserve"> financial datasets</w:t>
            </w:r>
            <w:r w:rsidR="00666131">
              <w:rPr>
                <w:rFonts w:ascii="Arial Narrow" w:hAnsi="Arial Narrow" w:cs="∞ˆÕ‡˛"/>
                <w:sz w:val="22"/>
                <w:szCs w:val="22"/>
              </w:rPr>
              <w:t xml:space="preserve"> used</w:t>
            </w:r>
            <w:r w:rsidR="00830B44" w:rsidRPr="00060136">
              <w:rPr>
                <w:rFonts w:ascii="Arial Narrow" w:hAnsi="Arial Narrow" w:cs="∞ˆÕ‡˛"/>
                <w:sz w:val="22"/>
                <w:szCs w:val="22"/>
              </w:rPr>
              <w:t xml:space="preserve"> </w:t>
            </w:r>
            <w:r w:rsidR="00666131">
              <w:rPr>
                <w:rFonts w:ascii="Arial Narrow" w:hAnsi="Arial Narrow" w:cs="∞ˆÕ‡˛"/>
                <w:sz w:val="22"/>
                <w:szCs w:val="22"/>
              </w:rPr>
              <w:t xml:space="preserve">for </w:t>
            </w:r>
            <w:r w:rsidR="005A3B11">
              <w:rPr>
                <w:rFonts w:ascii="Arial Narrow" w:hAnsi="Arial Narrow" w:cs="∞ˆÕ‡˛"/>
                <w:sz w:val="22"/>
                <w:szCs w:val="22"/>
              </w:rPr>
              <w:t xml:space="preserve">root cause </w:t>
            </w:r>
            <w:r w:rsidR="00666131">
              <w:rPr>
                <w:rFonts w:ascii="Arial Narrow" w:hAnsi="Arial Narrow" w:cs="∞ˆÕ‡˛"/>
                <w:sz w:val="22"/>
                <w:szCs w:val="22"/>
              </w:rPr>
              <w:t>analyses</w:t>
            </w:r>
            <w:r w:rsidR="005A3B11">
              <w:rPr>
                <w:rFonts w:ascii="Arial Narrow" w:hAnsi="Arial Narrow" w:cs="∞ˆÕ‡˛"/>
                <w:sz w:val="22"/>
                <w:szCs w:val="22"/>
              </w:rPr>
              <w:t xml:space="preserve"> </w:t>
            </w:r>
            <w:r w:rsidR="00666131">
              <w:rPr>
                <w:rFonts w:ascii="Arial Narrow" w:hAnsi="Arial Narrow" w:cs="∞ˆÕ‡˛"/>
                <w:sz w:val="22"/>
                <w:szCs w:val="22"/>
              </w:rPr>
              <w:t xml:space="preserve">of </w:t>
            </w:r>
            <w:r w:rsidR="005A3B11">
              <w:rPr>
                <w:rFonts w:ascii="Arial Narrow" w:hAnsi="Arial Narrow" w:cs="∞ˆÕ‡˛"/>
                <w:sz w:val="22"/>
                <w:szCs w:val="22"/>
              </w:rPr>
              <w:t>dwindling revenue generation for state governments that subscribed to collecting revenue</w:t>
            </w:r>
            <w:r w:rsidR="00666131">
              <w:rPr>
                <w:rFonts w:ascii="Arial Narrow" w:hAnsi="Arial Narrow" w:cs="∞ˆÕ‡˛"/>
                <w:sz w:val="22"/>
                <w:szCs w:val="22"/>
              </w:rPr>
              <w:t xml:space="preserve"> platform of ChamsSwitch Limited</w:t>
            </w:r>
            <w:r w:rsidR="005A3B11">
              <w:rPr>
                <w:rFonts w:ascii="Arial Narrow" w:hAnsi="Arial Narrow" w:cs="∞ˆÕ‡˛"/>
                <w:sz w:val="22"/>
                <w:szCs w:val="22"/>
              </w:rPr>
              <w:t xml:space="preserve"> </w:t>
            </w:r>
          </w:p>
          <w:p w14:paraId="77DEDA25" w14:textId="063EA118" w:rsidR="00830B44" w:rsidRPr="00060136" w:rsidRDefault="0055685A" w:rsidP="005105B0">
            <w:pPr>
              <w:pStyle w:val="NoSpacing"/>
              <w:numPr>
                <w:ilvl w:val="0"/>
                <w:numId w:val="4"/>
              </w:numPr>
              <w:jc w:val="both"/>
              <w:rPr>
                <w:rFonts w:ascii="Arial Narrow" w:hAnsi="Arial Narrow" w:cs="∞ˆÕ‡˛"/>
                <w:sz w:val="22"/>
                <w:szCs w:val="22"/>
              </w:rPr>
            </w:pPr>
            <w:r>
              <w:rPr>
                <w:rFonts w:ascii="Arial Narrow" w:hAnsi="Arial Narrow" w:cs="∞ˆÕ‡˛"/>
                <w:sz w:val="22"/>
                <w:szCs w:val="22"/>
              </w:rPr>
              <w:t>My team</w:t>
            </w:r>
            <w:r w:rsidR="00666131">
              <w:rPr>
                <w:rFonts w:ascii="Arial Narrow" w:hAnsi="Arial Narrow" w:cs="∞ˆÕ‡˛"/>
                <w:sz w:val="22"/>
                <w:szCs w:val="22"/>
              </w:rPr>
              <w:t xml:space="preserve"> created over 300 </w:t>
            </w:r>
            <w:r w:rsidR="005A3B11">
              <w:rPr>
                <w:rFonts w:ascii="Arial Narrow" w:hAnsi="Arial Narrow" w:cs="∞ˆÕ‡˛"/>
                <w:sz w:val="22"/>
                <w:szCs w:val="22"/>
              </w:rPr>
              <w:t>weekly and monthly reports</w:t>
            </w:r>
            <w:r w:rsidR="00830B44" w:rsidRPr="00060136">
              <w:rPr>
                <w:rFonts w:ascii="Arial Narrow" w:hAnsi="Arial Narrow" w:cs="∞ˆÕ‡˛"/>
                <w:sz w:val="22"/>
                <w:szCs w:val="22"/>
              </w:rPr>
              <w:t xml:space="preserve"> </w:t>
            </w:r>
            <w:r w:rsidR="00666131">
              <w:rPr>
                <w:rFonts w:ascii="Arial Narrow" w:hAnsi="Arial Narrow" w:cs="∞ˆÕ‡˛"/>
                <w:sz w:val="22"/>
                <w:szCs w:val="22"/>
              </w:rPr>
              <w:t>for payment reconciliation of connected banks and the different state government on the payment</w:t>
            </w:r>
            <w:r>
              <w:rPr>
                <w:rFonts w:ascii="Arial Narrow" w:hAnsi="Arial Narrow" w:cs="∞ˆÕ‡˛"/>
                <w:sz w:val="22"/>
                <w:szCs w:val="22"/>
              </w:rPr>
              <w:t xml:space="preserve"> platform </w:t>
            </w:r>
            <w:r w:rsidR="00830B44" w:rsidRPr="00060136">
              <w:rPr>
                <w:rFonts w:ascii="Arial Narrow" w:hAnsi="Arial Narrow" w:cs="∞ˆÕ‡˛"/>
                <w:sz w:val="22"/>
                <w:szCs w:val="22"/>
              </w:rPr>
              <w:t xml:space="preserve"> </w:t>
            </w:r>
          </w:p>
          <w:p w14:paraId="3B63C057" w14:textId="083AFC04" w:rsidR="00830B44" w:rsidRPr="00060136" w:rsidRDefault="00BE0F5E" w:rsidP="005105B0">
            <w:pPr>
              <w:pStyle w:val="NoSpacing"/>
              <w:numPr>
                <w:ilvl w:val="0"/>
                <w:numId w:val="4"/>
              </w:numPr>
              <w:jc w:val="both"/>
              <w:rPr>
                <w:rFonts w:ascii="Arial Narrow" w:hAnsi="Arial Narrow" w:cs="∞ˆÕ‡˛"/>
                <w:sz w:val="22"/>
                <w:szCs w:val="22"/>
              </w:rPr>
            </w:pPr>
            <w:r>
              <w:rPr>
                <w:rFonts w:ascii="Arial Narrow" w:hAnsi="Arial Narrow" w:cs="∞ˆÕ‡˛"/>
                <w:sz w:val="22"/>
                <w:szCs w:val="22"/>
              </w:rPr>
              <w:t>I c</w:t>
            </w:r>
            <w:r w:rsidR="00830B44" w:rsidRPr="00060136">
              <w:rPr>
                <w:rFonts w:ascii="Arial Narrow" w:hAnsi="Arial Narrow" w:cs="∞ˆÕ‡˛"/>
                <w:sz w:val="22"/>
                <w:szCs w:val="22"/>
              </w:rPr>
              <w:t xml:space="preserve">onducted Hypothesis Test: T-test or Z-test for A/B test to guarantee statistically significant results for different user interfaces </w:t>
            </w:r>
            <w:r w:rsidR="00830B44">
              <w:rPr>
                <w:rFonts w:ascii="Arial Narrow" w:hAnsi="Arial Narrow" w:cs="∞ˆÕ‡˛"/>
                <w:sz w:val="22"/>
                <w:szCs w:val="22"/>
              </w:rPr>
              <w:t>of the</w:t>
            </w:r>
            <w:r w:rsidR="00830B44" w:rsidRPr="00060136">
              <w:rPr>
                <w:rFonts w:ascii="Arial Narrow" w:hAnsi="Arial Narrow" w:cs="∞ˆÕ‡˛"/>
                <w:sz w:val="22"/>
                <w:szCs w:val="22"/>
              </w:rPr>
              <w:t xml:space="preserve"> revenue collection platform</w:t>
            </w:r>
            <w:r w:rsidR="0055685A">
              <w:rPr>
                <w:rFonts w:ascii="Arial Narrow" w:hAnsi="Arial Narrow" w:cs="∞ˆÕ‡˛"/>
                <w:sz w:val="22"/>
                <w:szCs w:val="22"/>
              </w:rPr>
              <w:t>. The result was a better user interface that increased usage of our platform over the competitors</w:t>
            </w:r>
            <w:r w:rsidR="00A8035E">
              <w:rPr>
                <w:rFonts w:ascii="Arial Narrow" w:hAnsi="Arial Narrow" w:cs="∞ˆÕ‡˛"/>
                <w:sz w:val="22"/>
                <w:szCs w:val="22"/>
              </w:rPr>
              <w:t>.</w:t>
            </w:r>
            <w:r w:rsidR="0055685A">
              <w:rPr>
                <w:rFonts w:ascii="Arial Narrow" w:hAnsi="Arial Narrow" w:cs="∞ˆÕ‡˛"/>
                <w:sz w:val="22"/>
                <w:szCs w:val="22"/>
              </w:rPr>
              <w:t xml:space="preserve"> </w:t>
            </w:r>
            <w:r w:rsidR="00A8035E">
              <w:rPr>
                <w:rFonts w:ascii="Arial Narrow" w:hAnsi="Arial Narrow" w:cs="∞ˆÕ‡˛"/>
                <w:sz w:val="22"/>
                <w:szCs w:val="22"/>
              </w:rPr>
              <w:t xml:space="preserve">Our platform won best </w:t>
            </w:r>
            <w:r w:rsidR="0055685A">
              <w:rPr>
                <w:rFonts w:ascii="Arial Narrow" w:hAnsi="Arial Narrow" w:cs="∞ˆÕ‡˛"/>
                <w:sz w:val="22"/>
                <w:szCs w:val="22"/>
              </w:rPr>
              <w:t>revenue collection platform of the year 2010 in Nigeria</w:t>
            </w:r>
          </w:p>
          <w:p w14:paraId="7CD6B007" w14:textId="77777777" w:rsidR="00830B44" w:rsidRPr="00060136" w:rsidRDefault="00830B44" w:rsidP="005105B0">
            <w:pPr>
              <w:pStyle w:val="NoSpacing"/>
              <w:numPr>
                <w:ilvl w:val="0"/>
                <w:numId w:val="4"/>
              </w:numPr>
              <w:jc w:val="both"/>
              <w:rPr>
                <w:rFonts w:ascii="Arial Narrow" w:hAnsi="Arial Narrow" w:cs="∞ˆÕ‡˛"/>
                <w:sz w:val="22"/>
                <w:szCs w:val="22"/>
              </w:rPr>
            </w:pPr>
            <w:r w:rsidRPr="00060136">
              <w:rPr>
                <w:rFonts w:ascii="Arial Narrow" w:hAnsi="Arial Narrow" w:cs="∞ˆÕ‡˛"/>
                <w:sz w:val="22"/>
                <w:szCs w:val="22"/>
              </w:rPr>
              <w:t>Conducted cluster analysis to identify patterns in income and revenue payment</w:t>
            </w:r>
            <w:r>
              <w:rPr>
                <w:rFonts w:ascii="Arial Narrow" w:hAnsi="Arial Narrow" w:cs="∞ˆÕ‡˛"/>
                <w:sz w:val="22"/>
                <w:szCs w:val="22"/>
              </w:rPr>
              <w:t>s</w:t>
            </w:r>
            <w:r w:rsidRPr="00060136">
              <w:rPr>
                <w:rFonts w:ascii="Arial Narrow" w:hAnsi="Arial Narrow" w:cs="∞ˆÕ‡˛"/>
                <w:sz w:val="22"/>
                <w:szCs w:val="22"/>
              </w:rPr>
              <w:t xml:space="preserve"> via the collection application</w:t>
            </w:r>
          </w:p>
          <w:p w14:paraId="5B498929" w14:textId="1D7C3D64" w:rsidR="00830B44" w:rsidRPr="00060136" w:rsidRDefault="00BE0F5E" w:rsidP="005105B0">
            <w:pPr>
              <w:pStyle w:val="NoSpacing"/>
              <w:numPr>
                <w:ilvl w:val="0"/>
                <w:numId w:val="4"/>
              </w:numPr>
              <w:jc w:val="both"/>
              <w:rPr>
                <w:rFonts w:ascii="Arial Narrow" w:hAnsi="Arial Narrow" w:cs="∞ˆÕ‡˛"/>
                <w:sz w:val="22"/>
                <w:szCs w:val="22"/>
              </w:rPr>
            </w:pPr>
            <w:r>
              <w:rPr>
                <w:rFonts w:ascii="Arial Narrow" w:hAnsi="Arial Narrow" w:cs="∞ˆÕ‡˛"/>
                <w:sz w:val="22"/>
                <w:szCs w:val="22"/>
              </w:rPr>
              <w:t>I w</w:t>
            </w:r>
            <w:r w:rsidR="00830B44" w:rsidRPr="00060136">
              <w:rPr>
                <w:rFonts w:ascii="Arial Narrow" w:hAnsi="Arial Narrow" w:cs="∞ˆÕ‡˛"/>
                <w:sz w:val="22"/>
                <w:szCs w:val="22"/>
              </w:rPr>
              <w:t>orked with management</w:t>
            </w:r>
            <w:r>
              <w:rPr>
                <w:rFonts w:ascii="Arial Narrow" w:hAnsi="Arial Narrow" w:cs="∞ˆÕ‡˛"/>
                <w:sz w:val="22"/>
                <w:szCs w:val="22"/>
              </w:rPr>
              <w:t xml:space="preserve"> team</w:t>
            </w:r>
            <w:r w:rsidR="00830B44" w:rsidRPr="00060136">
              <w:rPr>
                <w:rFonts w:ascii="Arial Narrow" w:hAnsi="Arial Narrow" w:cs="∞ˆÕ‡˛"/>
                <w:sz w:val="22"/>
                <w:szCs w:val="22"/>
              </w:rPr>
              <w:t xml:space="preserve"> to prioritize business and information need for the monthly executive meetings</w:t>
            </w:r>
          </w:p>
          <w:p w14:paraId="2F1FDEA2" w14:textId="77777777" w:rsidR="000A3ACD" w:rsidRDefault="000A3ACD" w:rsidP="000A3ACD">
            <w:pPr>
              <w:pStyle w:val="NoSpacing"/>
              <w:rPr>
                <w:rStyle w:val="Heading4Char"/>
              </w:rPr>
            </w:pPr>
          </w:p>
          <w:p w14:paraId="47D3FB86" w14:textId="267F97E6" w:rsidR="000C2C3E" w:rsidRDefault="00CA16F3" w:rsidP="000A3ACD">
            <w:pPr>
              <w:pStyle w:val="NoSpacing"/>
            </w:pPr>
            <w:r w:rsidRPr="00C474E5">
              <w:rPr>
                <w:b/>
                <w:bCs/>
              </w:rPr>
              <w:t>JAVA/PLSQL DEVELOPER</w:t>
            </w:r>
            <w:r w:rsidR="000A3ACD" w:rsidRPr="00060136">
              <w:tab/>
            </w:r>
          </w:p>
          <w:p w14:paraId="5349B045" w14:textId="1D30DC59" w:rsidR="00CA16F3" w:rsidRPr="00C474E5" w:rsidRDefault="000A3ACD" w:rsidP="000A3ACD">
            <w:pPr>
              <w:pStyle w:val="NoSpacing"/>
              <w:rPr>
                <w:rFonts w:ascii="Arial Narrow" w:hAnsi="Arial Narrow" w:cs="∞ˆÕ‡˛"/>
                <w:b/>
                <w:bCs/>
                <w:sz w:val="22"/>
                <w:szCs w:val="22"/>
              </w:rPr>
            </w:pPr>
            <w:r w:rsidRPr="00C474E5"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>MTN, Nigeria June 200</w:t>
            </w:r>
            <w:r w:rsidR="00C474E5" w:rsidRPr="00C474E5"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>8</w:t>
            </w:r>
            <w:r w:rsidRPr="00C474E5"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 xml:space="preserve"> – </w:t>
            </w:r>
            <w:r w:rsidR="00C474E5" w:rsidRPr="00C474E5"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>October</w:t>
            </w:r>
            <w:r w:rsidRPr="00C474E5"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 xml:space="preserve"> 200</w:t>
            </w:r>
            <w:r w:rsidR="00CA16F3" w:rsidRPr="00C474E5"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>9</w:t>
            </w:r>
          </w:p>
          <w:p w14:paraId="2349863C" w14:textId="4B5B911B" w:rsidR="000A3ACD" w:rsidRPr="000C2C3E" w:rsidRDefault="000C2C3E" w:rsidP="000A3ACD">
            <w:pPr>
              <w:pStyle w:val="NoSpacing"/>
              <w:rPr>
                <w:rFonts w:ascii="Arial Narrow" w:eastAsia="Times New Roman" w:hAnsi="Arial Narrow"/>
                <w:bCs/>
                <w:color w:val="333333"/>
              </w:rPr>
            </w:pPr>
            <w:r w:rsidRPr="000C2C3E">
              <w:rPr>
                <w:rFonts w:ascii="Arial Narrow" w:eastAsia="Times New Roman" w:hAnsi="Arial Narrow"/>
                <w:color w:val="333333"/>
              </w:rPr>
              <w:t xml:space="preserve"> </w:t>
            </w:r>
            <w:r w:rsidR="00C474E5" w:rsidRPr="00C474E5"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>P</w:t>
            </w:r>
            <w:r w:rsidR="00C474E5"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 xml:space="preserve">roject </w:t>
            </w:r>
            <w:r w:rsidR="000A3ACD" w:rsidRPr="000C2C3E">
              <w:rPr>
                <w:rFonts w:ascii="Arial Narrow" w:hAnsi="Arial Narrow" w:cs="∞ˆÕ‡˛"/>
                <w:sz w:val="22"/>
                <w:szCs w:val="22"/>
              </w:rPr>
              <w:t>Bonus on Incoming Calls</w:t>
            </w:r>
          </w:p>
          <w:p w14:paraId="2761AF13" w14:textId="19D92EE2" w:rsidR="0055685A" w:rsidRPr="00843EE1" w:rsidRDefault="0055685A" w:rsidP="005105B0">
            <w:pPr>
              <w:pStyle w:val="NoSpacing"/>
              <w:numPr>
                <w:ilvl w:val="0"/>
                <w:numId w:val="4"/>
              </w:numPr>
              <w:jc w:val="both"/>
              <w:rPr>
                <w:rFonts w:ascii="Arial Narrow" w:hAnsi="Arial Narrow" w:cs="∞ˆÕ‡˛"/>
                <w:sz w:val="22"/>
                <w:szCs w:val="22"/>
              </w:rPr>
            </w:pPr>
            <w:r>
              <w:rPr>
                <w:rFonts w:ascii="Arial Narrow" w:hAnsi="Arial Narrow" w:cs="∞ˆÕ‡˛"/>
                <w:sz w:val="22"/>
                <w:szCs w:val="22"/>
              </w:rPr>
              <w:t>Directly involved in redesigning of data extraction, transformation and loading pipeline of telecom tariff files</w:t>
            </w:r>
            <w:r w:rsidRPr="00060136">
              <w:rPr>
                <w:rFonts w:ascii="Arial Narrow" w:hAnsi="Arial Narrow" w:cs="∞ˆÕ‡˛"/>
                <w:sz w:val="22"/>
                <w:szCs w:val="22"/>
              </w:rPr>
              <w:t> </w:t>
            </w:r>
            <w:r>
              <w:rPr>
                <w:rFonts w:ascii="Arial Narrow" w:hAnsi="Arial Narrow" w:cs="∞ˆÕ‡˛"/>
                <w:sz w:val="22"/>
                <w:szCs w:val="22"/>
              </w:rPr>
              <w:t xml:space="preserve">into data warehouse, </w:t>
            </w:r>
            <w:r w:rsidR="00843EE1">
              <w:rPr>
                <w:rFonts w:ascii="Arial Narrow" w:hAnsi="Arial Narrow" w:cs="∞ˆÕ‡˛"/>
                <w:sz w:val="22"/>
                <w:szCs w:val="22"/>
              </w:rPr>
              <w:t>clearing six</w:t>
            </w:r>
            <w:r>
              <w:rPr>
                <w:rFonts w:ascii="Arial Narrow" w:hAnsi="Arial Narrow" w:cs="∞ˆÕ‡˛"/>
                <w:sz w:val="22"/>
                <w:szCs w:val="22"/>
              </w:rPr>
              <w:t xml:space="preserve"> months</w:t>
            </w:r>
            <w:r w:rsidR="00843EE1">
              <w:rPr>
                <w:rFonts w:ascii="Arial Narrow" w:hAnsi="Arial Narrow" w:cs="∞ˆÕ‡˛"/>
                <w:sz w:val="22"/>
                <w:szCs w:val="22"/>
              </w:rPr>
              <w:t xml:space="preserve"> backlogs of flat files, loading over 5,000 records of data per </w:t>
            </w:r>
            <w:r w:rsidR="00A8035E">
              <w:rPr>
                <w:rFonts w:ascii="Arial Narrow" w:hAnsi="Arial Narrow" w:cs="∞ˆÕ‡˛"/>
                <w:sz w:val="22"/>
                <w:szCs w:val="22"/>
              </w:rPr>
              <w:t>minutes in</w:t>
            </w:r>
            <w:r w:rsidR="00843EE1">
              <w:rPr>
                <w:rFonts w:ascii="Arial Narrow" w:hAnsi="Arial Narrow" w:cs="∞ˆÕ‡˛"/>
                <w:sz w:val="22"/>
                <w:szCs w:val="22"/>
              </w:rPr>
              <w:t xml:space="preserve"> parallel to oracle9i relational database</w:t>
            </w:r>
            <w:r>
              <w:rPr>
                <w:rFonts w:ascii="Arial Narrow" w:hAnsi="Arial Narrow" w:cs="∞ˆÕ‡˛"/>
                <w:sz w:val="22"/>
                <w:szCs w:val="22"/>
              </w:rPr>
              <w:t xml:space="preserve"> </w:t>
            </w:r>
            <w:r w:rsidRPr="00060136">
              <w:rPr>
                <w:rFonts w:ascii="Arial Narrow" w:hAnsi="Arial Narrow" w:cs="∞ˆÕ‡˛"/>
                <w:sz w:val="22"/>
                <w:szCs w:val="22"/>
              </w:rPr>
              <w:t> </w:t>
            </w:r>
          </w:p>
          <w:p w14:paraId="56AF6710" w14:textId="344A7470" w:rsidR="000A3ACD" w:rsidRPr="000A3ACD" w:rsidRDefault="000A3ACD" w:rsidP="005105B0">
            <w:pPr>
              <w:pStyle w:val="NoSpacing"/>
              <w:numPr>
                <w:ilvl w:val="0"/>
                <w:numId w:val="4"/>
              </w:numPr>
              <w:rPr>
                <w:rFonts w:ascii="Arial Narrow" w:hAnsi="Arial Narrow" w:cs="∞ˆÕ‡˛"/>
                <w:b/>
                <w:bCs/>
                <w:sz w:val="22"/>
                <w:szCs w:val="22"/>
              </w:rPr>
            </w:pPr>
            <w:r w:rsidRPr="00060136">
              <w:rPr>
                <w:rFonts w:ascii="Arial Narrow" w:hAnsi="Arial Narrow" w:cs="∞ˆÕ‡˛"/>
                <w:sz w:val="22"/>
                <w:szCs w:val="22"/>
              </w:rPr>
              <w:t>Involved in logical modeling and physical modeling of applications with oracle data modeler</w:t>
            </w:r>
          </w:p>
          <w:p w14:paraId="41EDBF39" w14:textId="77777777" w:rsidR="000A3ACD" w:rsidRPr="00060136" w:rsidRDefault="000A3ACD" w:rsidP="005105B0">
            <w:pPr>
              <w:pStyle w:val="NoSpacing"/>
              <w:numPr>
                <w:ilvl w:val="0"/>
                <w:numId w:val="4"/>
              </w:numPr>
              <w:jc w:val="both"/>
              <w:rPr>
                <w:rFonts w:ascii="Arial Narrow" w:hAnsi="Arial Narrow" w:cs="∞ˆÕ‡˛"/>
                <w:sz w:val="22"/>
                <w:szCs w:val="22"/>
              </w:rPr>
            </w:pPr>
            <w:r w:rsidRPr="00060136">
              <w:rPr>
                <w:rFonts w:ascii="Arial Narrow" w:hAnsi="Arial Narrow" w:cs="∞ˆÕ‡˛"/>
                <w:sz w:val="22"/>
                <w:szCs w:val="22"/>
              </w:rPr>
              <w:t>Developed data model, SQL Queries, SQL Query tuning process</w:t>
            </w:r>
          </w:p>
          <w:p w14:paraId="58CDBF14" w14:textId="77777777" w:rsidR="000A3ACD" w:rsidRPr="00060136" w:rsidRDefault="000A3ACD" w:rsidP="005105B0">
            <w:pPr>
              <w:pStyle w:val="NoSpacing"/>
              <w:numPr>
                <w:ilvl w:val="0"/>
                <w:numId w:val="4"/>
              </w:numPr>
              <w:jc w:val="both"/>
              <w:rPr>
                <w:rFonts w:ascii="Arial Narrow" w:hAnsi="Arial Narrow" w:cs="∞ˆÕ‡˛"/>
                <w:sz w:val="22"/>
                <w:szCs w:val="22"/>
              </w:rPr>
            </w:pPr>
            <w:r w:rsidRPr="00060136">
              <w:rPr>
                <w:rFonts w:ascii="Arial Narrow" w:hAnsi="Arial Narrow" w:cs="∞ˆÕ‡˛"/>
                <w:sz w:val="22"/>
                <w:szCs w:val="22"/>
              </w:rPr>
              <w:t>Created SQL*plus reports as per client's various needs </w:t>
            </w:r>
          </w:p>
          <w:p w14:paraId="68284625" w14:textId="77777777" w:rsidR="000A3ACD" w:rsidRPr="00060136" w:rsidRDefault="000A3ACD" w:rsidP="005105B0">
            <w:pPr>
              <w:pStyle w:val="NoSpacing"/>
              <w:numPr>
                <w:ilvl w:val="0"/>
                <w:numId w:val="4"/>
              </w:numPr>
              <w:jc w:val="both"/>
              <w:rPr>
                <w:rFonts w:ascii="Arial Narrow" w:hAnsi="Arial Narrow" w:cs="∞ˆÕ‡˛"/>
                <w:sz w:val="22"/>
                <w:szCs w:val="22"/>
              </w:rPr>
            </w:pPr>
            <w:r w:rsidRPr="00060136">
              <w:rPr>
                <w:rFonts w:ascii="Arial Narrow" w:hAnsi="Arial Narrow" w:cs="∞ˆÕ‡˛"/>
                <w:sz w:val="22"/>
                <w:szCs w:val="22"/>
              </w:rPr>
              <w:t>Developed SQL scripts for Referential Integrity check, which checks validity of incoming data with master tables in database</w:t>
            </w:r>
          </w:p>
          <w:p w14:paraId="69CC1A6B" w14:textId="77777777" w:rsidR="002C2CDD" w:rsidRPr="000A3ACD" w:rsidRDefault="000A3ACD" w:rsidP="005105B0">
            <w:pPr>
              <w:pStyle w:val="NoSpacing"/>
              <w:numPr>
                <w:ilvl w:val="0"/>
                <w:numId w:val="4"/>
              </w:numPr>
              <w:jc w:val="both"/>
              <w:rPr>
                <w:rFonts w:ascii="Arial Narrow" w:hAnsi="Arial Narrow" w:cs="∞ˆÕ‡˛"/>
                <w:sz w:val="22"/>
                <w:szCs w:val="22"/>
              </w:rPr>
            </w:pPr>
            <w:r w:rsidRPr="00060136">
              <w:rPr>
                <w:rFonts w:ascii="Arial Narrow" w:hAnsi="Arial Narrow" w:cs="∞ˆÕ‡˛"/>
                <w:sz w:val="22"/>
                <w:szCs w:val="22"/>
              </w:rPr>
              <w:t xml:space="preserve">Involved in </w:t>
            </w:r>
            <w:r>
              <w:rPr>
                <w:rFonts w:ascii="Arial Narrow" w:hAnsi="Arial Narrow" w:cs="∞ˆÕ‡˛"/>
                <w:sz w:val="22"/>
                <w:szCs w:val="22"/>
              </w:rPr>
              <w:t xml:space="preserve">design and development </w:t>
            </w:r>
            <w:r w:rsidRPr="00060136">
              <w:rPr>
                <w:rFonts w:ascii="Arial Narrow" w:hAnsi="Arial Narrow" w:cs="∞ˆÕ‡˛"/>
                <w:sz w:val="22"/>
                <w:szCs w:val="22"/>
              </w:rPr>
              <w:t xml:space="preserve">of business </w:t>
            </w:r>
            <w:r>
              <w:rPr>
                <w:rFonts w:ascii="Arial Narrow" w:hAnsi="Arial Narrow" w:cs="∞ˆÕ‡˛"/>
                <w:sz w:val="22"/>
                <w:szCs w:val="22"/>
              </w:rPr>
              <w:t>a</w:t>
            </w:r>
            <w:r w:rsidRPr="00060136">
              <w:rPr>
                <w:rFonts w:ascii="Arial Narrow" w:hAnsi="Arial Narrow" w:cs="∞ˆÕ‡˛"/>
                <w:sz w:val="22"/>
                <w:szCs w:val="22"/>
              </w:rPr>
              <w:t>pplications using Java/J2EE Technologie</w:t>
            </w:r>
            <w:r>
              <w:rPr>
                <w:rFonts w:ascii="Arial Narrow" w:hAnsi="Arial Narrow" w:cs="∞ˆÕ‡˛"/>
                <w:sz w:val="22"/>
                <w:szCs w:val="22"/>
              </w:rPr>
              <w:t>s</w:t>
            </w:r>
          </w:p>
          <w:p w14:paraId="561E7B5F" w14:textId="77777777" w:rsidR="002C2CDD" w:rsidRPr="00333CD3" w:rsidRDefault="008A351E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62DD19AF9523FC41971F008B69157E79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8E337F">
                  <w:t>Education</w:t>
                </w:r>
              </w:sdtContent>
            </w:sdt>
          </w:p>
          <w:p w14:paraId="6A6FD90E" w14:textId="77777777" w:rsidR="000A3ACD" w:rsidRPr="00060136" w:rsidRDefault="000A3ACD" w:rsidP="000A3ACD">
            <w:pPr>
              <w:pStyle w:val="NoSpacing"/>
              <w:rPr>
                <w:rFonts w:ascii="Arial Narrow" w:hAnsi="Arial Narrow" w:cs="∞ˆÕ‡˛"/>
                <w:sz w:val="22"/>
                <w:szCs w:val="22"/>
              </w:rPr>
            </w:pPr>
            <w:r w:rsidRPr="008E337F"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>Graduate Diploma Computer Science</w:t>
            </w:r>
            <w:r w:rsidRPr="00060136">
              <w:rPr>
                <w:rFonts w:ascii="Arial Narrow" w:hAnsi="Arial Narrow" w:cs="∞ˆÕ‡˛"/>
                <w:sz w:val="22"/>
                <w:szCs w:val="22"/>
              </w:rPr>
              <w:t xml:space="preserve"> – Ladoke Akintola University of Technology, Nigeria with focus</w:t>
            </w:r>
            <w:r>
              <w:rPr>
                <w:rFonts w:ascii="Arial Narrow" w:hAnsi="Arial Narrow" w:cs="∞ˆÕ‡˛"/>
                <w:sz w:val="22"/>
                <w:szCs w:val="22"/>
              </w:rPr>
              <w:t>ed</w:t>
            </w:r>
            <w:r w:rsidRPr="00060136">
              <w:rPr>
                <w:rFonts w:ascii="Arial Narrow" w:hAnsi="Arial Narrow" w:cs="∞ˆÕ‡˛"/>
                <w:sz w:val="22"/>
                <w:szCs w:val="22"/>
              </w:rPr>
              <w:t xml:space="preserve"> on predictive analysis</w:t>
            </w:r>
            <w:r w:rsidRPr="00060136">
              <w:rPr>
                <w:rFonts w:ascii="Arial Narrow" w:hAnsi="Arial Narrow" w:cs="∞ˆÕ‡˛"/>
                <w:sz w:val="22"/>
                <w:szCs w:val="22"/>
              </w:rPr>
              <w:tab/>
            </w:r>
          </w:p>
          <w:p w14:paraId="5FE6DD5A" w14:textId="77777777" w:rsidR="000A3ACD" w:rsidRDefault="000A3ACD" w:rsidP="000A3ACD">
            <w:pPr>
              <w:pStyle w:val="NoSpacing"/>
              <w:rPr>
                <w:rFonts w:ascii="Arial Narrow" w:hAnsi="Arial Narrow" w:cs="∞ˆÕ‡˛"/>
                <w:sz w:val="22"/>
                <w:szCs w:val="22"/>
              </w:rPr>
            </w:pPr>
            <w:r w:rsidRPr="00836769">
              <w:rPr>
                <w:rFonts w:ascii="Arial Narrow" w:hAnsi="Arial Narrow" w:cs="∞ˆÕ‡˛"/>
                <w:b/>
                <w:bCs/>
                <w:i/>
                <w:iCs/>
                <w:sz w:val="22"/>
                <w:szCs w:val="22"/>
              </w:rPr>
              <w:t>Thesis Title</w:t>
            </w:r>
            <w:r w:rsidRPr="00060136">
              <w:rPr>
                <w:rFonts w:ascii="Arial Narrow" w:hAnsi="Arial Narrow" w:cs="∞ˆÕ‡˛"/>
                <w:sz w:val="22"/>
                <w:szCs w:val="22"/>
              </w:rPr>
              <w:t>: Comparative analysis of Pig and Hive</w:t>
            </w:r>
            <w:r w:rsidRPr="00060136">
              <w:rPr>
                <w:rFonts w:ascii="Arial Narrow" w:hAnsi="Arial Narrow" w:cs="∞ˆÕ‡˛"/>
                <w:sz w:val="22"/>
                <w:szCs w:val="22"/>
              </w:rPr>
              <w:tab/>
            </w:r>
            <w:r w:rsidR="008E337F">
              <w:rPr>
                <w:rFonts w:ascii="Arial Narrow" w:hAnsi="Arial Narrow" w:cs="∞ˆÕ‡˛"/>
                <w:sz w:val="22"/>
                <w:szCs w:val="22"/>
              </w:rPr>
              <w:t xml:space="preserve">                             </w:t>
            </w:r>
            <w:r w:rsidRPr="00060136">
              <w:rPr>
                <w:rFonts w:ascii="Arial Narrow" w:hAnsi="Arial Narrow" w:cs="∞ˆÕ‡˛"/>
                <w:sz w:val="22"/>
                <w:szCs w:val="22"/>
              </w:rPr>
              <w:t>2017</w:t>
            </w:r>
          </w:p>
          <w:p w14:paraId="36C6BBC8" w14:textId="77777777" w:rsidR="002B4509" w:rsidRPr="00060136" w:rsidRDefault="002B4509" w:rsidP="000A3ACD">
            <w:pPr>
              <w:pStyle w:val="NoSpacing"/>
              <w:rPr>
                <w:rFonts w:ascii="Arial Narrow" w:hAnsi="Arial Narrow" w:cs="∞ˆÕ‡˛"/>
                <w:sz w:val="22"/>
                <w:szCs w:val="22"/>
              </w:rPr>
            </w:pPr>
          </w:p>
          <w:p w14:paraId="011ECBB1" w14:textId="77777777" w:rsidR="000A3ACD" w:rsidRPr="00060136" w:rsidRDefault="000A3ACD" w:rsidP="000A3ACD">
            <w:pPr>
              <w:pStyle w:val="NoSpacing"/>
              <w:rPr>
                <w:rFonts w:ascii="Arial Narrow" w:hAnsi="Arial Narrow" w:cs="∞ˆÕ‡˛"/>
                <w:sz w:val="22"/>
                <w:szCs w:val="22"/>
              </w:rPr>
            </w:pPr>
            <w:r w:rsidRPr="008E337F"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 xml:space="preserve">Master of Business Administration (MBA) </w:t>
            </w:r>
            <w:r>
              <w:rPr>
                <w:rFonts w:ascii="Arial Narrow" w:hAnsi="Arial Narrow" w:cs="∞ˆÕ‡˛"/>
                <w:sz w:val="22"/>
                <w:szCs w:val="22"/>
              </w:rPr>
              <w:t xml:space="preserve">- </w:t>
            </w:r>
            <w:r w:rsidRPr="00060136">
              <w:rPr>
                <w:rFonts w:ascii="Arial Narrow" w:hAnsi="Arial Narrow" w:cs="∞ˆÕ‡˛"/>
                <w:sz w:val="22"/>
                <w:szCs w:val="22"/>
              </w:rPr>
              <w:t xml:space="preserve">Business School Netherlands </w:t>
            </w:r>
            <w:r>
              <w:rPr>
                <w:rFonts w:ascii="Arial Narrow" w:hAnsi="Arial Narrow" w:cs="∞ˆÕ‡˛"/>
                <w:sz w:val="22"/>
                <w:szCs w:val="22"/>
              </w:rPr>
              <w:t>specialized in</w:t>
            </w:r>
            <w:r w:rsidRPr="00060136">
              <w:rPr>
                <w:rFonts w:ascii="Arial Narrow" w:hAnsi="Arial Narrow" w:cs="∞ˆÕ‡˛"/>
                <w:sz w:val="22"/>
                <w:szCs w:val="22"/>
              </w:rPr>
              <w:t xml:space="preserve"> information management </w:t>
            </w:r>
            <w:r w:rsidRPr="00060136">
              <w:rPr>
                <w:rFonts w:ascii="Arial Narrow" w:hAnsi="Arial Narrow" w:cs="∞ˆÕ‡˛"/>
                <w:sz w:val="22"/>
                <w:szCs w:val="22"/>
              </w:rPr>
              <w:tab/>
            </w:r>
          </w:p>
          <w:p w14:paraId="1578E539" w14:textId="77777777" w:rsidR="000A3ACD" w:rsidRDefault="000A3ACD" w:rsidP="000A3ACD">
            <w:pPr>
              <w:pStyle w:val="NoSpacing"/>
              <w:rPr>
                <w:rFonts w:ascii="Arial Narrow" w:hAnsi="Arial Narrow" w:cs="∞ˆÕ‡˛"/>
                <w:sz w:val="22"/>
                <w:szCs w:val="22"/>
              </w:rPr>
            </w:pPr>
            <w:r w:rsidRPr="00836769">
              <w:rPr>
                <w:rFonts w:ascii="Arial Narrow" w:hAnsi="Arial Narrow" w:cs="∞ˆÕ‡˛"/>
                <w:b/>
                <w:bCs/>
                <w:i/>
                <w:iCs/>
                <w:sz w:val="22"/>
                <w:szCs w:val="22"/>
              </w:rPr>
              <w:t>Thesis Title</w:t>
            </w:r>
            <w:r w:rsidRPr="00060136">
              <w:rPr>
                <w:rFonts w:ascii="Arial Narrow" w:hAnsi="Arial Narrow" w:cs="∞ˆÕ‡˛"/>
                <w:sz w:val="22"/>
                <w:szCs w:val="22"/>
              </w:rPr>
              <w:t>: Improving Monitoring and Evaluation System Through Implementation of Big Data and Analytics in Osun State, Nigeria</w:t>
            </w:r>
            <w:r w:rsidRPr="00060136">
              <w:rPr>
                <w:rFonts w:ascii="Arial Narrow" w:hAnsi="Arial Narrow" w:cs="∞ˆÕ‡˛"/>
                <w:sz w:val="22"/>
                <w:szCs w:val="22"/>
              </w:rPr>
              <w:tab/>
              <w:t>2015</w:t>
            </w:r>
          </w:p>
          <w:p w14:paraId="59FE7DB8" w14:textId="77777777" w:rsidR="002B4509" w:rsidRPr="00060136" w:rsidRDefault="002B4509" w:rsidP="000A3ACD">
            <w:pPr>
              <w:pStyle w:val="NoSpacing"/>
              <w:rPr>
                <w:rFonts w:ascii="Arial Narrow" w:hAnsi="Arial Narrow" w:cs="∞ˆÕ‡˛"/>
                <w:sz w:val="22"/>
                <w:szCs w:val="22"/>
              </w:rPr>
            </w:pPr>
          </w:p>
          <w:p w14:paraId="1329E229" w14:textId="77777777" w:rsidR="008E337F" w:rsidRPr="00F26024" w:rsidRDefault="000A3ACD" w:rsidP="00F26024">
            <w:pPr>
              <w:pStyle w:val="NoSpacing"/>
              <w:rPr>
                <w:rFonts w:ascii="Arial Narrow" w:hAnsi="Arial Narrow" w:cs="∞ˆÕ‡˛"/>
                <w:sz w:val="22"/>
                <w:szCs w:val="22"/>
              </w:rPr>
            </w:pPr>
            <w:r w:rsidRPr="008E337F">
              <w:rPr>
                <w:rFonts w:ascii="Arial Narrow" w:hAnsi="Arial Narrow" w:cs="∞ˆÕ‡˛"/>
                <w:b/>
                <w:bCs/>
                <w:sz w:val="22"/>
                <w:szCs w:val="22"/>
              </w:rPr>
              <w:t>Bachelor of Science</w:t>
            </w:r>
            <w:r w:rsidRPr="00060136">
              <w:rPr>
                <w:rFonts w:ascii="Arial Narrow" w:hAnsi="Arial Narrow" w:cs="∞ˆÕ‡˛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∞ˆÕ‡˛"/>
                <w:sz w:val="22"/>
                <w:szCs w:val="22"/>
              </w:rPr>
              <w:t xml:space="preserve">- </w:t>
            </w:r>
            <w:r w:rsidRPr="00060136">
              <w:rPr>
                <w:rFonts w:ascii="Arial Narrow" w:hAnsi="Arial Narrow" w:cs="∞ˆÕ‡˛"/>
                <w:sz w:val="22"/>
                <w:szCs w:val="22"/>
              </w:rPr>
              <w:t xml:space="preserve">Obafemi Awolowo University Nigeria </w:t>
            </w:r>
            <w:r w:rsidRPr="00060136">
              <w:rPr>
                <w:rFonts w:ascii="Arial Narrow" w:hAnsi="Arial Narrow" w:cs="∞ˆÕ‡˛"/>
                <w:sz w:val="22"/>
                <w:szCs w:val="22"/>
              </w:rPr>
              <w:tab/>
            </w:r>
            <w:r w:rsidRPr="00060136">
              <w:rPr>
                <w:rFonts w:ascii="Arial Narrow" w:hAnsi="Arial Narrow" w:cs="∞ˆÕ‡˛"/>
                <w:sz w:val="22"/>
                <w:szCs w:val="22"/>
              </w:rPr>
              <w:tab/>
            </w:r>
            <w:r w:rsidR="00F26024">
              <w:t>2003</w:t>
            </w:r>
          </w:p>
          <w:p w14:paraId="48D606AD" w14:textId="77777777" w:rsidR="008E337F" w:rsidRPr="001C669A" w:rsidRDefault="008E337F" w:rsidP="008E337F">
            <w:pPr>
              <w:pStyle w:val="NoSpacing"/>
              <w:rPr>
                <w:rFonts w:ascii="Arial Narrow" w:eastAsia="Times New Roman" w:hAnsi="Arial Narrow" w:cs="Times New Roman"/>
                <w:bCs/>
                <w:color w:val="333333"/>
              </w:rPr>
            </w:pPr>
            <w:r w:rsidRPr="001C669A">
              <w:rPr>
                <w:rFonts w:ascii="Arial Narrow" w:eastAsia="Times New Roman" w:hAnsi="Arial Narrow" w:cs="Times New Roman"/>
                <w:bCs/>
                <w:color w:val="333333"/>
              </w:rPr>
              <w:tab/>
            </w:r>
            <w:r w:rsidRPr="001C669A">
              <w:rPr>
                <w:rFonts w:ascii="Arial Narrow" w:eastAsia="Times New Roman" w:hAnsi="Arial Narrow" w:cs="Times New Roman"/>
                <w:bCs/>
                <w:color w:val="333333"/>
              </w:rPr>
              <w:tab/>
            </w:r>
          </w:p>
          <w:p w14:paraId="55CAF523" w14:textId="77777777" w:rsidR="00741125" w:rsidRPr="00333CD3" w:rsidRDefault="00741125" w:rsidP="00741125"/>
        </w:tc>
      </w:tr>
      <w:tr w:rsidR="00666131" w:rsidRPr="00333CD3" w14:paraId="28EBC266" w14:textId="77777777" w:rsidTr="008A1D2D">
        <w:tc>
          <w:tcPr>
            <w:tcW w:w="3828" w:type="dxa"/>
            <w:tcMar>
              <w:top w:w="504" w:type="dxa"/>
              <w:right w:w="720" w:type="dxa"/>
            </w:tcMar>
          </w:tcPr>
          <w:p w14:paraId="36D01A91" w14:textId="77777777" w:rsidR="00666131" w:rsidRDefault="00666131" w:rsidP="007532F0">
            <w:pPr>
              <w:pStyle w:val="Heading1"/>
            </w:pPr>
          </w:p>
        </w:tc>
        <w:tc>
          <w:tcPr>
            <w:tcW w:w="6497" w:type="dxa"/>
            <w:tcMar>
              <w:top w:w="504" w:type="dxa"/>
              <w:left w:w="0" w:type="dxa"/>
            </w:tcMar>
          </w:tcPr>
          <w:p w14:paraId="6897F701" w14:textId="77777777" w:rsidR="00666131" w:rsidRDefault="00666131" w:rsidP="008E337F">
            <w:pPr>
              <w:pStyle w:val="Heading1"/>
              <w:jc w:val="left"/>
              <w:rPr>
                <w:sz w:val="52"/>
                <w:szCs w:val="52"/>
              </w:rPr>
            </w:pPr>
          </w:p>
        </w:tc>
      </w:tr>
      <w:tr w:rsidR="00666131" w:rsidRPr="00333CD3" w14:paraId="7952D839" w14:textId="77777777" w:rsidTr="008A1D2D">
        <w:tc>
          <w:tcPr>
            <w:tcW w:w="3828" w:type="dxa"/>
            <w:tcMar>
              <w:top w:w="504" w:type="dxa"/>
              <w:right w:w="720" w:type="dxa"/>
            </w:tcMar>
          </w:tcPr>
          <w:p w14:paraId="3DA26F2D" w14:textId="77777777" w:rsidR="00666131" w:rsidRDefault="00666131" w:rsidP="007532F0">
            <w:pPr>
              <w:pStyle w:val="Heading1"/>
            </w:pPr>
          </w:p>
        </w:tc>
        <w:tc>
          <w:tcPr>
            <w:tcW w:w="6497" w:type="dxa"/>
            <w:tcMar>
              <w:top w:w="504" w:type="dxa"/>
              <w:left w:w="0" w:type="dxa"/>
            </w:tcMar>
          </w:tcPr>
          <w:p w14:paraId="1B8FDE60" w14:textId="77777777" w:rsidR="00666131" w:rsidRDefault="00666131" w:rsidP="008E337F">
            <w:pPr>
              <w:pStyle w:val="Heading1"/>
              <w:jc w:val="left"/>
              <w:rPr>
                <w:sz w:val="52"/>
                <w:szCs w:val="52"/>
              </w:rPr>
            </w:pPr>
          </w:p>
        </w:tc>
      </w:tr>
    </w:tbl>
    <w:p w14:paraId="1DCB1668" w14:textId="77777777" w:rsidR="00EF7CC9" w:rsidRPr="00333CD3" w:rsidRDefault="00EF7CC9" w:rsidP="00E22E87">
      <w:pPr>
        <w:pStyle w:val="NoSpacing"/>
      </w:pPr>
    </w:p>
    <w:sectPr w:rsidR="00EF7CC9" w:rsidRPr="00333CD3" w:rsidSect="007532F0">
      <w:footerReference w:type="default" r:id="rId9"/>
      <w:footerReference w:type="first" r:id="rId10"/>
      <w:pgSz w:w="11906" w:h="16838" w:code="9"/>
      <w:pgMar w:top="794" w:right="862" w:bottom="1474" w:left="86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8B2608" w14:textId="77777777" w:rsidR="008A351E" w:rsidRDefault="008A351E" w:rsidP="00713050">
      <w:pPr>
        <w:spacing w:line="240" w:lineRule="auto"/>
      </w:pPr>
      <w:r>
        <w:separator/>
      </w:r>
    </w:p>
  </w:endnote>
  <w:endnote w:type="continuationSeparator" w:id="0">
    <w:p w14:paraId="0A9F4903" w14:textId="77777777" w:rsidR="008A351E" w:rsidRDefault="008A351E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∞ˆÕ‡˛">
    <w:altName w:val="Times New Roman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546"/>
      <w:gridCol w:w="2546"/>
      <w:gridCol w:w="2545"/>
      <w:gridCol w:w="2545"/>
    </w:tblGrid>
    <w:tr w:rsidR="00C2098A" w:rsidRPr="008E337F" w14:paraId="794D2D2A" w14:textId="77777777" w:rsidTr="006C3E5F">
      <w:tc>
        <w:tcPr>
          <w:tcW w:w="2546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3AC33B2" w14:textId="77777777" w:rsidR="00C2098A" w:rsidRPr="008E337F" w:rsidRDefault="00C2098A" w:rsidP="00684488">
          <w:pPr>
            <w:pStyle w:val="Footer"/>
            <w:rPr>
              <w:sz w:val="16"/>
              <w:szCs w:val="16"/>
            </w:rPr>
          </w:pPr>
        </w:p>
      </w:tc>
      <w:tc>
        <w:tcPr>
          <w:tcW w:w="2546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04803EA" w14:textId="77777777" w:rsidR="00C2098A" w:rsidRPr="008E337F" w:rsidRDefault="00C2098A" w:rsidP="00684488">
          <w:pPr>
            <w:pStyle w:val="Footer"/>
            <w:rPr>
              <w:sz w:val="16"/>
              <w:szCs w:val="16"/>
            </w:rPr>
          </w:pPr>
        </w:p>
      </w:tc>
      <w:tc>
        <w:tcPr>
          <w:tcW w:w="2545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5CAF017" w14:textId="77777777" w:rsidR="00C2098A" w:rsidRPr="008E337F" w:rsidRDefault="00C2098A" w:rsidP="00684488">
          <w:pPr>
            <w:pStyle w:val="Footer"/>
            <w:rPr>
              <w:sz w:val="16"/>
              <w:szCs w:val="16"/>
            </w:rPr>
          </w:pPr>
        </w:p>
      </w:tc>
      <w:tc>
        <w:tcPr>
          <w:tcW w:w="2545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5697227" w14:textId="77777777" w:rsidR="00C2098A" w:rsidRPr="008E337F" w:rsidRDefault="00C2098A" w:rsidP="00684488">
          <w:pPr>
            <w:pStyle w:val="Footer"/>
            <w:rPr>
              <w:sz w:val="16"/>
              <w:szCs w:val="16"/>
            </w:rPr>
          </w:pPr>
        </w:p>
      </w:tc>
    </w:tr>
  </w:tbl>
  <w:p w14:paraId="20CA8CC9" w14:textId="77777777" w:rsidR="00C2098A" w:rsidRDefault="00C2098A" w:rsidP="00217980">
    <w:pPr>
      <w:pStyle w:val="Footer"/>
      <w:rPr>
        <w:noProof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546"/>
      <w:gridCol w:w="2546"/>
      <w:gridCol w:w="2545"/>
      <w:gridCol w:w="2545"/>
    </w:tblGrid>
    <w:tr w:rsidR="00217980" w14:paraId="595409DE" w14:textId="77777777" w:rsidTr="000A3ACD">
      <w:tc>
        <w:tcPr>
          <w:tcW w:w="2545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37CF5F2" w14:textId="77777777" w:rsidR="00217980" w:rsidRDefault="00217980" w:rsidP="00217980">
          <w:pPr>
            <w:pStyle w:val="Footer"/>
          </w:pPr>
        </w:p>
      </w:tc>
      <w:tc>
        <w:tcPr>
          <w:tcW w:w="2545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BF40BB9" w14:textId="77777777" w:rsidR="00217980" w:rsidRDefault="00217980" w:rsidP="00217980">
          <w:pPr>
            <w:pStyle w:val="Footer"/>
          </w:pPr>
        </w:p>
      </w:tc>
      <w:tc>
        <w:tcPr>
          <w:tcW w:w="2544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C7284A3" w14:textId="77777777" w:rsidR="00217980" w:rsidRDefault="00217980" w:rsidP="00217980">
          <w:pPr>
            <w:pStyle w:val="Footer"/>
          </w:pPr>
        </w:p>
      </w:tc>
      <w:tc>
        <w:tcPr>
          <w:tcW w:w="2544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0571F2E" w14:textId="77777777" w:rsidR="00217980" w:rsidRDefault="00217980" w:rsidP="00217980">
          <w:pPr>
            <w:pStyle w:val="Footer"/>
          </w:pPr>
        </w:p>
      </w:tc>
    </w:tr>
  </w:tbl>
  <w:p w14:paraId="080B61B1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2CAECE" w14:textId="77777777" w:rsidR="008A351E" w:rsidRDefault="008A351E" w:rsidP="00713050">
      <w:pPr>
        <w:spacing w:line="240" w:lineRule="auto"/>
      </w:pPr>
      <w:r>
        <w:separator/>
      </w:r>
    </w:p>
  </w:footnote>
  <w:footnote w:type="continuationSeparator" w:id="0">
    <w:p w14:paraId="5F6389CA" w14:textId="77777777" w:rsidR="008A351E" w:rsidRDefault="008A351E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.45pt;height:15.45pt" o:bullet="t">
        <v:imagedata r:id="rId1" o:title="Green Ball"/>
      </v:shape>
    </w:pict>
  </w:numPicBullet>
  <w:abstractNum w:abstractNumId="0" w15:restartNumberingAfterBreak="0">
    <w:nsid w:val="02FD5AAC"/>
    <w:multiLevelType w:val="hybridMultilevel"/>
    <w:tmpl w:val="62C0D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073B2"/>
    <w:multiLevelType w:val="hybridMultilevel"/>
    <w:tmpl w:val="E9C0E7C0"/>
    <w:lvl w:ilvl="0" w:tplc="CA28F15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C4641"/>
    <w:multiLevelType w:val="multilevel"/>
    <w:tmpl w:val="DC3A1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C13A83"/>
    <w:multiLevelType w:val="hybridMultilevel"/>
    <w:tmpl w:val="E37A46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6A42FD"/>
    <w:multiLevelType w:val="hybridMultilevel"/>
    <w:tmpl w:val="3EF6C8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B760D"/>
    <w:multiLevelType w:val="hybridMultilevel"/>
    <w:tmpl w:val="29C856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AE0679"/>
    <w:multiLevelType w:val="hybridMultilevel"/>
    <w:tmpl w:val="14C4DF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E345E9"/>
    <w:multiLevelType w:val="hybridMultilevel"/>
    <w:tmpl w:val="F61A0A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62818"/>
    <w:multiLevelType w:val="hybridMultilevel"/>
    <w:tmpl w:val="6E7628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7"/>
  </w:num>
  <w:num w:numId="6">
    <w:abstractNumId w:val="4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D53"/>
    <w:rsid w:val="00040067"/>
    <w:rsid w:val="00061D53"/>
    <w:rsid w:val="00091382"/>
    <w:rsid w:val="000A3ACD"/>
    <w:rsid w:val="000B0619"/>
    <w:rsid w:val="000B61CA"/>
    <w:rsid w:val="000C2C3E"/>
    <w:rsid w:val="000E7D10"/>
    <w:rsid w:val="000F7610"/>
    <w:rsid w:val="00114ED7"/>
    <w:rsid w:val="00140B0E"/>
    <w:rsid w:val="001447FA"/>
    <w:rsid w:val="00145917"/>
    <w:rsid w:val="001A5CA9"/>
    <w:rsid w:val="001B2AC1"/>
    <w:rsid w:val="001B403A"/>
    <w:rsid w:val="00210A98"/>
    <w:rsid w:val="00217980"/>
    <w:rsid w:val="00223BBD"/>
    <w:rsid w:val="00271662"/>
    <w:rsid w:val="0027404F"/>
    <w:rsid w:val="00293B83"/>
    <w:rsid w:val="002A5DAA"/>
    <w:rsid w:val="002B091C"/>
    <w:rsid w:val="002B4509"/>
    <w:rsid w:val="002C03BA"/>
    <w:rsid w:val="002C2CDD"/>
    <w:rsid w:val="002C7FD5"/>
    <w:rsid w:val="002D45C6"/>
    <w:rsid w:val="002D6567"/>
    <w:rsid w:val="002F03FA"/>
    <w:rsid w:val="00302490"/>
    <w:rsid w:val="00313E86"/>
    <w:rsid w:val="00333CD3"/>
    <w:rsid w:val="00340365"/>
    <w:rsid w:val="00342B64"/>
    <w:rsid w:val="00364079"/>
    <w:rsid w:val="00365FBC"/>
    <w:rsid w:val="00386409"/>
    <w:rsid w:val="003C5528"/>
    <w:rsid w:val="003C6F23"/>
    <w:rsid w:val="003D5AFA"/>
    <w:rsid w:val="003F7D37"/>
    <w:rsid w:val="004077FB"/>
    <w:rsid w:val="00424DD9"/>
    <w:rsid w:val="0046104A"/>
    <w:rsid w:val="004717C5"/>
    <w:rsid w:val="004856B6"/>
    <w:rsid w:val="0049798F"/>
    <w:rsid w:val="004D2D5F"/>
    <w:rsid w:val="004D5042"/>
    <w:rsid w:val="004F639C"/>
    <w:rsid w:val="005105B0"/>
    <w:rsid w:val="00520F38"/>
    <w:rsid w:val="00523479"/>
    <w:rsid w:val="00543DB7"/>
    <w:rsid w:val="0055685A"/>
    <w:rsid w:val="005729B0"/>
    <w:rsid w:val="005A3B11"/>
    <w:rsid w:val="005C1713"/>
    <w:rsid w:val="006306CC"/>
    <w:rsid w:val="00641630"/>
    <w:rsid w:val="00662283"/>
    <w:rsid w:val="00666131"/>
    <w:rsid w:val="00677D05"/>
    <w:rsid w:val="00684488"/>
    <w:rsid w:val="006A3CE7"/>
    <w:rsid w:val="006B1ACD"/>
    <w:rsid w:val="006C3E5F"/>
    <w:rsid w:val="006C4806"/>
    <w:rsid w:val="006C4C50"/>
    <w:rsid w:val="006D76B1"/>
    <w:rsid w:val="00713050"/>
    <w:rsid w:val="00741125"/>
    <w:rsid w:val="00746F7F"/>
    <w:rsid w:val="007532F0"/>
    <w:rsid w:val="007569C1"/>
    <w:rsid w:val="00763832"/>
    <w:rsid w:val="007756D8"/>
    <w:rsid w:val="007D2696"/>
    <w:rsid w:val="00811117"/>
    <w:rsid w:val="00830B44"/>
    <w:rsid w:val="00836769"/>
    <w:rsid w:val="00841146"/>
    <w:rsid w:val="00843EE1"/>
    <w:rsid w:val="00874EBD"/>
    <w:rsid w:val="0088504C"/>
    <w:rsid w:val="0089382B"/>
    <w:rsid w:val="008A1907"/>
    <w:rsid w:val="008A1D2D"/>
    <w:rsid w:val="008A351E"/>
    <w:rsid w:val="008C6BCA"/>
    <w:rsid w:val="008C7B50"/>
    <w:rsid w:val="008E0EC4"/>
    <w:rsid w:val="008E337F"/>
    <w:rsid w:val="00901F38"/>
    <w:rsid w:val="00975B8A"/>
    <w:rsid w:val="009B3C40"/>
    <w:rsid w:val="009B4D37"/>
    <w:rsid w:val="009F6424"/>
    <w:rsid w:val="00A0642E"/>
    <w:rsid w:val="00A174A6"/>
    <w:rsid w:val="00A27982"/>
    <w:rsid w:val="00A42540"/>
    <w:rsid w:val="00A47C37"/>
    <w:rsid w:val="00A50939"/>
    <w:rsid w:val="00A6439D"/>
    <w:rsid w:val="00A8035E"/>
    <w:rsid w:val="00AA6A40"/>
    <w:rsid w:val="00AC4520"/>
    <w:rsid w:val="00AF1005"/>
    <w:rsid w:val="00B5664D"/>
    <w:rsid w:val="00BA5B40"/>
    <w:rsid w:val="00BC1615"/>
    <w:rsid w:val="00BC3D62"/>
    <w:rsid w:val="00BD0206"/>
    <w:rsid w:val="00BE0F5E"/>
    <w:rsid w:val="00C2098A"/>
    <w:rsid w:val="00C44BF5"/>
    <w:rsid w:val="00C474E5"/>
    <w:rsid w:val="00C5444A"/>
    <w:rsid w:val="00C612DA"/>
    <w:rsid w:val="00C7741E"/>
    <w:rsid w:val="00C875AB"/>
    <w:rsid w:val="00CA16F3"/>
    <w:rsid w:val="00CA3DF1"/>
    <w:rsid w:val="00CA4581"/>
    <w:rsid w:val="00CB71AA"/>
    <w:rsid w:val="00CC67FC"/>
    <w:rsid w:val="00CE18D5"/>
    <w:rsid w:val="00CE7336"/>
    <w:rsid w:val="00D04109"/>
    <w:rsid w:val="00D30EFD"/>
    <w:rsid w:val="00D85C9C"/>
    <w:rsid w:val="00D94EED"/>
    <w:rsid w:val="00DD6416"/>
    <w:rsid w:val="00DE33D0"/>
    <w:rsid w:val="00DF4E0A"/>
    <w:rsid w:val="00E02DCD"/>
    <w:rsid w:val="00E12C60"/>
    <w:rsid w:val="00E22E87"/>
    <w:rsid w:val="00E24BC9"/>
    <w:rsid w:val="00E57630"/>
    <w:rsid w:val="00E62134"/>
    <w:rsid w:val="00E659DF"/>
    <w:rsid w:val="00E86C2B"/>
    <w:rsid w:val="00EF7CC9"/>
    <w:rsid w:val="00F207C0"/>
    <w:rsid w:val="00F20AE5"/>
    <w:rsid w:val="00F21822"/>
    <w:rsid w:val="00F26024"/>
    <w:rsid w:val="00F42EDA"/>
    <w:rsid w:val="00F645C7"/>
    <w:rsid w:val="00FD01FB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B3A1E5"/>
  <w15:chartTrackingRefBased/>
  <w15:docId w15:val="{6FF555D6-E9A0-884A-A858-98A4FCE57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8E337F"/>
    <w:pPr>
      <w:keepNext/>
      <w:keepLines/>
      <w:pBdr>
        <w:bottom w:val="single" w:sz="48" w:space="1" w:color="EA4E4E" w:themeColor="accent1"/>
      </w:pBdr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2602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2182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337F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61D53"/>
  </w:style>
  <w:style w:type="character" w:customStyle="1" w:styleId="Heading5Char">
    <w:name w:val="Heading 5 Char"/>
    <w:basedOn w:val="DefaultParagraphFont"/>
    <w:link w:val="Heading5"/>
    <w:uiPriority w:val="9"/>
    <w:rsid w:val="00F26024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21822"/>
    <w:rPr>
      <w:rFonts w:asciiTheme="majorHAnsi" w:eastAsiaTheme="majorEastAsia" w:hAnsiTheme="majorHAnsi" w:cstheme="majorBidi"/>
      <w:color w:val="8A101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6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ogunfunminiyiolawolefrankfurt/Library/Containers/com.microsoft.Word/Data/Library/Application%20Support/Microsoft/Office/16.0/DTS/en-GB%7b87A33B7B-E357-C944-AB91-206DD3A5F9E0%7d/%7b1D561CB3-85D8-5E41-A42C-3DBDCC6D0DD8%7dtf1639273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17CC1AA284B9E43A632A30BDA476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F34780-C13A-9748-917C-D4ACF54820C0}"/>
      </w:docPartPr>
      <w:docPartBody>
        <w:p w:rsidR="000333A1" w:rsidRDefault="00195A78">
          <w:pPr>
            <w:pStyle w:val="717CC1AA284B9E43A632A30BDA47666B"/>
          </w:pPr>
          <w:r w:rsidRPr="00333CD3">
            <w:t>YN</w:t>
          </w:r>
        </w:p>
      </w:docPartBody>
    </w:docPart>
    <w:docPart>
      <w:docPartPr>
        <w:name w:val="A78A06B79140844CBE87E9D1F95BD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11A8D-9CDC-6B4B-93B1-65713332BA8F}"/>
      </w:docPartPr>
      <w:docPartBody>
        <w:p w:rsidR="000333A1" w:rsidRDefault="00195A78">
          <w:pPr>
            <w:pStyle w:val="A78A06B79140844CBE87E9D1F95BDD39"/>
          </w:pPr>
          <w:r w:rsidRPr="00333CD3">
            <w:rPr>
              <w:lang w:val="en-GB" w:bidi="en-GB"/>
            </w:rPr>
            <w:t>Skills</w:t>
          </w:r>
        </w:p>
      </w:docPartBody>
    </w:docPart>
    <w:docPart>
      <w:docPartPr>
        <w:name w:val="67874250C9439B4699E474B53E617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20C7C-7656-CC42-BDC3-5A9A94F20848}"/>
      </w:docPartPr>
      <w:docPartBody>
        <w:p w:rsidR="000333A1" w:rsidRDefault="00195A78">
          <w:pPr>
            <w:pStyle w:val="67874250C9439B4699E474B53E617CFD"/>
          </w:pPr>
          <w:r>
            <w:rPr>
              <w:lang w:val="en-GB" w:bidi="en-GB"/>
            </w:rPr>
            <w:t>Your Name</w:t>
          </w:r>
        </w:p>
      </w:docPartBody>
    </w:docPart>
    <w:docPart>
      <w:docPartPr>
        <w:name w:val="5F20488B96CF594E866E8E6CE8F12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C2AD7-D3AE-1041-A6FA-A249E836E66D}"/>
      </w:docPartPr>
      <w:docPartBody>
        <w:p w:rsidR="000333A1" w:rsidRDefault="00195A78">
          <w:pPr>
            <w:pStyle w:val="5F20488B96CF594E866E8E6CE8F12EEA"/>
          </w:pPr>
          <w:r>
            <w:rPr>
              <w:lang w:val="en-GB" w:bidi="en-GB"/>
            </w:rPr>
            <w:t>Profession or Industry</w:t>
          </w:r>
        </w:p>
      </w:docPartBody>
    </w:docPart>
    <w:docPart>
      <w:docPartPr>
        <w:name w:val="41DB7656B053DD4DB53CE6001F9987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9DA6AF-9052-9A44-9AF6-029B89D02721}"/>
      </w:docPartPr>
      <w:docPartBody>
        <w:p w:rsidR="000333A1" w:rsidRDefault="00195A78">
          <w:pPr>
            <w:pStyle w:val="41DB7656B053DD4DB53CE6001F998761"/>
          </w:pPr>
          <w:r w:rsidRPr="00333CD3">
            <w:rPr>
              <w:lang w:val="en-GB" w:bidi="en-GB"/>
            </w:rPr>
            <w:t>Link to other online properties: Portfolio/Website/Blog</w:t>
          </w:r>
        </w:p>
      </w:docPartBody>
    </w:docPart>
    <w:docPart>
      <w:docPartPr>
        <w:name w:val="62DD19AF9523FC41971F008B69157E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A7E4E-0BC4-D14C-B83C-B742825FE774}"/>
      </w:docPartPr>
      <w:docPartBody>
        <w:p w:rsidR="000333A1" w:rsidRDefault="00195A78">
          <w:pPr>
            <w:pStyle w:val="62DD19AF9523FC41971F008B69157E79"/>
          </w:pPr>
          <w:r w:rsidRPr="00333CD3">
            <w:rPr>
              <w:lang w:val="en-GB" w:bidi="en-GB"/>
            </w:rP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∞ˆÕ‡˛">
    <w:altName w:val="Times New Roman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DA"/>
    <w:rsid w:val="000333A1"/>
    <w:rsid w:val="00140200"/>
    <w:rsid w:val="00195A78"/>
    <w:rsid w:val="003426F0"/>
    <w:rsid w:val="00366F03"/>
    <w:rsid w:val="005B6324"/>
    <w:rsid w:val="00712D24"/>
    <w:rsid w:val="00834106"/>
    <w:rsid w:val="00B60670"/>
    <w:rsid w:val="00C02CC3"/>
    <w:rsid w:val="00C04C36"/>
    <w:rsid w:val="00E177DA"/>
    <w:rsid w:val="00E9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NG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7CC1AA284B9E43A632A30BDA47666B">
    <w:name w:val="717CC1AA284B9E43A632A30BDA47666B"/>
  </w:style>
  <w:style w:type="paragraph" w:customStyle="1" w:styleId="C748D8694F85C242A169F5CF026D2428">
    <w:name w:val="C748D8694F85C242A169F5CF026D2428"/>
  </w:style>
  <w:style w:type="paragraph" w:customStyle="1" w:styleId="56CD5D445871A34D9FB941112E57CD0A">
    <w:name w:val="56CD5D445871A34D9FB941112E57CD0A"/>
  </w:style>
  <w:style w:type="paragraph" w:customStyle="1" w:styleId="A78A06B79140844CBE87E9D1F95BDD39">
    <w:name w:val="A78A06B79140844CBE87E9D1F95BDD39"/>
  </w:style>
  <w:style w:type="paragraph" w:customStyle="1" w:styleId="53CBB3BE02C2AA409D7F5EE1F37FB49E">
    <w:name w:val="53CBB3BE02C2AA409D7F5EE1F37FB49E"/>
  </w:style>
  <w:style w:type="paragraph" w:customStyle="1" w:styleId="67874250C9439B4699E474B53E617CFD">
    <w:name w:val="67874250C9439B4699E474B53E617CFD"/>
  </w:style>
  <w:style w:type="paragraph" w:customStyle="1" w:styleId="5F20488B96CF594E866E8E6CE8F12EEA">
    <w:name w:val="5F20488B96CF594E866E8E6CE8F12EEA"/>
  </w:style>
  <w:style w:type="paragraph" w:customStyle="1" w:styleId="41DB7656B053DD4DB53CE6001F998761">
    <w:name w:val="41DB7656B053DD4DB53CE6001F998761"/>
  </w:style>
  <w:style w:type="paragraph" w:customStyle="1" w:styleId="040B3FA991287245B161BF3A9ED1F821">
    <w:name w:val="040B3FA991287245B161BF3A9ED1F821"/>
  </w:style>
  <w:style w:type="paragraph" w:customStyle="1" w:styleId="130A2548BC78A5458632FE56A19AA3DB">
    <w:name w:val="130A2548BC78A5458632FE56A19AA3DB"/>
  </w:style>
  <w:style w:type="paragraph" w:customStyle="1" w:styleId="D74D4A45212B56469CC118A26B1EAABA">
    <w:name w:val="D74D4A45212B56469CC118A26B1EAABA"/>
  </w:style>
  <w:style w:type="paragraph" w:customStyle="1" w:styleId="6D0DB652093DCD48BC5C47E4A1DCFE09">
    <w:name w:val="6D0DB652093DCD48BC5C47E4A1DCFE09"/>
  </w:style>
  <w:style w:type="paragraph" w:customStyle="1" w:styleId="F8186C828A659D4CA55DD37036762403">
    <w:name w:val="F8186C828A659D4CA55DD37036762403"/>
  </w:style>
  <w:style w:type="paragraph" w:customStyle="1" w:styleId="BD6670A848262D44978D1FA7831EEA2B">
    <w:name w:val="BD6670A848262D44978D1FA7831EEA2B"/>
  </w:style>
  <w:style w:type="paragraph" w:customStyle="1" w:styleId="FEA7168FF979D74AB614558301534C0A">
    <w:name w:val="FEA7168FF979D74AB614558301534C0A"/>
  </w:style>
  <w:style w:type="paragraph" w:customStyle="1" w:styleId="3FB9C52273CDAB42A5210F34DB61C043">
    <w:name w:val="3FB9C52273CDAB42A5210F34DB61C043"/>
  </w:style>
  <w:style w:type="paragraph" w:customStyle="1" w:styleId="B467871312E70D4E8F067BD890597743">
    <w:name w:val="B467871312E70D4E8F067BD890597743"/>
  </w:style>
  <w:style w:type="paragraph" w:customStyle="1" w:styleId="62DD19AF9523FC41971F008B69157E79">
    <w:name w:val="62DD19AF9523FC41971F008B69157E79"/>
  </w:style>
  <w:style w:type="paragraph" w:customStyle="1" w:styleId="A7A81034DDD05F44A05E39B414C73738">
    <w:name w:val="A7A81034DDD05F44A05E39B414C73738"/>
  </w:style>
  <w:style w:type="paragraph" w:customStyle="1" w:styleId="4E1739EFD3A530479488069CEB3EC7C5">
    <w:name w:val="4E1739EFD3A530479488069CEB3EC7C5"/>
  </w:style>
  <w:style w:type="paragraph" w:customStyle="1" w:styleId="9AAB8416B119634F9334C341A6E7B6E8">
    <w:name w:val="9AAB8416B119634F9334C341A6E7B6E8"/>
  </w:style>
  <w:style w:type="paragraph" w:customStyle="1" w:styleId="CA62161DCE400947AE2B3C565C14B3EC">
    <w:name w:val="CA62161DCE400947AE2B3C565C14B3EC"/>
  </w:style>
  <w:style w:type="paragraph" w:customStyle="1" w:styleId="62B8F8CAF2BC2E4FAA1DF7D583A50D6E">
    <w:name w:val="62B8F8CAF2BC2E4FAA1DF7D583A50D6E"/>
  </w:style>
  <w:style w:type="paragraph" w:customStyle="1" w:styleId="48584A4F2B410348BDF8BA7DB72DFB61">
    <w:name w:val="48584A4F2B410348BDF8BA7DB72DFB61"/>
  </w:style>
  <w:style w:type="paragraph" w:customStyle="1" w:styleId="40D23EFAAC33B542BFD491CB682EDF89">
    <w:name w:val="40D23EFAAC33B542BFD491CB682EDF89"/>
  </w:style>
  <w:style w:type="paragraph" w:customStyle="1" w:styleId="1B38598439E6A2438AD8859A1FF1731A">
    <w:name w:val="1B38598439E6A2438AD8859A1FF1731A"/>
  </w:style>
  <w:style w:type="paragraph" w:customStyle="1" w:styleId="8E6146EEE9478144A92F9FFC997C0649">
    <w:name w:val="8E6146EEE9478144A92F9FFC997C0649"/>
  </w:style>
  <w:style w:type="paragraph" w:customStyle="1" w:styleId="D0FF3C8188387C4A9DAD7BCC68871A21">
    <w:name w:val="D0FF3C8188387C4A9DAD7BCC68871A21"/>
  </w:style>
  <w:style w:type="paragraph" w:customStyle="1" w:styleId="4E57AE950953714488435C8B6633B42D">
    <w:name w:val="4E57AE950953714488435C8B6633B42D"/>
    <w:rsid w:val="00E177DA"/>
  </w:style>
  <w:style w:type="paragraph" w:customStyle="1" w:styleId="EB1AF71BA453AB4E9640BC010B2C4B2D">
    <w:name w:val="EB1AF71BA453AB4E9640BC010B2C4B2D"/>
    <w:rsid w:val="00E177DA"/>
  </w:style>
  <w:style w:type="paragraph" w:customStyle="1" w:styleId="DAFD2770459C604F9B10265B6FB9DC1F">
    <w:name w:val="DAFD2770459C604F9B10265B6FB9DC1F"/>
    <w:rsid w:val="00E177DA"/>
  </w:style>
  <w:style w:type="paragraph" w:customStyle="1" w:styleId="7903A404E17D6343AD2C7434473E58DA">
    <w:name w:val="7903A404E17D6343AD2C7434473E58DA"/>
    <w:rsid w:val="00E177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github.com/frankfurtmacmoses</CompanyAddress>
  <CompanyPhone>8328150073</CompanyPhone>
  <CompanyFax>linkedin.com/in/frankfurtmacmoses</CompanyFax>
  <CompanyEmail>franfurtmacmoses@gmail.com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{1D561CB3-85D8-5E41-A42C-3DBDCC6D0DD8}tf16392737.dotx</Template>
  <TotalTime>0</TotalTime>
  <Pages>3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olawole Frankfurt Ogunfunminiyi</dc:creator>
  <cp:keywords/>
  <dc:description/>
  <cp:lastModifiedBy>Frankfurt Ogunfunminiyi</cp:lastModifiedBy>
  <cp:revision>2</cp:revision>
  <cp:lastPrinted>2020-05-25T06:38:00Z</cp:lastPrinted>
  <dcterms:created xsi:type="dcterms:W3CDTF">2020-06-01T00:54:00Z</dcterms:created>
  <dcterms:modified xsi:type="dcterms:W3CDTF">2020-06-01T00:54:00Z</dcterms:modified>
</cp:coreProperties>
</file>